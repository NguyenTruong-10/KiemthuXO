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6ED59" w14:textId="4B6440D4" w:rsidR="006111C5" w:rsidRPr="00930D7B" w:rsidRDefault="0055318F" w:rsidP="00770EA4">
      <w:pPr>
        <w:spacing w:before="60" w:after="60"/>
        <w:jc w:val="center"/>
        <w:rPr>
          <w:sz w:val="28"/>
          <w:szCs w:val="28"/>
        </w:rPr>
      </w:pPr>
      <w:r w:rsidRPr="00930D7B">
        <w:rPr>
          <w:noProof/>
          <w:color w:val="000000" w:themeColor="text1"/>
          <w:sz w:val="28"/>
          <w:szCs w:val="28"/>
          <w:lang w:val="vi-VN" w:eastAsia="vi-VN"/>
        </w:rPr>
        <mc:AlternateContent>
          <mc:Choice Requires="wpg">
            <w:drawing>
              <wp:anchor distT="0" distB="0" distL="114300" distR="114300" simplePos="0" relativeHeight="251661312" behindDoc="1" locked="0" layoutInCell="1" allowOverlap="1" wp14:anchorId="6017F45C" wp14:editId="7F27E937">
                <wp:simplePos x="0" y="0"/>
                <wp:positionH relativeFrom="margin">
                  <wp:posOffset>-247062</wp:posOffset>
                </wp:positionH>
                <wp:positionV relativeFrom="margin">
                  <wp:posOffset>-220404</wp:posOffset>
                </wp:positionV>
                <wp:extent cx="6248544" cy="9239322"/>
                <wp:effectExtent l="0" t="0" r="19050" b="19050"/>
                <wp:wrapNone/>
                <wp:docPr id="133698349" name="Group 133698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544" cy="9239322"/>
                          <a:chOff x="2108" y="4008"/>
                          <a:chExt cx="18181" cy="39755"/>
                        </a:xfrm>
                      </wpg:grpSpPr>
                      <pic:pic xmlns:pic="http://schemas.openxmlformats.org/drawingml/2006/picture">
                        <pic:nvPicPr>
                          <pic:cNvPr id="101773336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23" y="4030"/>
                            <a:ext cx="18153" cy="39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7280826" name="Rectangle 4"/>
                        <wps:cNvSpPr>
                          <a:spLocks noChangeArrowheads="1"/>
                        </wps:cNvSpPr>
                        <wps:spPr bwMode="auto">
                          <a:xfrm>
                            <a:off x="2108" y="4008"/>
                            <a:ext cx="18181" cy="39755"/>
                          </a:xfrm>
                          <a:prstGeom prst="rect">
                            <a:avLst/>
                          </a:prstGeom>
                          <a:noFill/>
                          <a:ln w="9525">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42C056" id="Group 133698349" o:spid="_x0000_s1026" style="position:absolute;margin-left:-19.45pt;margin-top:-17.35pt;width:492pt;height:727.5pt;z-index:-251655168;mso-position-horizontal-relative:margin;mso-position-vertical-relative:margin" coordorigin="2108,4008" coordsize="18181,39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123;top:4030;width:18153;height:39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">
                  <v:imagedata r:id="rId9" o:title=""/>
                </v:shape>
                <v:rect id="Rectangle 4" o:spid="_x0000_s1028" style="position:absolute;left:2108;top:4008;width:18181;height:39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" filled="f" strokecolor="blue"/>
                <w10:wrap anchorx="margin" anchory="margin"/>
              </v:group>
            </w:pict>
          </mc:Fallback>
        </mc:AlternateContent>
      </w:r>
      <w:r w:rsidR="006111C5" w:rsidRPr="00930D7B">
        <w:rPr>
          <w:sz w:val="28"/>
          <w:szCs w:val="28"/>
        </w:rPr>
        <w:t>BỘ GIÁO DỤC VÀ ĐÀO TẠO</w:t>
      </w:r>
    </w:p>
    <w:p w14:paraId="03DC5B3C" w14:textId="3333BDF4" w:rsidR="006111C5" w:rsidRPr="00930D7B" w:rsidRDefault="00436C6F" w:rsidP="00770EA4">
      <w:pPr>
        <w:spacing w:before="60" w:after="60"/>
        <w:jc w:val="center"/>
        <w:rPr>
          <w:b/>
          <w:bCs/>
          <w:sz w:val="28"/>
          <w:szCs w:val="28"/>
        </w:rPr>
      </w:pPr>
      <w:r w:rsidRPr="00930D7B">
        <w:rPr>
          <w:b/>
          <w:bCs/>
          <w:noProof/>
          <w:sz w:val="28"/>
          <w:szCs w:val="28"/>
          <w:lang w:val="vi-VN" w:eastAsia="vi-VN"/>
        </w:rPr>
        <mc:AlternateContent>
          <mc:Choice Requires="wps">
            <w:drawing>
              <wp:anchor distT="0" distB="0" distL="114300" distR="114300" simplePos="0" relativeHeight="251659264" behindDoc="0" locked="0" layoutInCell="1" allowOverlap="1" wp14:anchorId="630B059E" wp14:editId="5C250D4B">
                <wp:simplePos x="0" y="0"/>
                <wp:positionH relativeFrom="column">
                  <wp:posOffset>2453640</wp:posOffset>
                </wp:positionH>
                <wp:positionV relativeFrom="paragraph">
                  <wp:posOffset>223520</wp:posOffset>
                </wp:positionV>
                <wp:extent cx="8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04E5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3.2pt,17.6pt" to="263.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JFmQEAAIc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" strokecolor="black [3200]" strokeweight=".5pt">
                <v:stroke joinstyle="miter"/>
              </v:line>
            </w:pict>
          </mc:Fallback>
        </mc:AlternateContent>
      </w:r>
      <w:r w:rsidR="006111C5" w:rsidRPr="00930D7B">
        <w:rPr>
          <w:b/>
          <w:bCs/>
          <w:sz w:val="28"/>
          <w:szCs w:val="28"/>
        </w:rPr>
        <w:t>TRƯỜNG ĐẠI HỌC THĂNG LONG</w:t>
      </w:r>
    </w:p>
    <w:p w14:paraId="22D0357F" w14:textId="63DE3398" w:rsidR="00642EF2" w:rsidRPr="00930D7B" w:rsidRDefault="00642EF2" w:rsidP="00642EF2">
      <w:pPr>
        <w:spacing w:before="1400" w:after="60"/>
        <w:jc w:val="center"/>
        <w:rPr>
          <w:b/>
          <w:bCs/>
          <w:sz w:val="28"/>
          <w:szCs w:val="28"/>
        </w:rPr>
      </w:pPr>
      <w:r w:rsidRPr="00930D7B">
        <w:rPr>
          <w:b/>
          <w:bCs/>
          <w:noProof/>
          <w:sz w:val="28"/>
          <w:szCs w:val="28"/>
          <w:lang w:val="vi-VN" w:eastAsia="vi-VN"/>
        </w:rPr>
        <w:drawing>
          <wp:inline distT="0" distB="0" distL="0" distR="0" wp14:anchorId="5E7A15D7" wp14:editId="30DCD32A">
            <wp:extent cx="561975" cy="833078"/>
            <wp:effectExtent l="0" t="0" r="0" b="5715"/>
            <wp:docPr id="3812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964" cy="841956"/>
                    </a:xfrm>
                    <a:prstGeom prst="rect">
                      <a:avLst/>
                    </a:prstGeom>
                    <a:noFill/>
                  </pic:spPr>
                </pic:pic>
              </a:graphicData>
            </a:graphic>
          </wp:inline>
        </w:drawing>
      </w:r>
    </w:p>
    <w:p w14:paraId="37A4AF7D" w14:textId="00B43435" w:rsidR="006111C5" w:rsidRPr="00866C60" w:rsidRDefault="00866C60" w:rsidP="00642EF2">
      <w:pPr>
        <w:spacing w:before="1400"/>
        <w:jc w:val="center"/>
        <w:rPr>
          <w:b/>
          <w:bCs/>
          <w:sz w:val="40"/>
          <w:szCs w:val="40"/>
        </w:rPr>
      </w:pPr>
      <w:r w:rsidRPr="00866C60">
        <w:rPr>
          <w:b/>
          <w:bCs/>
          <w:sz w:val="40"/>
          <w:szCs w:val="40"/>
        </w:rPr>
        <w:t>Kiểm thử và đảm bảo chất lượng phần mềm</w:t>
      </w:r>
    </w:p>
    <w:tbl>
      <w:tblPr>
        <w:tblStyle w:val="TableGrid"/>
        <w:tblpPr w:leftFromText="180" w:rightFromText="180" w:vertAnchor="text" w:tblpY="35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3272" w:rsidRPr="00930D7B" w14:paraId="3CB79059" w14:textId="77777777" w:rsidTr="00CB3272">
        <w:tc>
          <w:tcPr>
            <w:tcW w:w="4531" w:type="dxa"/>
          </w:tcPr>
          <w:p w14:paraId="09F45D67" w14:textId="2755DB1F" w:rsidR="00CB3272" w:rsidRPr="00930D7B" w:rsidRDefault="00CB3272" w:rsidP="00CB3272">
            <w:pPr>
              <w:tabs>
                <w:tab w:val="left" w:pos="1985"/>
                <w:tab w:val="left" w:pos="5529"/>
              </w:tabs>
              <w:spacing w:before="0" w:after="60"/>
              <w:jc w:val="center"/>
              <w:rPr>
                <w:b/>
                <w:bCs/>
                <w:sz w:val="28"/>
                <w:szCs w:val="28"/>
              </w:rPr>
            </w:pPr>
            <w:r w:rsidRPr="00930D7B">
              <w:rPr>
                <w:b/>
                <w:bCs/>
                <w:sz w:val="28"/>
                <w:szCs w:val="28"/>
              </w:rPr>
              <w:t>Giáo viên hướng dẫn</w:t>
            </w:r>
          </w:p>
        </w:tc>
        <w:tc>
          <w:tcPr>
            <w:tcW w:w="4531" w:type="dxa"/>
          </w:tcPr>
          <w:p w14:paraId="7EAFE380" w14:textId="1A82420B" w:rsidR="00CB3272" w:rsidRPr="00930D7B" w:rsidRDefault="00CB3272" w:rsidP="00CB3272">
            <w:pPr>
              <w:tabs>
                <w:tab w:val="left" w:pos="1985"/>
                <w:tab w:val="left" w:pos="5529"/>
              </w:tabs>
              <w:spacing w:before="0" w:after="60"/>
              <w:jc w:val="center"/>
              <w:rPr>
                <w:b/>
                <w:bCs/>
                <w:sz w:val="28"/>
                <w:szCs w:val="28"/>
              </w:rPr>
            </w:pPr>
            <w:r w:rsidRPr="00930D7B">
              <w:rPr>
                <w:b/>
                <w:bCs/>
                <w:sz w:val="28"/>
                <w:szCs w:val="28"/>
              </w:rPr>
              <w:t>Nhóm sinh viên thực hiện</w:t>
            </w:r>
          </w:p>
        </w:tc>
      </w:tr>
      <w:tr w:rsidR="00CB3272" w:rsidRPr="00930D7B" w14:paraId="332BA21C" w14:textId="77777777" w:rsidTr="00CB3272">
        <w:tc>
          <w:tcPr>
            <w:tcW w:w="4531" w:type="dxa"/>
          </w:tcPr>
          <w:p w14:paraId="69298111" w14:textId="4BA7949B" w:rsidR="00CB3272" w:rsidRPr="00930D7B" w:rsidRDefault="00866C60" w:rsidP="00CB3272">
            <w:pPr>
              <w:tabs>
                <w:tab w:val="left" w:pos="1985"/>
                <w:tab w:val="left" w:pos="5529"/>
              </w:tabs>
              <w:spacing w:before="0" w:after="60"/>
              <w:jc w:val="center"/>
              <w:rPr>
                <w:sz w:val="28"/>
                <w:szCs w:val="28"/>
              </w:rPr>
            </w:pPr>
            <w:r>
              <w:rPr>
                <w:sz w:val="28"/>
                <w:szCs w:val="28"/>
              </w:rPr>
              <w:t>Vũ Duy Khương</w:t>
            </w:r>
          </w:p>
        </w:tc>
        <w:tc>
          <w:tcPr>
            <w:tcW w:w="4531" w:type="dxa"/>
          </w:tcPr>
          <w:p w14:paraId="5A49219C" w14:textId="68DBD1B0" w:rsidR="00CB3272" w:rsidRPr="00930D7B" w:rsidRDefault="00E87E46" w:rsidP="00CB3272">
            <w:pPr>
              <w:tabs>
                <w:tab w:val="left" w:pos="1985"/>
                <w:tab w:val="left" w:pos="5529"/>
              </w:tabs>
              <w:spacing w:before="0" w:after="60"/>
              <w:ind w:left="610"/>
              <w:jc w:val="left"/>
              <w:rPr>
                <w:sz w:val="28"/>
                <w:szCs w:val="28"/>
              </w:rPr>
            </w:pPr>
            <w:r>
              <w:rPr>
                <w:sz w:val="28"/>
                <w:szCs w:val="28"/>
              </w:rPr>
              <w:t>A38</w:t>
            </w:r>
            <w:r w:rsidR="00866C60">
              <w:rPr>
                <w:sz w:val="28"/>
                <w:szCs w:val="28"/>
              </w:rPr>
              <w:t>215</w:t>
            </w:r>
            <w:r w:rsidR="00FD1AA7" w:rsidRPr="00930D7B">
              <w:rPr>
                <w:sz w:val="28"/>
                <w:szCs w:val="28"/>
              </w:rPr>
              <w:t xml:space="preserve"> </w:t>
            </w:r>
            <w:r>
              <w:rPr>
                <w:sz w:val="28"/>
                <w:szCs w:val="28"/>
              </w:rPr>
              <w:t xml:space="preserve">– </w:t>
            </w:r>
            <w:r w:rsidR="00866C60">
              <w:rPr>
                <w:sz w:val="28"/>
                <w:szCs w:val="28"/>
              </w:rPr>
              <w:t>Trương Đức Nguyên</w:t>
            </w:r>
          </w:p>
          <w:p w14:paraId="429B429A" w14:textId="5CBDD318" w:rsidR="00CB3272" w:rsidRPr="00930D7B" w:rsidRDefault="00E87E46" w:rsidP="00CB3272">
            <w:pPr>
              <w:tabs>
                <w:tab w:val="left" w:pos="1985"/>
                <w:tab w:val="left" w:pos="5529"/>
              </w:tabs>
              <w:spacing w:before="0" w:after="60"/>
              <w:ind w:left="610"/>
              <w:jc w:val="left"/>
              <w:rPr>
                <w:sz w:val="28"/>
                <w:szCs w:val="28"/>
              </w:rPr>
            </w:pPr>
            <w:r>
              <w:rPr>
                <w:sz w:val="28"/>
                <w:szCs w:val="28"/>
              </w:rPr>
              <w:t>A3</w:t>
            </w:r>
            <w:r w:rsidR="00866C60">
              <w:rPr>
                <w:sz w:val="28"/>
                <w:szCs w:val="28"/>
              </w:rPr>
              <w:t>8295</w:t>
            </w:r>
            <w:r w:rsidR="00752511" w:rsidRPr="00930D7B">
              <w:rPr>
                <w:sz w:val="28"/>
                <w:szCs w:val="28"/>
              </w:rPr>
              <w:t xml:space="preserve"> </w:t>
            </w:r>
            <w:r>
              <w:rPr>
                <w:sz w:val="28"/>
                <w:szCs w:val="28"/>
              </w:rPr>
              <w:t>–</w:t>
            </w:r>
            <w:r w:rsidR="00752511" w:rsidRPr="00930D7B">
              <w:rPr>
                <w:sz w:val="28"/>
                <w:szCs w:val="28"/>
              </w:rPr>
              <w:t xml:space="preserve"> </w:t>
            </w:r>
            <w:r w:rsidR="00866C60">
              <w:rPr>
                <w:sz w:val="28"/>
                <w:szCs w:val="28"/>
              </w:rPr>
              <w:t>Cao Đức Thành</w:t>
            </w:r>
          </w:p>
          <w:p w14:paraId="5956DB1F" w14:textId="6937EBE8" w:rsidR="00CB3272" w:rsidRPr="00930D7B" w:rsidRDefault="00E87E46" w:rsidP="00CB3272">
            <w:pPr>
              <w:tabs>
                <w:tab w:val="left" w:pos="1985"/>
                <w:tab w:val="left" w:pos="5529"/>
              </w:tabs>
              <w:spacing w:before="0" w:after="60"/>
              <w:ind w:left="610"/>
              <w:jc w:val="left"/>
              <w:rPr>
                <w:sz w:val="28"/>
                <w:szCs w:val="28"/>
              </w:rPr>
            </w:pPr>
            <w:r>
              <w:rPr>
                <w:sz w:val="28"/>
                <w:szCs w:val="28"/>
              </w:rPr>
              <w:t>A382</w:t>
            </w:r>
            <w:r w:rsidR="00866C60">
              <w:rPr>
                <w:sz w:val="28"/>
                <w:szCs w:val="28"/>
              </w:rPr>
              <w:t>48</w:t>
            </w:r>
            <w:r w:rsidR="00752511" w:rsidRPr="00930D7B">
              <w:rPr>
                <w:sz w:val="28"/>
                <w:szCs w:val="28"/>
              </w:rPr>
              <w:t xml:space="preserve"> </w:t>
            </w:r>
            <w:r>
              <w:rPr>
                <w:sz w:val="28"/>
                <w:szCs w:val="28"/>
              </w:rPr>
              <w:t>–</w:t>
            </w:r>
            <w:r w:rsidR="00752511" w:rsidRPr="00930D7B">
              <w:rPr>
                <w:sz w:val="28"/>
                <w:szCs w:val="28"/>
              </w:rPr>
              <w:t xml:space="preserve"> </w:t>
            </w:r>
            <w:r w:rsidR="00866C60">
              <w:rPr>
                <w:sz w:val="28"/>
                <w:szCs w:val="28"/>
              </w:rPr>
              <w:t>Đỗ Đại Quyết</w:t>
            </w:r>
          </w:p>
          <w:p w14:paraId="7656B36D" w14:textId="31A1D029" w:rsidR="00CB3272" w:rsidRPr="00930D7B" w:rsidRDefault="00E87E46" w:rsidP="00CB3272">
            <w:pPr>
              <w:tabs>
                <w:tab w:val="left" w:pos="1985"/>
                <w:tab w:val="left" w:pos="5529"/>
              </w:tabs>
              <w:spacing w:before="0" w:after="60"/>
              <w:ind w:left="610"/>
              <w:jc w:val="left"/>
              <w:rPr>
                <w:sz w:val="28"/>
                <w:szCs w:val="28"/>
              </w:rPr>
            </w:pPr>
            <w:r>
              <w:rPr>
                <w:sz w:val="28"/>
                <w:szCs w:val="28"/>
              </w:rPr>
              <w:t>A38388</w:t>
            </w:r>
            <w:r w:rsidR="00752511" w:rsidRPr="00930D7B">
              <w:rPr>
                <w:sz w:val="28"/>
                <w:szCs w:val="28"/>
              </w:rPr>
              <w:t xml:space="preserve"> </w:t>
            </w:r>
            <w:r>
              <w:rPr>
                <w:sz w:val="28"/>
                <w:szCs w:val="28"/>
              </w:rPr>
              <w:t>–</w:t>
            </w:r>
            <w:r w:rsidR="00752511" w:rsidRPr="00930D7B">
              <w:rPr>
                <w:sz w:val="28"/>
                <w:szCs w:val="28"/>
              </w:rPr>
              <w:t xml:space="preserve"> </w:t>
            </w:r>
            <w:r>
              <w:rPr>
                <w:sz w:val="28"/>
                <w:szCs w:val="28"/>
              </w:rPr>
              <w:t>Phan Thanh Long</w:t>
            </w:r>
          </w:p>
          <w:p w14:paraId="7849681A" w14:textId="5E66CB22" w:rsidR="00094000" w:rsidRPr="00930D7B" w:rsidRDefault="00094000" w:rsidP="00CB3272">
            <w:pPr>
              <w:tabs>
                <w:tab w:val="left" w:pos="1985"/>
                <w:tab w:val="left" w:pos="5529"/>
              </w:tabs>
              <w:spacing w:before="0" w:after="60"/>
              <w:ind w:left="610"/>
              <w:jc w:val="left"/>
              <w:rPr>
                <w:sz w:val="28"/>
                <w:szCs w:val="28"/>
              </w:rPr>
            </w:pPr>
          </w:p>
        </w:tc>
      </w:tr>
    </w:tbl>
    <w:p w14:paraId="43ED2C12" w14:textId="2A0C2D1C" w:rsidR="006111C5" w:rsidRPr="00866C60" w:rsidRDefault="00CB3272" w:rsidP="00642EF2">
      <w:pPr>
        <w:spacing w:before="1400" w:after="1400"/>
        <w:jc w:val="center"/>
        <w:rPr>
          <w:b/>
          <w:bCs/>
          <w:sz w:val="48"/>
          <w:szCs w:val="48"/>
        </w:rPr>
      </w:pPr>
      <w:r w:rsidRPr="00866C60">
        <w:rPr>
          <w:rFonts w:hint="eastAsia"/>
          <w:b/>
          <w:bCs/>
          <w:sz w:val="48"/>
          <w:szCs w:val="48"/>
        </w:rPr>
        <w:t xml:space="preserve"> </w:t>
      </w:r>
      <w:r w:rsidR="00866C60" w:rsidRPr="00866C60">
        <w:rPr>
          <w:b/>
          <w:bCs/>
          <w:sz w:val="48"/>
          <w:szCs w:val="48"/>
        </w:rPr>
        <w:t>Đề tài: Kiểm thử App Game</w:t>
      </w:r>
      <w:r w:rsidR="00CD03F9">
        <w:rPr>
          <w:b/>
          <w:bCs/>
          <w:sz w:val="48"/>
          <w:szCs w:val="48"/>
        </w:rPr>
        <w:t xml:space="preserve"> XO</w:t>
      </w:r>
    </w:p>
    <w:p w14:paraId="550D279A" w14:textId="77777777" w:rsidR="00CB3272" w:rsidRPr="00930D7B" w:rsidRDefault="00436C6F" w:rsidP="00CB3272">
      <w:pPr>
        <w:tabs>
          <w:tab w:val="left" w:pos="1985"/>
          <w:tab w:val="left" w:pos="5529"/>
        </w:tabs>
        <w:spacing w:before="60" w:after="60"/>
        <w:rPr>
          <w:b/>
          <w:bCs/>
          <w:sz w:val="28"/>
          <w:szCs w:val="28"/>
        </w:rPr>
      </w:pPr>
      <w:r w:rsidRPr="00930D7B">
        <w:rPr>
          <w:b/>
          <w:bCs/>
          <w:sz w:val="28"/>
          <w:szCs w:val="28"/>
        </w:rPr>
        <w:tab/>
      </w:r>
    </w:p>
    <w:p w14:paraId="4634FF31" w14:textId="14A33AA2" w:rsidR="006111C5" w:rsidRPr="00930D7B" w:rsidRDefault="006111C5" w:rsidP="00CB3272">
      <w:pPr>
        <w:tabs>
          <w:tab w:val="left" w:pos="1985"/>
          <w:tab w:val="left" w:pos="5529"/>
        </w:tabs>
        <w:spacing w:before="60" w:after="60"/>
        <w:rPr>
          <w:b/>
          <w:bCs/>
          <w:sz w:val="28"/>
          <w:szCs w:val="28"/>
        </w:rPr>
      </w:pPr>
    </w:p>
    <w:p w14:paraId="2B221F96" w14:textId="620B1027" w:rsidR="00936C93" w:rsidRPr="00930D7B" w:rsidRDefault="006111C5" w:rsidP="00094000">
      <w:pPr>
        <w:spacing w:before="720"/>
        <w:jc w:val="center"/>
        <w:rPr>
          <w:b/>
          <w:bCs/>
          <w:sz w:val="28"/>
          <w:szCs w:val="28"/>
        </w:rPr>
      </w:pPr>
      <w:r w:rsidRPr="00930D7B">
        <w:rPr>
          <w:b/>
          <w:bCs/>
          <w:sz w:val="28"/>
          <w:szCs w:val="28"/>
        </w:rPr>
        <w:t xml:space="preserve">HÀ NỘI </w:t>
      </w:r>
      <w:r w:rsidR="00936C93" w:rsidRPr="00930D7B">
        <w:rPr>
          <w:b/>
          <w:bCs/>
          <w:sz w:val="28"/>
          <w:szCs w:val="28"/>
        </w:rPr>
        <w:t>–</w:t>
      </w:r>
      <w:r w:rsidRPr="00930D7B">
        <w:rPr>
          <w:b/>
          <w:bCs/>
          <w:sz w:val="28"/>
          <w:szCs w:val="28"/>
        </w:rPr>
        <w:t xml:space="preserve"> 202</w:t>
      </w:r>
      <w:r w:rsidR="00866C60">
        <w:rPr>
          <w:b/>
          <w:bCs/>
          <w:sz w:val="28"/>
          <w:szCs w:val="28"/>
        </w:rPr>
        <w:t>4</w:t>
      </w:r>
    </w:p>
    <w:p w14:paraId="5627D6E1" w14:textId="77777777" w:rsidR="00936C93" w:rsidRPr="00930D7B" w:rsidRDefault="00936C93" w:rsidP="00936C93">
      <w:pPr>
        <w:spacing w:before="2800" w:after="360"/>
        <w:jc w:val="center"/>
        <w:rPr>
          <w:b/>
          <w:bCs/>
          <w:sz w:val="28"/>
          <w:szCs w:val="28"/>
        </w:rPr>
      </w:pPr>
      <w:r w:rsidRPr="00930D7B">
        <w:rPr>
          <w:b/>
          <w:bCs/>
          <w:sz w:val="28"/>
          <w:szCs w:val="28"/>
        </w:rPr>
        <w:lastRenderedPageBreak/>
        <w:t>MỤC LỤC</w:t>
      </w:r>
    </w:p>
    <w:p w14:paraId="20E293E8" w14:textId="62716121" w:rsidR="008B4188" w:rsidRDefault="008B4188">
      <w:pPr>
        <w:pStyle w:val="TOC1"/>
        <w:tabs>
          <w:tab w:val="left" w:pos="1920"/>
          <w:tab w:val="right" w:leader="dot" w:pos="9062"/>
        </w:tabs>
        <w:rPr>
          <w:rFonts w:asciiTheme="minorHAnsi" w:eastAsiaTheme="minorEastAsia" w:hAnsiTheme="minorHAnsi"/>
          <w:b w:val="0"/>
          <w:caps w:val="0"/>
          <w:noProof/>
          <w:kern w:val="2"/>
          <w:sz w:val="24"/>
          <w:szCs w:val="24"/>
          <w14:ligatures w14:val="standardContextual"/>
        </w:rPr>
      </w:pPr>
      <w:r>
        <w:rPr>
          <w:b w:val="0"/>
          <w:bCs/>
          <w:sz w:val="28"/>
          <w:szCs w:val="28"/>
        </w:rPr>
        <w:fldChar w:fldCharType="begin"/>
      </w:r>
      <w:r>
        <w:rPr>
          <w:b w:val="0"/>
          <w:bCs/>
          <w:sz w:val="28"/>
          <w:szCs w:val="28"/>
        </w:rPr>
        <w:instrText xml:space="preserve"> TOC \o "1-3" \h \z \u </w:instrText>
      </w:r>
      <w:r>
        <w:rPr>
          <w:b w:val="0"/>
          <w:bCs/>
          <w:sz w:val="28"/>
          <w:szCs w:val="28"/>
        </w:rPr>
        <w:fldChar w:fldCharType="separate"/>
      </w:r>
      <w:hyperlink w:anchor="_Toc177752054" w:history="1">
        <w:r w:rsidRPr="00AD6FB3">
          <w:rPr>
            <w:rStyle w:val="Hyperlink"/>
            <w:noProof/>
          </w:rPr>
          <w:t>CHƯƠNG 1.</w:t>
        </w:r>
        <w:r>
          <w:rPr>
            <w:rFonts w:asciiTheme="minorHAnsi" w:eastAsiaTheme="minorEastAsia" w:hAnsiTheme="minorHAnsi"/>
            <w:b w:val="0"/>
            <w:caps w:val="0"/>
            <w:noProof/>
            <w:kern w:val="2"/>
            <w:sz w:val="24"/>
            <w:szCs w:val="24"/>
            <w14:ligatures w14:val="standardContextual"/>
          </w:rPr>
          <w:tab/>
        </w:r>
        <w:r w:rsidRPr="00AD6FB3">
          <w:rPr>
            <w:rStyle w:val="Hyperlink"/>
            <w:noProof/>
          </w:rPr>
          <w:t>Báo cáo phần mềm</w:t>
        </w:r>
        <w:r>
          <w:rPr>
            <w:noProof/>
            <w:webHidden/>
          </w:rPr>
          <w:tab/>
        </w:r>
        <w:r>
          <w:rPr>
            <w:noProof/>
            <w:webHidden/>
          </w:rPr>
          <w:fldChar w:fldCharType="begin"/>
        </w:r>
        <w:r>
          <w:rPr>
            <w:noProof/>
            <w:webHidden/>
          </w:rPr>
          <w:instrText xml:space="preserve"> PAGEREF _Toc177752054 \h </w:instrText>
        </w:r>
        <w:r>
          <w:rPr>
            <w:noProof/>
            <w:webHidden/>
          </w:rPr>
        </w:r>
        <w:r>
          <w:rPr>
            <w:noProof/>
            <w:webHidden/>
          </w:rPr>
          <w:fldChar w:fldCharType="separate"/>
        </w:r>
        <w:r>
          <w:rPr>
            <w:noProof/>
            <w:webHidden/>
          </w:rPr>
          <w:t>1</w:t>
        </w:r>
        <w:r>
          <w:rPr>
            <w:noProof/>
            <w:webHidden/>
          </w:rPr>
          <w:fldChar w:fldCharType="end"/>
        </w:r>
      </w:hyperlink>
    </w:p>
    <w:p w14:paraId="2F50F3E3" w14:textId="4800D1D4"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55" w:history="1">
        <w:r w:rsidR="008B4188" w:rsidRPr="00AD6FB3">
          <w:rPr>
            <w:rStyle w:val="Hyperlink"/>
            <w:noProof/>
          </w:rPr>
          <w:t>1.1.</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Mục đích</w:t>
        </w:r>
        <w:r w:rsidR="008B4188">
          <w:rPr>
            <w:noProof/>
            <w:webHidden/>
          </w:rPr>
          <w:tab/>
        </w:r>
        <w:r w:rsidR="008B4188">
          <w:rPr>
            <w:noProof/>
            <w:webHidden/>
          </w:rPr>
          <w:fldChar w:fldCharType="begin"/>
        </w:r>
        <w:r w:rsidR="008B4188">
          <w:rPr>
            <w:noProof/>
            <w:webHidden/>
          </w:rPr>
          <w:instrText xml:space="preserve"> PAGEREF _Toc177752055 \h </w:instrText>
        </w:r>
        <w:r w:rsidR="008B4188">
          <w:rPr>
            <w:noProof/>
            <w:webHidden/>
          </w:rPr>
        </w:r>
        <w:r w:rsidR="008B4188">
          <w:rPr>
            <w:noProof/>
            <w:webHidden/>
          </w:rPr>
          <w:fldChar w:fldCharType="separate"/>
        </w:r>
        <w:r w:rsidR="008B4188">
          <w:rPr>
            <w:noProof/>
            <w:webHidden/>
          </w:rPr>
          <w:t>1</w:t>
        </w:r>
        <w:r w:rsidR="008B4188">
          <w:rPr>
            <w:noProof/>
            <w:webHidden/>
          </w:rPr>
          <w:fldChar w:fldCharType="end"/>
        </w:r>
      </w:hyperlink>
    </w:p>
    <w:p w14:paraId="4FA925AE" w14:textId="31A4EA34"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56" w:history="1">
        <w:r w:rsidR="008B4188" w:rsidRPr="00AD6FB3">
          <w:rPr>
            <w:rStyle w:val="Hyperlink"/>
            <w:noProof/>
          </w:rPr>
          <w:t>1.2.</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Phạm vi</w:t>
        </w:r>
        <w:r w:rsidR="008B4188">
          <w:rPr>
            <w:noProof/>
            <w:webHidden/>
          </w:rPr>
          <w:tab/>
        </w:r>
        <w:r w:rsidR="008B4188">
          <w:rPr>
            <w:noProof/>
            <w:webHidden/>
          </w:rPr>
          <w:fldChar w:fldCharType="begin"/>
        </w:r>
        <w:r w:rsidR="008B4188">
          <w:rPr>
            <w:noProof/>
            <w:webHidden/>
          </w:rPr>
          <w:instrText xml:space="preserve"> PAGEREF _Toc177752056 \h </w:instrText>
        </w:r>
        <w:r w:rsidR="008B4188">
          <w:rPr>
            <w:noProof/>
            <w:webHidden/>
          </w:rPr>
        </w:r>
        <w:r w:rsidR="008B4188">
          <w:rPr>
            <w:noProof/>
            <w:webHidden/>
          </w:rPr>
          <w:fldChar w:fldCharType="separate"/>
        </w:r>
        <w:r w:rsidR="008B4188">
          <w:rPr>
            <w:noProof/>
            <w:webHidden/>
          </w:rPr>
          <w:t>1</w:t>
        </w:r>
        <w:r w:rsidR="008B4188">
          <w:rPr>
            <w:noProof/>
            <w:webHidden/>
          </w:rPr>
          <w:fldChar w:fldCharType="end"/>
        </w:r>
      </w:hyperlink>
    </w:p>
    <w:p w14:paraId="2717525D" w14:textId="21C9FC88"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57" w:history="1">
        <w:r w:rsidR="008B4188" w:rsidRPr="00AD6FB3">
          <w:rPr>
            <w:rStyle w:val="Hyperlink"/>
            <w:noProof/>
          </w:rPr>
          <w:t>1.3.</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Demo</w:t>
        </w:r>
        <w:r w:rsidR="008B4188">
          <w:rPr>
            <w:noProof/>
            <w:webHidden/>
          </w:rPr>
          <w:tab/>
        </w:r>
        <w:r w:rsidR="008B4188">
          <w:rPr>
            <w:noProof/>
            <w:webHidden/>
          </w:rPr>
          <w:fldChar w:fldCharType="begin"/>
        </w:r>
        <w:r w:rsidR="008B4188">
          <w:rPr>
            <w:noProof/>
            <w:webHidden/>
          </w:rPr>
          <w:instrText xml:space="preserve"> PAGEREF _Toc177752057 \h </w:instrText>
        </w:r>
        <w:r w:rsidR="008B4188">
          <w:rPr>
            <w:noProof/>
            <w:webHidden/>
          </w:rPr>
        </w:r>
        <w:r w:rsidR="008B4188">
          <w:rPr>
            <w:noProof/>
            <w:webHidden/>
          </w:rPr>
          <w:fldChar w:fldCharType="separate"/>
        </w:r>
        <w:r w:rsidR="008B4188">
          <w:rPr>
            <w:noProof/>
            <w:webHidden/>
          </w:rPr>
          <w:t>1</w:t>
        </w:r>
        <w:r w:rsidR="008B4188">
          <w:rPr>
            <w:noProof/>
            <w:webHidden/>
          </w:rPr>
          <w:fldChar w:fldCharType="end"/>
        </w:r>
      </w:hyperlink>
    </w:p>
    <w:p w14:paraId="44BF7E92" w14:textId="40ECF26D"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58" w:history="1">
        <w:r w:rsidR="008B4188" w:rsidRPr="00AD6FB3">
          <w:rPr>
            <w:rStyle w:val="Hyperlink"/>
            <w:noProof/>
          </w:rPr>
          <w:t>1.4.</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Bảng phân chia công việc</w:t>
        </w:r>
        <w:r w:rsidR="008B4188">
          <w:rPr>
            <w:noProof/>
            <w:webHidden/>
          </w:rPr>
          <w:tab/>
        </w:r>
        <w:r w:rsidR="008B4188">
          <w:rPr>
            <w:noProof/>
            <w:webHidden/>
          </w:rPr>
          <w:fldChar w:fldCharType="begin"/>
        </w:r>
        <w:r w:rsidR="008B4188">
          <w:rPr>
            <w:noProof/>
            <w:webHidden/>
          </w:rPr>
          <w:instrText xml:space="preserve"> PAGEREF _Toc177752058 \h </w:instrText>
        </w:r>
        <w:r w:rsidR="008B4188">
          <w:rPr>
            <w:noProof/>
            <w:webHidden/>
          </w:rPr>
        </w:r>
        <w:r w:rsidR="008B4188">
          <w:rPr>
            <w:noProof/>
            <w:webHidden/>
          </w:rPr>
          <w:fldChar w:fldCharType="separate"/>
        </w:r>
        <w:r w:rsidR="008B4188">
          <w:rPr>
            <w:noProof/>
            <w:webHidden/>
          </w:rPr>
          <w:t>1</w:t>
        </w:r>
        <w:r w:rsidR="008B4188">
          <w:rPr>
            <w:noProof/>
            <w:webHidden/>
          </w:rPr>
          <w:fldChar w:fldCharType="end"/>
        </w:r>
      </w:hyperlink>
    </w:p>
    <w:p w14:paraId="01677724" w14:textId="5B3CE33A" w:rsidR="008B4188" w:rsidRDefault="00000000">
      <w:pPr>
        <w:pStyle w:val="TOC1"/>
        <w:tabs>
          <w:tab w:val="left" w:pos="1920"/>
          <w:tab w:val="right" w:leader="dot" w:pos="9062"/>
        </w:tabs>
        <w:rPr>
          <w:rFonts w:asciiTheme="minorHAnsi" w:eastAsiaTheme="minorEastAsia" w:hAnsiTheme="minorHAnsi"/>
          <w:b w:val="0"/>
          <w:caps w:val="0"/>
          <w:noProof/>
          <w:kern w:val="2"/>
          <w:sz w:val="24"/>
          <w:szCs w:val="24"/>
          <w14:ligatures w14:val="standardContextual"/>
        </w:rPr>
      </w:pPr>
      <w:hyperlink w:anchor="_Toc177752059" w:history="1">
        <w:r w:rsidR="008B4188" w:rsidRPr="00AD6FB3">
          <w:rPr>
            <w:rStyle w:val="Hyperlink"/>
            <w:noProof/>
          </w:rPr>
          <w:t>CHƯƠNG 2.</w:t>
        </w:r>
        <w:r w:rsidR="008B4188">
          <w:rPr>
            <w:rFonts w:asciiTheme="minorHAnsi" w:eastAsiaTheme="minorEastAsia" w:hAnsiTheme="minorHAnsi"/>
            <w:b w:val="0"/>
            <w:caps w:val="0"/>
            <w:noProof/>
            <w:kern w:val="2"/>
            <w:sz w:val="24"/>
            <w:szCs w:val="24"/>
            <w14:ligatures w14:val="standardContextual"/>
          </w:rPr>
          <w:tab/>
        </w:r>
        <w:r w:rsidR="008B4188" w:rsidRPr="00AD6FB3">
          <w:rPr>
            <w:rStyle w:val="Hyperlink"/>
            <w:noProof/>
          </w:rPr>
          <w:t>Cấu trúc từng phần</w:t>
        </w:r>
        <w:r w:rsidR="008B4188">
          <w:rPr>
            <w:noProof/>
            <w:webHidden/>
          </w:rPr>
          <w:tab/>
        </w:r>
        <w:r w:rsidR="008B4188">
          <w:rPr>
            <w:noProof/>
            <w:webHidden/>
          </w:rPr>
          <w:fldChar w:fldCharType="begin"/>
        </w:r>
        <w:r w:rsidR="008B4188">
          <w:rPr>
            <w:noProof/>
            <w:webHidden/>
          </w:rPr>
          <w:instrText xml:space="preserve"> PAGEREF _Toc177752059 \h </w:instrText>
        </w:r>
        <w:r w:rsidR="008B4188">
          <w:rPr>
            <w:noProof/>
            <w:webHidden/>
          </w:rPr>
        </w:r>
        <w:r w:rsidR="008B4188">
          <w:rPr>
            <w:noProof/>
            <w:webHidden/>
          </w:rPr>
          <w:fldChar w:fldCharType="separate"/>
        </w:r>
        <w:r w:rsidR="008B4188">
          <w:rPr>
            <w:noProof/>
            <w:webHidden/>
          </w:rPr>
          <w:t>3</w:t>
        </w:r>
        <w:r w:rsidR="008B4188">
          <w:rPr>
            <w:noProof/>
            <w:webHidden/>
          </w:rPr>
          <w:fldChar w:fldCharType="end"/>
        </w:r>
      </w:hyperlink>
    </w:p>
    <w:p w14:paraId="79525A38" w14:textId="49C7E7E2"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60" w:history="1">
        <w:r w:rsidR="008B4188" w:rsidRPr="00AD6FB3">
          <w:rPr>
            <w:rStyle w:val="Hyperlink"/>
            <w:noProof/>
          </w:rPr>
          <w:t>2.1.</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Kế hoạch kiểm thử</w:t>
        </w:r>
        <w:r w:rsidR="008B4188">
          <w:rPr>
            <w:noProof/>
            <w:webHidden/>
          </w:rPr>
          <w:tab/>
        </w:r>
        <w:r w:rsidR="008B4188">
          <w:rPr>
            <w:noProof/>
            <w:webHidden/>
          </w:rPr>
          <w:fldChar w:fldCharType="begin"/>
        </w:r>
        <w:r w:rsidR="008B4188">
          <w:rPr>
            <w:noProof/>
            <w:webHidden/>
          </w:rPr>
          <w:instrText xml:space="preserve"> PAGEREF _Toc177752060 \h </w:instrText>
        </w:r>
        <w:r w:rsidR="008B4188">
          <w:rPr>
            <w:noProof/>
            <w:webHidden/>
          </w:rPr>
        </w:r>
        <w:r w:rsidR="008B4188">
          <w:rPr>
            <w:noProof/>
            <w:webHidden/>
          </w:rPr>
          <w:fldChar w:fldCharType="separate"/>
        </w:r>
        <w:r w:rsidR="008B4188">
          <w:rPr>
            <w:noProof/>
            <w:webHidden/>
          </w:rPr>
          <w:t>3</w:t>
        </w:r>
        <w:r w:rsidR="008B4188">
          <w:rPr>
            <w:noProof/>
            <w:webHidden/>
          </w:rPr>
          <w:fldChar w:fldCharType="end"/>
        </w:r>
      </w:hyperlink>
    </w:p>
    <w:p w14:paraId="675C14BF" w14:textId="0793B25F"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61" w:history="1">
        <w:r w:rsidR="008B4188" w:rsidRPr="00AD6FB3">
          <w:rPr>
            <w:rStyle w:val="Hyperlink"/>
            <w:noProof/>
          </w:rPr>
          <w:t>2.1.1.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Các bước thực hiện:</w:t>
        </w:r>
        <w:r w:rsidR="008B4188">
          <w:rPr>
            <w:noProof/>
            <w:webHidden/>
          </w:rPr>
          <w:tab/>
        </w:r>
        <w:r w:rsidR="008B4188">
          <w:rPr>
            <w:noProof/>
            <w:webHidden/>
          </w:rPr>
          <w:fldChar w:fldCharType="begin"/>
        </w:r>
        <w:r w:rsidR="008B4188">
          <w:rPr>
            <w:noProof/>
            <w:webHidden/>
          </w:rPr>
          <w:instrText xml:space="preserve"> PAGEREF _Toc177752061 \h </w:instrText>
        </w:r>
        <w:r w:rsidR="008B4188">
          <w:rPr>
            <w:noProof/>
            <w:webHidden/>
          </w:rPr>
        </w:r>
        <w:r w:rsidR="008B4188">
          <w:rPr>
            <w:noProof/>
            <w:webHidden/>
          </w:rPr>
          <w:fldChar w:fldCharType="separate"/>
        </w:r>
        <w:r w:rsidR="008B4188">
          <w:rPr>
            <w:noProof/>
            <w:webHidden/>
          </w:rPr>
          <w:t>3</w:t>
        </w:r>
        <w:r w:rsidR="008B4188">
          <w:rPr>
            <w:noProof/>
            <w:webHidden/>
          </w:rPr>
          <w:fldChar w:fldCharType="end"/>
        </w:r>
      </w:hyperlink>
    </w:p>
    <w:p w14:paraId="5294D940" w14:textId="75D2C6CD"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62" w:history="1">
        <w:r w:rsidR="008B4188" w:rsidRPr="00AD6FB3">
          <w:rPr>
            <w:rStyle w:val="Hyperlink"/>
            <w:noProof/>
          </w:rPr>
          <w:t>2.2.</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Thiết Kế Môi Trường Kiểm Thử</w:t>
        </w:r>
        <w:r w:rsidR="008B4188">
          <w:rPr>
            <w:noProof/>
            <w:webHidden/>
          </w:rPr>
          <w:tab/>
        </w:r>
        <w:r w:rsidR="008B4188">
          <w:rPr>
            <w:noProof/>
            <w:webHidden/>
          </w:rPr>
          <w:fldChar w:fldCharType="begin"/>
        </w:r>
        <w:r w:rsidR="008B4188">
          <w:rPr>
            <w:noProof/>
            <w:webHidden/>
          </w:rPr>
          <w:instrText xml:space="preserve"> PAGEREF _Toc177752062 \h </w:instrText>
        </w:r>
        <w:r w:rsidR="008B4188">
          <w:rPr>
            <w:noProof/>
            <w:webHidden/>
          </w:rPr>
        </w:r>
        <w:r w:rsidR="008B4188">
          <w:rPr>
            <w:noProof/>
            <w:webHidden/>
          </w:rPr>
          <w:fldChar w:fldCharType="separate"/>
        </w:r>
        <w:r w:rsidR="008B4188">
          <w:rPr>
            <w:noProof/>
            <w:webHidden/>
          </w:rPr>
          <w:t>3</w:t>
        </w:r>
        <w:r w:rsidR="008B4188">
          <w:rPr>
            <w:noProof/>
            <w:webHidden/>
          </w:rPr>
          <w:fldChar w:fldCharType="end"/>
        </w:r>
      </w:hyperlink>
    </w:p>
    <w:p w14:paraId="335F3B60" w14:textId="07B7ACCE"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63" w:history="1">
        <w:r w:rsidR="008B4188" w:rsidRPr="00AD6FB3">
          <w:rPr>
            <w:rStyle w:val="Hyperlink"/>
            <w:noProof/>
          </w:rPr>
          <w:t>2.2.1.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Mô Tả Môi Trường Kiểm Thử</w:t>
        </w:r>
        <w:r w:rsidR="008B4188">
          <w:rPr>
            <w:noProof/>
            <w:webHidden/>
          </w:rPr>
          <w:tab/>
        </w:r>
        <w:r w:rsidR="008B4188">
          <w:rPr>
            <w:noProof/>
            <w:webHidden/>
          </w:rPr>
          <w:fldChar w:fldCharType="begin"/>
        </w:r>
        <w:r w:rsidR="008B4188">
          <w:rPr>
            <w:noProof/>
            <w:webHidden/>
          </w:rPr>
          <w:instrText xml:space="preserve"> PAGEREF _Toc177752063 \h </w:instrText>
        </w:r>
        <w:r w:rsidR="008B4188">
          <w:rPr>
            <w:noProof/>
            <w:webHidden/>
          </w:rPr>
        </w:r>
        <w:r w:rsidR="008B4188">
          <w:rPr>
            <w:noProof/>
            <w:webHidden/>
          </w:rPr>
          <w:fldChar w:fldCharType="separate"/>
        </w:r>
        <w:r w:rsidR="008B4188">
          <w:rPr>
            <w:noProof/>
            <w:webHidden/>
          </w:rPr>
          <w:t>3</w:t>
        </w:r>
        <w:r w:rsidR="008B4188">
          <w:rPr>
            <w:noProof/>
            <w:webHidden/>
          </w:rPr>
          <w:fldChar w:fldCharType="end"/>
        </w:r>
      </w:hyperlink>
    </w:p>
    <w:p w14:paraId="6775A485" w14:textId="320DBB77"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64" w:history="1">
        <w:r w:rsidR="008B4188" w:rsidRPr="00AD6FB3">
          <w:rPr>
            <w:rStyle w:val="Hyperlink"/>
            <w:noProof/>
          </w:rPr>
          <w:t>2.2.2.</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Cấu Hình Môi Trường Kiểm Thử</w:t>
        </w:r>
        <w:r w:rsidR="008B4188">
          <w:rPr>
            <w:noProof/>
            <w:webHidden/>
          </w:rPr>
          <w:tab/>
        </w:r>
        <w:r w:rsidR="008B4188">
          <w:rPr>
            <w:noProof/>
            <w:webHidden/>
          </w:rPr>
          <w:fldChar w:fldCharType="begin"/>
        </w:r>
        <w:r w:rsidR="008B4188">
          <w:rPr>
            <w:noProof/>
            <w:webHidden/>
          </w:rPr>
          <w:instrText xml:space="preserve"> PAGEREF _Toc177752064 \h </w:instrText>
        </w:r>
        <w:r w:rsidR="008B4188">
          <w:rPr>
            <w:noProof/>
            <w:webHidden/>
          </w:rPr>
        </w:r>
        <w:r w:rsidR="008B4188">
          <w:rPr>
            <w:noProof/>
            <w:webHidden/>
          </w:rPr>
          <w:fldChar w:fldCharType="separate"/>
        </w:r>
        <w:r w:rsidR="008B4188">
          <w:rPr>
            <w:noProof/>
            <w:webHidden/>
          </w:rPr>
          <w:t>4</w:t>
        </w:r>
        <w:r w:rsidR="008B4188">
          <w:rPr>
            <w:noProof/>
            <w:webHidden/>
          </w:rPr>
          <w:fldChar w:fldCharType="end"/>
        </w:r>
      </w:hyperlink>
    </w:p>
    <w:p w14:paraId="27356992" w14:textId="6B2670BE"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65" w:history="1">
        <w:r w:rsidR="008B4188" w:rsidRPr="00AD6FB3">
          <w:rPr>
            <w:rStyle w:val="Hyperlink"/>
            <w:noProof/>
          </w:rPr>
          <w:t>2.2.3.</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Quy Trình Bảo Trì Môi Trường Kiểm Thử</w:t>
        </w:r>
        <w:r w:rsidR="008B4188">
          <w:rPr>
            <w:noProof/>
            <w:webHidden/>
          </w:rPr>
          <w:tab/>
        </w:r>
        <w:r w:rsidR="008B4188">
          <w:rPr>
            <w:noProof/>
            <w:webHidden/>
          </w:rPr>
          <w:fldChar w:fldCharType="begin"/>
        </w:r>
        <w:r w:rsidR="008B4188">
          <w:rPr>
            <w:noProof/>
            <w:webHidden/>
          </w:rPr>
          <w:instrText xml:space="preserve"> PAGEREF _Toc177752065 \h </w:instrText>
        </w:r>
        <w:r w:rsidR="008B4188">
          <w:rPr>
            <w:noProof/>
            <w:webHidden/>
          </w:rPr>
        </w:r>
        <w:r w:rsidR="008B4188">
          <w:rPr>
            <w:noProof/>
            <w:webHidden/>
          </w:rPr>
          <w:fldChar w:fldCharType="separate"/>
        </w:r>
        <w:r w:rsidR="008B4188">
          <w:rPr>
            <w:noProof/>
            <w:webHidden/>
          </w:rPr>
          <w:t>5</w:t>
        </w:r>
        <w:r w:rsidR="008B4188">
          <w:rPr>
            <w:noProof/>
            <w:webHidden/>
          </w:rPr>
          <w:fldChar w:fldCharType="end"/>
        </w:r>
      </w:hyperlink>
    </w:p>
    <w:p w14:paraId="471FC50E" w14:textId="457AB6E1"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66" w:history="1">
        <w:r w:rsidR="008B4188" w:rsidRPr="00AD6FB3">
          <w:rPr>
            <w:rStyle w:val="Hyperlink"/>
            <w:noProof/>
          </w:rPr>
          <w:t>2.3.</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Kỹ Thuật Kiểm Thử</w:t>
        </w:r>
        <w:r w:rsidR="008B4188">
          <w:rPr>
            <w:noProof/>
            <w:webHidden/>
          </w:rPr>
          <w:tab/>
        </w:r>
        <w:r w:rsidR="008B4188">
          <w:rPr>
            <w:noProof/>
            <w:webHidden/>
          </w:rPr>
          <w:fldChar w:fldCharType="begin"/>
        </w:r>
        <w:r w:rsidR="008B4188">
          <w:rPr>
            <w:noProof/>
            <w:webHidden/>
          </w:rPr>
          <w:instrText xml:space="preserve"> PAGEREF _Toc177752066 \h </w:instrText>
        </w:r>
        <w:r w:rsidR="008B4188">
          <w:rPr>
            <w:noProof/>
            <w:webHidden/>
          </w:rPr>
        </w:r>
        <w:r w:rsidR="008B4188">
          <w:rPr>
            <w:noProof/>
            <w:webHidden/>
          </w:rPr>
          <w:fldChar w:fldCharType="separate"/>
        </w:r>
        <w:r w:rsidR="008B4188">
          <w:rPr>
            <w:noProof/>
            <w:webHidden/>
          </w:rPr>
          <w:t>5</w:t>
        </w:r>
        <w:r w:rsidR="008B4188">
          <w:rPr>
            <w:noProof/>
            <w:webHidden/>
          </w:rPr>
          <w:fldChar w:fldCharType="end"/>
        </w:r>
      </w:hyperlink>
    </w:p>
    <w:p w14:paraId="28D77AB6" w14:textId="385F4F03"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67" w:history="1">
        <w:r w:rsidR="008B4188" w:rsidRPr="00AD6FB3">
          <w:rPr>
            <w:rStyle w:val="Hyperlink"/>
            <w:noProof/>
          </w:rPr>
          <w:t>2.3.1.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Kỹ thuật kiểm thử được sử dụng:</w:t>
        </w:r>
        <w:r w:rsidR="008B4188">
          <w:rPr>
            <w:noProof/>
            <w:webHidden/>
          </w:rPr>
          <w:tab/>
        </w:r>
        <w:r w:rsidR="008B4188">
          <w:rPr>
            <w:noProof/>
            <w:webHidden/>
          </w:rPr>
          <w:fldChar w:fldCharType="begin"/>
        </w:r>
        <w:r w:rsidR="008B4188">
          <w:rPr>
            <w:noProof/>
            <w:webHidden/>
          </w:rPr>
          <w:instrText xml:space="preserve"> PAGEREF _Toc177752067 \h </w:instrText>
        </w:r>
        <w:r w:rsidR="008B4188">
          <w:rPr>
            <w:noProof/>
            <w:webHidden/>
          </w:rPr>
        </w:r>
        <w:r w:rsidR="008B4188">
          <w:rPr>
            <w:noProof/>
            <w:webHidden/>
          </w:rPr>
          <w:fldChar w:fldCharType="separate"/>
        </w:r>
        <w:r w:rsidR="008B4188">
          <w:rPr>
            <w:noProof/>
            <w:webHidden/>
          </w:rPr>
          <w:t>5</w:t>
        </w:r>
        <w:r w:rsidR="008B4188">
          <w:rPr>
            <w:noProof/>
            <w:webHidden/>
          </w:rPr>
          <w:fldChar w:fldCharType="end"/>
        </w:r>
      </w:hyperlink>
    </w:p>
    <w:p w14:paraId="6D8B5CAD" w14:textId="03E30E61"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68" w:history="1">
        <w:r w:rsidR="008B4188" w:rsidRPr="00AD6FB3">
          <w:rPr>
            <w:rStyle w:val="Hyperlink"/>
            <w:noProof/>
          </w:rPr>
          <w:t>2.3.2.</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Phương pháp kiểm thử:</w:t>
        </w:r>
        <w:r w:rsidR="008B4188">
          <w:rPr>
            <w:noProof/>
            <w:webHidden/>
          </w:rPr>
          <w:tab/>
        </w:r>
        <w:r w:rsidR="008B4188">
          <w:rPr>
            <w:noProof/>
            <w:webHidden/>
          </w:rPr>
          <w:fldChar w:fldCharType="begin"/>
        </w:r>
        <w:r w:rsidR="008B4188">
          <w:rPr>
            <w:noProof/>
            <w:webHidden/>
          </w:rPr>
          <w:instrText xml:space="preserve"> PAGEREF _Toc177752068 \h </w:instrText>
        </w:r>
        <w:r w:rsidR="008B4188">
          <w:rPr>
            <w:noProof/>
            <w:webHidden/>
          </w:rPr>
        </w:r>
        <w:r w:rsidR="008B4188">
          <w:rPr>
            <w:noProof/>
            <w:webHidden/>
          </w:rPr>
          <w:fldChar w:fldCharType="separate"/>
        </w:r>
        <w:r w:rsidR="008B4188">
          <w:rPr>
            <w:noProof/>
            <w:webHidden/>
          </w:rPr>
          <w:t>6</w:t>
        </w:r>
        <w:r w:rsidR="008B4188">
          <w:rPr>
            <w:noProof/>
            <w:webHidden/>
          </w:rPr>
          <w:fldChar w:fldCharType="end"/>
        </w:r>
      </w:hyperlink>
    </w:p>
    <w:p w14:paraId="166F3A68" w14:textId="4CDB2080"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69" w:history="1">
        <w:r w:rsidR="008B4188" w:rsidRPr="00AD6FB3">
          <w:rPr>
            <w:rStyle w:val="Hyperlink"/>
            <w:noProof/>
          </w:rPr>
          <w:t>2.4.</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Test Case</w:t>
        </w:r>
        <w:r w:rsidR="008B4188">
          <w:rPr>
            <w:noProof/>
            <w:webHidden/>
          </w:rPr>
          <w:tab/>
        </w:r>
        <w:r w:rsidR="008B4188">
          <w:rPr>
            <w:noProof/>
            <w:webHidden/>
          </w:rPr>
          <w:fldChar w:fldCharType="begin"/>
        </w:r>
        <w:r w:rsidR="008B4188">
          <w:rPr>
            <w:noProof/>
            <w:webHidden/>
          </w:rPr>
          <w:instrText xml:space="preserve"> PAGEREF _Toc177752069 \h </w:instrText>
        </w:r>
        <w:r w:rsidR="008B4188">
          <w:rPr>
            <w:noProof/>
            <w:webHidden/>
          </w:rPr>
        </w:r>
        <w:r w:rsidR="008B4188">
          <w:rPr>
            <w:noProof/>
            <w:webHidden/>
          </w:rPr>
          <w:fldChar w:fldCharType="separate"/>
        </w:r>
        <w:r w:rsidR="008B4188">
          <w:rPr>
            <w:noProof/>
            <w:webHidden/>
          </w:rPr>
          <w:t>6</w:t>
        </w:r>
        <w:r w:rsidR="008B4188">
          <w:rPr>
            <w:noProof/>
            <w:webHidden/>
          </w:rPr>
          <w:fldChar w:fldCharType="end"/>
        </w:r>
      </w:hyperlink>
    </w:p>
    <w:p w14:paraId="44206E70" w14:textId="7268B1D3"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70" w:history="1">
        <w:r w:rsidR="008B4188" w:rsidRPr="00AD6FB3">
          <w:rPr>
            <w:rStyle w:val="Hyperlink"/>
            <w:noProof/>
          </w:rPr>
          <w:t>2.5.</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Dữ Liệu Kiểm Thử</w:t>
        </w:r>
        <w:r w:rsidR="008B4188">
          <w:rPr>
            <w:noProof/>
            <w:webHidden/>
          </w:rPr>
          <w:tab/>
        </w:r>
        <w:r w:rsidR="008B4188">
          <w:rPr>
            <w:noProof/>
            <w:webHidden/>
          </w:rPr>
          <w:fldChar w:fldCharType="begin"/>
        </w:r>
        <w:r w:rsidR="008B4188">
          <w:rPr>
            <w:noProof/>
            <w:webHidden/>
          </w:rPr>
          <w:instrText xml:space="preserve"> PAGEREF _Toc177752070 \h </w:instrText>
        </w:r>
        <w:r w:rsidR="008B4188">
          <w:rPr>
            <w:noProof/>
            <w:webHidden/>
          </w:rPr>
        </w:r>
        <w:r w:rsidR="008B4188">
          <w:rPr>
            <w:noProof/>
            <w:webHidden/>
          </w:rPr>
          <w:fldChar w:fldCharType="separate"/>
        </w:r>
        <w:r w:rsidR="008B4188">
          <w:rPr>
            <w:noProof/>
            <w:webHidden/>
          </w:rPr>
          <w:t>8</w:t>
        </w:r>
        <w:r w:rsidR="008B4188">
          <w:rPr>
            <w:noProof/>
            <w:webHidden/>
          </w:rPr>
          <w:fldChar w:fldCharType="end"/>
        </w:r>
      </w:hyperlink>
    </w:p>
    <w:p w14:paraId="2B39A38B" w14:textId="62D219D8"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71" w:history="1">
        <w:r w:rsidR="008B4188" w:rsidRPr="00AD6FB3">
          <w:rPr>
            <w:rStyle w:val="Hyperlink"/>
            <w:noProof/>
          </w:rPr>
          <w:t>2.5.1.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Dữ Liệu Kiểm Thử cho Các Tình Huống Khác Nhau:</w:t>
        </w:r>
        <w:r w:rsidR="008B4188">
          <w:rPr>
            <w:noProof/>
            <w:webHidden/>
          </w:rPr>
          <w:tab/>
        </w:r>
        <w:r w:rsidR="008B4188">
          <w:rPr>
            <w:noProof/>
            <w:webHidden/>
          </w:rPr>
          <w:fldChar w:fldCharType="begin"/>
        </w:r>
        <w:r w:rsidR="008B4188">
          <w:rPr>
            <w:noProof/>
            <w:webHidden/>
          </w:rPr>
          <w:instrText xml:space="preserve"> PAGEREF _Toc177752071 \h </w:instrText>
        </w:r>
        <w:r w:rsidR="008B4188">
          <w:rPr>
            <w:noProof/>
            <w:webHidden/>
          </w:rPr>
        </w:r>
        <w:r w:rsidR="008B4188">
          <w:rPr>
            <w:noProof/>
            <w:webHidden/>
          </w:rPr>
          <w:fldChar w:fldCharType="separate"/>
        </w:r>
        <w:r w:rsidR="008B4188">
          <w:rPr>
            <w:noProof/>
            <w:webHidden/>
          </w:rPr>
          <w:t>8</w:t>
        </w:r>
        <w:r w:rsidR="008B4188">
          <w:rPr>
            <w:noProof/>
            <w:webHidden/>
          </w:rPr>
          <w:fldChar w:fldCharType="end"/>
        </w:r>
      </w:hyperlink>
    </w:p>
    <w:p w14:paraId="5D43D1B4" w14:textId="3D1951AA"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72" w:history="1">
        <w:r w:rsidR="008B4188" w:rsidRPr="00AD6FB3">
          <w:rPr>
            <w:rStyle w:val="Hyperlink"/>
            <w:noProof/>
          </w:rPr>
          <w:t>2.6.</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Thực Hiện Kiểm Thử</w:t>
        </w:r>
        <w:r w:rsidR="008B4188">
          <w:rPr>
            <w:noProof/>
            <w:webHidden/>
          </w:rPr>
          <w:tab/>
        </w:r>
        <w:r w:rsidR="008B4188">
          <w:rPr>
            <w:noProof/>
            <w:webHidden/>
          </w:rPr>
          <w:fldChar w:fldCharType="begin"/>
        </w:r>
        <w:r w:rsidR="008B4188">
          <w:rPr>
            <w:noProof/>
            <w:webHidden/>
          </w:rPr>
          <w:instrText xml:space="preserve"> PAGEREF _Toc177752072 \h </w:instrText>
        </w:r>
        <w:r w:rsidR="008B4188">
          <w:rPr>
            <w:noProof/>
            <w:webHidden/>
          </w:rPr>
        </w:r>
        <w:r w:rsidR="008B4188">
          <w:rPr>
            <w:noProof/>
            <w:webHidden/>
          </w:rPr>
          <w:fldChar w:fldCharType="separate"/>
        </w:r>
        <w:r w:rsidR="008B4188">
          <w:rPr>
            <w:noProof/>
            <w:webHidden/>
          </w:rPr>
          <w:t>11</w:t>
        </w:r>
        <w:r w:rsidR="008B4188">
          <w:rPr>
            <w:noProof/>
            <w:webHidden/>
          </w:rPr>
          <w:fldChar w:fldCharType="end"/>
        </w:r>
      </w:hyperlink>
    </w:p>
    <w:p w14:paraId="0DD0C7CD" w14:textId="6188FEB3"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73" w:history="1">
        <w:r w:rsidR="008B4188" w:rsidRPr="00AD6FB3">
          <w:rPr>
            <w:rStyle w:val="Hyperlink"/>
            <w:noProof/>
          </w:rPr>
          <w:t>2.7.</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Báo cáo kiểm thử</w:t>
        </w:r>
        <w:r w:rsidR="008B4188">
          <w:rPr>
            <w:noProof/>
            <w:webHidden/>
          </w:rPr>
          <w:tab/>
        </w:r>
        <w:r w:rsidR="008B4188">
          <w:rPr>
            <w:noProof/>
            <w:webHidden/>
          </w:rPr>
          <w:fldChar w:fldCharType="begin"/>
        </w:r>
        <w:r w:rsidR="008B4188">
          <w:rPr>
            <w:noProof/>
            <w:webHidden/>
          </w:rPr>
          <w:instrText xml:space="preserve"> PAGEREF _Toc177752073 \h </w:instrText>
        </w:r>
        <w:r w:rsidR="008B4188">
          <w:rPr>
            <w:noProof/>
            <w:webHidden/>
          </w:rPr>
        </w:r>
        <w:r w:rsidR="008B4188">
          <w:rPr>
            <w:noProof/>
            <w:webHidden/>
          </w:rPr>
          <w:fldChar w:fldCharType="separate"/>
        </w:r>
        <w:r w:rsidR="008B4188">
          <w:rPr>
            <w:noProof/>
            <w:webHidden/>
          </w:rPr>
          <w:t>11</w:t>
        </w:r>
        <w:r w:rsidR="008B4188">
          <w:rPr>
            <w:noProof/>
            <w:webHidden/>
          </w:rPr>
          <w:fldChar w:fldCharType="end"/>
        </w:r>
      </w:hyperlink>
    </w:p>
    <w:p w14:paraId="1D8DBC0C" w14:textId="1233EDA7"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74" w:history="1">
        <w:r w:rsidR="008B4188" w:rsidRPr="00AD6FB3">
          <w:rPr>
            <w:rStyle w:val="Hyperlink"/>
            <w:noProof/>
          </w:rPr>
          <w:t>2.7.1.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Tổng quan</w:t>
        </w:r>
        <w:r w:rsidR="008B4188">
          <w:rPr>
            <w:noProof/>
            <w:webHidden/>
          </w:rPr>
          <w:tab/>
        </w:r>
        <w:r w:rsidR="008B4188">
          <w:rPr>
            <w:noProof/>
            <w:webHidden/>
          </w:rPr>
          <w:fldChar w:fldCharType="begin"/>
        </w:r>
        <w:r w:rsidR="008B4188">
          <w:rPr>
            <w:noProof/>
            <w:webHidden/>
          </w:rPr>
          <w:instrText xml:space="preserve"> PAGEREF _Toc177752074 \h </w:instrText>
        </w:r>
        <w:r w:rsidR="008B4188">
          <w:rPr>
            <w:noProof/>
            <w:webHidden/>
          </w:rPr>
        </w:r>
        <w:r w:rsidR="008B4188">
          <w:rPr>
            <w:noProof/>
            <w:webHidden/>
          </w:rPr>
          <w:fldChar w:fldCharType="separate"/>
        </w:r>
        <w:r w:rsidR="008B4188">
          <w:rPr>
            <w:noProof/>
            <w:webHidden/>
          </w:rPr>
          <w:t>11</w:t>
        </w:r>
        <w:r w:rsidR="008B4188">
          <w:rPr>
            <w:noProof/>
            <w:webHidden/>
          </w:rPr>
          <w:fldChar w:fldCharType="end"/>
        </w:r>
      </w:hyperlink>
    </w:p>
    <w:p w14:paraId="6173D127" w14:textId="41467D4B"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75" w:history="1">
        <w:r w:rsidR="008B4188" w:rsidRPr="00AD6FB3">
          <w:rPr>
            <w:rStyle w:val="Hyperlink"/>
            <w:noProof/>
          </w:rPr>
          <w:t>2.7.2.</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Kết quả kiểm thử</w:t>
        </w:r>
        <w:r w:rsidR="008B4188">
          <w:rPr>
            <w:noProof/>
            <w:webHidden/>
          </w:rPr>
          <w:tab/>
        </w:r>
        <w:r w:rsidR="008B4188">
          <w:rPr>
            <w:noProof/>
            <w:webHidden/>
          </w:rPr>
          <w:fldChar w:fldCharType="begin"/>
        </w:r>
        <w:r w:rsidR="008B4188">
          <w:rPr>
            <w:noProof/>
            <w:webHidden/>
          </w:rPr>
          <w:instrText xml:space="preserve"> PAGEREF _Toc177752075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332BB93C" w14:textId="301CB36A"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76" w:history="1">
        <w:r w:rsidR="008B4188" w:rsidRPr="00AD6FB3">
          <w:rPr>
            <w:rStyle w:val="Hyperlink"/>
            <w:noProof/>
          </w:rPr>
          <w:t>2.7.3.</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Các lỗi được phát hiện</w:t>
        </w:r>
        <w:r w:rsidR="008B4188">
          <w:rPr>
            <w:noProof/>
            <w:webHidden/>
          </w:rPr>
          <w:tab/>
        </w:r>
        <w:r w:rsidR="008B4188">
          <w:rPr>
            <w:noProof/>
            <w:webHidden/>
          </w:rPr>
          <w:fldChar w:fldCharType="begin"/>
        </w:r>
        <w:r w:rsidR="008B4188">
          <w:rPr>
            <w:noProof/>
            <w:webHidden/>
          </w:rPr>
          <w:instrText xml:space="preserve"> PAGEREF _Toc177752076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2F6DF423" w14:textId="13003A09"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77" w:history="1">
        <w:r w:rsidR="008B4188" w:rsidRPr="00AD6FB3">
          <w:rPr>
            <w:rStyle w:val="Hyperlink"/>
            <w:noProof/>
          </w:rPr>
          <w:t>2.7.4.</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Đề xuất và cải tiến</w:t>
        </w:r>
        <w:r w:rsidR="008B4188">
          <w:rPr>
            <w:noProof/>
            <w:webHidden/>
          </w:rPr>
          <w:tab/>
        </w:r>
        <w:r w:rsidR="008B4188">
          <w:rPr>
            <w:noProof/>
            <w:webHidden/>
          </w:rPr>
          <w:fldChar w:fldCharType="begin"/>
        </w:r>
        <w:r w:rsidR="008B4188">
          <w:rPr>
            <w:noProof/>
            <w:webHidden/>
          </w:rPr>
          <w:instrText xml:space="preserve"> PAGEREF _Toc177752077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283BA52E" w14:textId="36075335"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78" w:history="1">
        <w:r w:rsidR="008B4188" w:rsidRPr="00AD6FB3">
          <w:rPr>
            <w:rStyle w:val="Hyperlink"/>
            <w:noProof/>
          </w:rPr>
          <w:t>2.7.5.</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Kết luận</w:t>
        </w:r>
        <w:r w:rsidR="008B4188">
          <w:rPr>
            <w:noProof/>
            <w:webHidden/>
          </w:rPr>
          <w:tab/>
        </w:r>
        <w:r w:rsidR="008B4188">
          <w:rPr>
            <w:noProof/>
            <w:webHidden/>
          </w:rPr>
          <w:fldChar w:fldCharType="begin"/>
        </w:r>
        <w:r w:rsidR="008B4188">
          <w:rPr>
            <w:noProof/>
            <w:webHidden/>
          </w:rPr>
          <w:instrText xml:space="preserve"> PAGEREF _Toc177752078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133C8D9C" w14:textId="1A61C977"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79" w:history="1">
        <w:r w:rsidR="008B4188" w:rsidRPr="00AD6FB3">
          <w:rPr>
            <w:rStyle w:val="Hyperlink"/>
            <w:noProof/>
          </w:rPr>
          <w:t>2.8.</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Quản Lý Rủi Ro</w:t>
        </w:r>
        <w:r w:rsidR="008B4188">
          <w:rPr>
            <w:noProof/>
            <w:webHidden/>
          </w:rPr>
          <w:tab/>
        </w:r>
        <w:r w:rsidR="008B4188">
          <w:rPr>
            <w:noProof/>
            <w:webHidden/>
          </w:rPr>
          <w:fldChar w:fldCharType="begin"/>
        </w:r>
        <w:r w:rsidR="008B4188">
          <w:rPr>
            <w:noProof/>
            <w:webHidden/>
          </w:rPr>
          <w:instrText xml:space="preserve"> PAGEREF _Toc177752079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1511607B" w14:textId="76B312B1"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80" w:history="1">
        <w:r w:rsidR="008B4188" w:rsidRPr="00AD6FB3">
          <w:rPr>
            <w:rStyle w:val="Hyperlink"/>
            <w:noProof/>
          </w:rPr>
          <w:t>2.8.1.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Xác định rủi ro:</w:t>
        </w:r>
        <w:r w:rsidR="008B4188">
          <w:rPr>
            <w:noProof/>
            <w:webHidden/>
          </w:rPr>
          <w:tab/>
        </w:r>
        <w:r w:rsidR="008B4188">
          <w:rPr>
            <w:noProof/>
            <w:webHidden/>
          </w:rPr>
          <w:fldChar w:fldCharType="begin"/>
        </w:r>
        <w:r w:rsidR="008B4188">
          <w:rPr>
            <w:noProof/>
            <w:webHidden/>
          </w:rPr>
          <w:instrText xml:space="preserve"> PAGEREF _Toc177752080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56AF1B1C" w14:textId="5C6FE280"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81" w:history="1">
        <w:r w:rsidR="008B4188" w:rsidRPr="00AD6FB3">
          <w:rPr>
            <w:rStyle w:val="Hyperlink"/>
            <w:noProof/>
          </w:rPr>
          <w:t>2.8.2.</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Đánh Giá và Ưu Tiên Rủi Ro</w:t>
        </w:r>
        <w:r w:rsidR="008B4188">
          <w:rPr>
            <w:noProof/>
            <w:webHidden/>
          </w:rPr>
          <w:tab/>
        </w:r>
        <w:r w:rsidR="008B4188">
          <w:rPr>
            <w:noProof/>
            <w:webHidden/>
          </w:rPr>
          <w:fldChar w:fldCharType="begin"/>
        </w:r>
        <w:r w:rsidR="008B4188">
          <w:rPr>
            <w:noProof/>
            <w:webHidden/>
          </w:rPr>
          <w:instrText xml:space="preserve"> PAGEREF _Toc177752081 \h </w:instrText>
        </w:r>
        <w:r w:rsidR="008B4188">
          <w:rPr>
            <w:noProof/>
            <w:webHidden/>
          </w:rPr>
        </w:r>
        <w:r w:rsidR="008B4188">
          <w:rPr>
            <w:noProof/>
            <w:webHidden/>
          </w:rPr>
          <w:fldChar w:fldCharType="separate"/>
        </w:r>
        <w:r w:rsidR="008B4188">
          <w:rPr>
            <w:noProof/>
            <w:webHidden/>
          </w:rPr>
          <w:t>13</w:t>
        </w:r>
        <w:r w:rsidR="008B4188">
          <w:rPr>
            <w:noProof/>
            <w:webHidden/>
          </w:rPr>
          <w:fldChar w:fldCharType="end"/>
        </w:r>
      </w:hyperlink>
    </w:p>
    <w:p w14:paraId="16AFE581" w14:textId="3A4E3281"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82" w:history="1">
        <w:r w:rsidR="008B4188" w:rsidRPr="00AD6FB3">
          <w:rPr>
            <w:rStyle w:val="Hyperlink"/>
            <w:noProof/>
          </w:rPr>
          <w:t>2.8.3.</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Chiến Lược Ứng Phó Rủi Ro</w:t>
        </w:r>
        <w:r w:rsidR="008B4188">
          <w:rPr>
            <w:noProof/>
            <w:webHidden/>
          </w:rPr>
          <w:tab/>
        </w:r>
        <w:r w:rsidR="008B4188">
          <w:rPr>
            <w:noProof/>
            <w:webHidden/>
          </w:rPr>
          <w:fldChar w:fldCharType="begin"/>
        </w:r>
        <w:r w:rsidR="008B4188">
          <w:rPr>
            <w:noProof/>
            <w:webHidden/>
          </w:rPr>
          <w:instrText xml:space="preserve"> PAGEREF _Toc177752082 \h </w:instrText>
        </w:r>
        <w:r w:rsidR="008B4188">
          <w:rPr>
            <w:noProof/>
            <w:webHidden/>
          </w:rPr>
        </w:r>
        <w:r w:rsidR="008B4188">
          <w:rPr>
            <w:noProof/>
            <w:webHidden/>
          </w:rPr>
          <w:fldChar w:fldCharType="separate"/>
        </w:r>
        <w:r w:rsidR="008B4188">
          <w:rPr>
            <w:noProof/>
            <w:webHidden/>
          </w:rPr>
          <w:t>13</w:t>
        </w:r>
        <w:r w:rsidR="008B4188">
          <w:rPr>
            <w:noProof/>
            <w:webHidden/>
          </w:rPr>
          <w:fldChar w:fldCharType="end"/>
        </w:r>
      </w:hyperlink>
    </w:p>
    <w:p w14:paraId="750441A7" w14:textId="02B9AEB6"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83" w:history="1">
        <w:r w:rsidR="008B4188" w:rsidRPr="00AD6FB3">
          <w:rPr>
            <w:rStyle w:val="Hyperlink"/>
            <w:noProof/>
          </w:rPr>
          <w:t>2.9.</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Quản Lý Chất Lượng</w:t>
        </w:r>
        <w:r w:rsidR="008B4188">
          <w:rPr>
            <w:noProof/>
            <w:webHidden/>
          </w:rPr>
          <w:tab/>
        </w:r>
        <w:r w:rsidR="008B4188">
          <w:rPr>
            <w:noProof/>
            <w:webHidden/>
          </w:rPr>
          <w:fldChar w:fldCharType="begin"/>
        </w:r>
        <w:r w:rsidR="008B4188">
          <w:rPr>
            <w:noProof/>
            <w:webHidden/>
          </w:rPr>
          <w:instrText xml:space="preserve"> PAGEREF _Toc177752083 \h </w:instrText>
        </w:r>
        <w:r w:rsidR="008B4188">
          <w:rPr>
            <w:noProof/>
            <w:webHidden/>
          </w:rPr>
        </w:r>
        <w:r w:rsidR="008B4188">
          <w:rPr>
            <w:noProof/>
            <w:webHidden/>
          </w:rPr>
          <w:fldChar w:fldCharType="separate"/>
        </w:r>
        <w:r w:rsidR="008B4188">
          <w:rPr>
            <w:noProof/>
            <w:webHidden/>
          </w:rPr>
          <w:t>14</w:t>
        </w:r>
        <w:r w:rsidR="008B4188">
          <w:rPr>
            <w:noProof/>
            <w:webHidden/>
          </w:rPr>
          <w:fldChar w:fldCharType="end"/>
        </w:r>
      </w:hyperlink>
    </w:p>
    <w:p w14:paraId="3F57A1EC" w14:textId="5B9B6FC0"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84" w:history="1">
        <w:r w:rsidR="008B4188" w:rsidRPr="00AD6FB3">
          <w:rPr>
            <w:rStyle w:val="Hyperlink"/>
            <w:noProof/>
          </w:rPr>
          <w:t>2.9.1.</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Đánh Giá Chất Lượng</w:t>
        </w:r>
        <w:r w:rsidR="008B4188">
          <w:rPr>
            <w:noProof/>
            <w:webHidden/>
          </w:rPr>
          <w:tab/>
        </w:r>
        <w:r w:rsidR="008B4188">
          <w:rPr>
            <w:noProof/>
            <w:webHidden/>
          </w:rPr>
          <w:fldChar w:fldCharType="begin"/>
        </w:r>
        <w:r w:rsidR="008B4188">
          <w:rPr>
            <w:noProof/>
            <w:webHidden/>
          </w:rPr>
          <w:instrText xml:space="preserve"> PAGEREF _Toc177752084 \h </w:instrText>
        </w:r>
        <w:r w:rsidR="008B4188">
          <w:rPr>
            <w:noProof/>
            <w:webHidden/>
          </w:rPr>
        </w:r>
        <w:r w:rsidR="008B4188">
          <w:rPr>
            <w:noProof/>
            <w:webHidden/>
          </w:rPr>
          <w:fldChar w:fldCharType="separate"/>
        </w:r>
        <w:r w:rsidR="008B4188">
          <w:rPr>
            <w:noProof/>
            <w:webHidden/>
          </w:rPr>
          <w:t>14</w:t>
        </w:r>
        <w:r w:rsidR="008B4188">
          <w:rPr>
            <w:noProof/>
            <w:webHidden/>
          </w:rPr>
          <w:fldChar w:fldCharType="end"/>
        </w:r>
      </w:hyperlink>
    </w:p>
    <w:p w14:paraId="1FEBB720" w14:textId="7CF4FE36"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85" w:history="1">
        <w:r w:rsidR="008B4188" w:rsidRPr="00AD6FB3">
          <w:rPr>
            <w:rStyle w:val="Hyperlink"/>
            <w:noProof/>
          </w:rPr>
          <w:t>2.9.2.</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Đề Xuất Cải Tiến</w:t>
        </w:r>
        <w:r w:rsidR="008B4188">
          <w:rPr>
            <w:noProof/>
            <w:webHidden/>
          </w:rPr>
          <w:tab/>
        </w:r>
        <w:r w:rsidR="008B4188">
          <w:rPr>
            <w:noProof/>
            <w:webHidden/>
          </w:rPr>
          <w:fldChar w:fldCharType="begin"/>
        </w:r>
        <w:r w:rsidR="008B4188">
          <w:rPr>
            <w:noProof/>
            <w:webHidden/>
          </w:rPr>
          <w:instrText xml:space="preserve"> PAGEREF _Toc177752085 \h </w:instrText>
        </w:r>
        <w:r w:rsidR="008B4188">
          <w:rPr>
            <w:noProof/>
            <w:webHidden/>
          </w:rPr>
        </w:r>
        <w:r w:rsidR="008B4188">
          <w:rPr>
            <w:noProof/>
            <w:webHidden/>
          </w:rPr>
          <w:fldChar w:fldCharType="separate"/>
        </w:r>
        <w:r w:rsidR="008B4188">
          <w:rPr>
            <w:noProof/>
            <w:webHidden/>
          </w:rPr>
          <w:t>14</w:t>
        </w:r>
        <w:r w:rsidR="008B4188">
          <w:rPr>
            <w:noProof/>
            <w:webHidden/>
          </w:rPr>
          <w:fldChar w:fldCharType="end"/>
        </w:r>
      </w:hyperlink>
    </w:p>
    <w:p w14:paraId="30DCF8AE" w14:textId="54D1B73A" w:rsidR="008B4188" w:rsidRDefault="00000000">
      <w:pPr>
        <w:pStyle w:val="TOC3"/>
        <w:tabs>
          <w:tab w:val="left" w:pos="1440"/>
          <w:tab w:val="right" w:leader="dot" w:pos="9062"/>
        </w:tabs>
        <w:rPr>
          <w:rFonts w:asciiTheme="minorHAnsi" w:eastAsiaTheme="minorEastAsia" w:hAnsiTheme="minorHAnsi"/>
          <w:i w:val="0"/>
          <w:noProof/>
          <w:kern w:val="2"/>
          <w:sz w:val="24"/>
          <w:szCs w:val="24"/>
          <w14:ligatures w14:val="standardContextual"/>
        </w:rPr>
      </w:pPr>
      <w:hyperlink w:anchor="_Toc177752086" w:history="1">
        <w:r w:rsidR="008B4188" w:rsidRPr="00AD6FB3">
          <w:rPr>
            <w:rStyle w:val="Hyperlink"/>
            <w:noProof/>
          </w:rPr>
          <w:t>2.9.3.</w:t>
        </w:r>
        <w:r w:rsidR="008B4188">
          <w:rPr>
            <w:rFonts w:asciiTheme="minorHAnsi" w:eastAsiaTheme="minorEastAsia" w:hAnsiTheme="minorHAnsi"/>
            <w:i w:val="0"/>
            <w:noProof/>
            <w:kern w:val="2"/>
            <w:sz w:val="24"/>
            <w:szCs w:val="24"/>
            <w14:ligatures w14:val="standardContextual"/>
          </w:rPr>
          <w:tab/>
        </w:r>
        <w:r w:rsidR="008B4188" w:rsidRPr="00AD6FB3">
          <w:rPr>
            <w:rStyle w:val="Hyperlink"/>
            <w:noProof/>
          </w:rPr>
          <w:t>Quản Lý Chất Lượng</w:t>
        </w:r>
        <w:r w:rsidR="008B4188">
          <w:rPr>
            <w:noProof/>
            <w:webHidden/>
          </w:rPr>
          <w:tab/>
        </w:r>
        <w:r w:rsidR="008B4188">
          <w:rPr>
            <w:noProof/>
            <w:webHidden/>
          </w:rPr>
          <w:fldChar w:fldCharType="begin"/>
        </w:r>
        <w:r w:rsidR="008B4188">
          <w:rPr>
            <w:noProof/>
            <w:webHidden/>
          </w:rPr>
          <w:instrText xml:space="preserve"> PAGEREF _Toc177752086 \h </w:instrText>
        </w:r>
        <w:r w:rsidR="008B4188">
          <w:rPr>
            <w:noProof/>
            <w:webHidden/>
          </w:rPr>
        </w:r>
        <w:r w:rsidR="008B4188">
          <w:rPr>
            <w:noProof/>
            <w:webHidden/>
          </w:rPr>
          <w:fldChar w:fldCharType="separate"/>
        </w:r>
        <w:r w:rsidR="008B4188">
          <w:rPr>
            <w:noProof/>
            <w:webHidden/>
          </w:rPr>
          <w:t>15</w:t>
        </w:r>
        <w:r w:rsidR="008B4188">
          <w:rPr>
            <w:noProof/>
            <w:webHidden/>
          </w:rPr>
          <w:fldChar w:fldCharType="end"/>
        </w:r>
      </w:hyperlink>
    </w:p>
    <w:p w14:paraId="283CEB93" w14:textId="708DBA78" w:rsidR="008B4188" w:rsidRDefault="00000000">
      <w:pPr>
        <w:pStyle w:val="TOC1"/>
        <w:tabs>
          <w:tab w:val="left" w:pos="1920"/>
          <w:tab w:val="right" w:leader="dot" w:pos="9062"/>
        </w:tabs>
        <w:rPr>
          <w:rFonts w:asciiTheme="minorHAnsi" w:eastAsiaTheme="minorEastAsia" w:hAnsiTheme="minorHAnsi"/>
          <w:b w:val="0"/>
          <w:caps w:val="0"/>
          <w:noProof/>
          <w:kern w:val="2"/>
          <w:sz w:val="24"/>
          <w:szCs w:val="24"/>
          <w14:ligatures w14:val="standardContextual"/>
        </w:rPr>
      </w:pPr>
      <w:hyperlink w:anchor="_Toc177752087" w:history="1">
        <w:r w:rsidR="008B4188" w:rsidRPr="00AD6FB3">
          <w:rPr>
            <w:rStyle w:val="Hyperlink"/>
            <w:noProof/>
          </w:rPr>
          <w:t>CHƯƠNG 3.</w:t>
        </w:r>
        <w:r w:rsidR="008B4188">
          <w:rPr>
            <w:rFonts w:asciiTheme="minorHAnsi" w:eastAsiaTheme="minorEastAsia" w:hAnsiTheme="minorHAnsi"/>
            <w:b w:val="0"/>
            <w:caps w:val="0"/>
            <w:noProof/>
            <w:kern w:val="2"/>
            <w:sz w:val="24"/>
            <w:szCs w:val="24"/>
            <w14:ligatures w14:val="standardContextual"/>
          </w:rPr>
          <w:tab/>
        </w:r>
        <w:r w:rsidR="008B4188" w:rsidRPr="00AD6FB3">
          <w:rPr>
            <w:rStyle w:val="Hyperlink"/>
            <w:noProof/>
          </w:rPr>
          <w:t>Kết luận</w:t>
        </w:r>
        <w:r w:rsidR="008B4188">
          <w:rPr>
            <w:noProof/>
            <w:webHidden/>
          </w:rPr>
          <w:tab/>
        </w:r>
        <w:r w:rsidR="008B4188">
          <w:rPr>
            <w:noProof/>
            <w:webHidden/>
          </w:rPr>
          <w:fldChar w:fldCharType="begin"/>
        </w:r>
        <w:r w:rsidR="008B4188">
          <w:rPr>
            <w:noProof/>
            <w:webHidden/>
          </w:rPr>
          <w:instrText xml:space="preserve"> PAGEREF _Toc177752087 \h </w:instrText>
        </w:r>
        <w:r w:rsidR="008B4188">
          <w:rPr>
            <w:noProof/>
            <w:webHidden/>
          </w:rPr>
        </w:r>
        <w:r w:rsidR="008B4188">
          <w:rPr>
            <w:noProof/>
            <w:webHidden/>
          </w:rPr>
          <w:fldChar w:fldCharType="separate"/>
        </w:r>
        <w:r w:rsidR="008B4188">
          <w:rPr>
            <w:noProof/>
            <w:webHidden/>
          </w:rPr>
          <w:t>16</w:t>
        </w:r>
        <w:r w:rsidR="008B4188">
          <w:rPr>
            <w:noProof/>
            <w:webHidden/>
          </w:rPr>
          <w:fldChar w:fldCharType="end"/>
        </w:r>
      </w:hyperlink>
    </w:p>
    <w:p w14:paraId="4426415E" w14:textId="6379B803"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88" w:history="1">
        <w:r w:rsidR="008B4188" w:rsidRPr="00AD6FB3">
          <w:rPr>
            <w:rStyle w:val="Hyperlink"/>
            <w:noProof/>
          </w:rPr>
          <w:t>3.1.</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Đạt được của đề tài:</w:t>
        </w:r>
        <w:r w:rsidR="008B4188">
          <w:rPr>
            <w:noProof/>
            <w:webHidden/>
          </w:rPr>
          <w:tab/>
        </w:r>
        <w:r w:rsidR="008B4188">
          <w:rPr>
            <w:noProof/>
            <w:webHidden/>
          </w:rPr>
          <w:fldChar w:fldCharType="begin"/>
        </w:r>
        <w:r w:rsidR="008B4188">
          <w:rPr>
            <w:noProof/>
            <w:webHidden/>
          </w:rPr>
          <w:instrText xml:space="preserve"> PAGEREF _Toc177752088 \h </w:instrText>
        </w:r>
        <w:r w:rsidR="008B4188">
          <w:rPr>
            <w:noProof/>
            <w:webHidden/>
          </w:rPr>
        </w:r>
        <w:r w:rsidR="008B4188">
          <w:rPr>
            <w:noProof/>
            <w:webHidden/>
          </w:rPr>
          <w:fldChar w:fldCharType="separate"/>
        </w:r>
        <w:r w:rsidR="008B4188">
          <w:rPr>
            <w:noProof/>
            <w:webHidden/>
          </w:rPr>
          <w:t>16</w:t>
        </w:r>
        <w:r w:rsidR="008B4188">
          <w:rPr>
            <w:noProof/>
            <w:webHidden/>
          </w:rPr>
          <w:fldChar w:fldCharType="end"/>
        </w:r>
      </w:hyperlink>
    </w:p>
    <w:p w14:paraId="0AA67A42" w14:textId="2CEF5FE9" w:rsidR="008B4188" w:rsidRDefault="00000000">
      <w:pPr>
        <w:pStyle w:val="TOC2"/>
        <w:tabs>
          <w:tab w:val="left" w:pos="1276"/>
          <w:tab w:val="right" w:leader="dot" w:pos="9062"/>
        </w:tabs>
        <w:rPr>
          <w:rFonts w:asciiTheme="minorHAnsi" w:eastAsiaTheme="minorEastAsia" w:hAnsiTheme="minorHAnsi"/>
          <w:b w:val="0"/>
          <w:noProof/>
          <w:kern w:val="2"/>
          <w:sz w:val="24"/>
          <w:szCs w:val="24"/>
          <w14:ligatures w14:val="standardContextual"/>
        </w:rPr>
      </w:pPr>
      <w:hyperlink w:anchor="_Toc177752089" w:history="1">
        <w:r w:rsidR="008B4188" w:rsidRPr="00AD6FB3">
          <w:rPr>
            <w:rStyle w:val="Hyperlink"/>
            <w:noProof/>
          </w:rPr>
          <w:t>3.2.</w:t>
        </w:r>
        <w:r w:rsidR="008B4188">
          <w:rPr>
            <w:rFonts w:asciiTheme="minorHAnsi" w:eastAsiaTheme="minorEastAsia" w:hAnsiTheme="minorHAnsi"/>
            <w:b w:val="0"/>
            <w:noProof/>
            <w:kern w:val="2"/>
            <w:sz w:val="24"/>
            <w:szCs w:val="24"/>
            <w14:ligatures w14:val="standardContextual"/>
          </w:rPr>
          <w:tab/>
        </w:r>
        <w:r w:rsidR="008B4188" w:rsidRPr="00AD6FB3">
          <w:rPr>
            <w:rStyle w:val="Hyperlink"/>
            <w:noProof/>
          </w:rPr>
          <w:t>Hướng phát triển tiếp theo:</w:t>
        </w:r>
        <w:r w:rsidR="008B4188">
          <w:rPr>
            <w:noProof/>
            <w:webHidden/>
          </w:rPr>
          <w:tab/>
        </w:r>
        <w:r w:rsidR="008B4188">
          <w:rPr>
            <w:noProof/>
            <w:webHidden/>
          </w:rPr>
          <w:fldChar w:fldCharType="begin"/>
        </w:r>
        <w:r w:rsidR="008B4188">
          <w:rPr>
            <w:noProof/>
            <w:webHidden/>
          </w:rPr>
          <w:instrText xml:space="preserve"> PAGEREF _Toc177752089 \h </w:instrText>
        </w:r>
        <w:r w:rsidR="008B4188">
          <w:rPr>
            <w:noProof/>
            <w:webHidden/>
          </w:rPr>
        </w:r>
        <w:r w:rsidR="008B4188">
          <w:rPr>
            <w:noProof/>
            <w:webHidden/>
          </w:rPr>
          <w:fldChar w:fldCharType="separate"/>
        </w:r>
        <w:r w:rsidR="008B4188">
          <w:rPr>
            <w:noProof/>
            <w:webHidden/>
          </w:rPr>
          <w:t>16</w:t>
        </w:r>
        <w:r w:rsidR="008B4188">
          <w:rPr>
            <w:noProof/>
            <w:webHidden/>
          </w:rPr>
          <w:fldChar w:fldCharType="end"/>
        </w:r>
      </w:hyperlink>
    </w:p>
    <w:p w14:paraId="68BC838F" w14:textId="7DBE9BA8" w:rsidR="00523A84" w:rsidRPr="00930D7B" w:rsidRDefault="008B4188" w:rsidP="00F30388">
      <w:pPr>
        <w:spacing w:before="2800" w:after="360"/>
        <w:ind w:left="2160" w:firstLine="720"/>
        <w:rPr>
          <w:b/>
          <w:bCs/>
          <w:sz w:val="28"/>
          <w:szCs w:val="28"/>
        </w:rPr>
      </w:pPr>
      <w:r>
        <w:rPr>
          <w:b/>
          <w:bCs/>
          <w:sz w:val="28"/>
          <w:szCs w:val="28"/>
        </w:rPr>
        <w:fldChar w:fldCharType="end"/>
      </w:r>
      <w:r w:rsidR="00854BDF" w:rsidRPr="00930D7B">
        <w:rPr>
          <w:b/>
          <w:bCs/>
          <w:sz w:val="28"/>
          <w:szCs w:val="28"/>
        </w:rPr>
        <w:t>DANH MỤC MINH HỌA</w:t>
      </w:r>
    </w:p>
    <w:p w14:paraId="50561E0F" w14:textId="1DE3E122" w:rsidR="008B4188" w:rsidRDefault="008B4188">
      <w:pPr>
        <w:pStyle w:val="TableofFigures"/>
        <w:tabs>
          <w:tab w:val="right" w:leader="dot" w:pos="9062"/>
        </w:tabs>
        <w:rPr>
          <w:rFonts w:asciiTheme="minorHAnsi" w:eastAsiaTheme="minorEastAsia" w:hAnsiTheme="minorHAnsi"/>
          <w:noProof/>
          <w:kern w:val="2"/>
          <w:sz w:val="24"/>
          <w:szCs w:val="24"/>
          <w14:ligatures w14:val="standardContextual"/>
        </w:rPr>
      </w:pPr>
      <w:r>
        <w:rPr>
          <w:sz w:val="28"/>
          <w:szCs w:val="28"/>
        </w:rPr>
        <w:fldChar w:fldCharType="begin"/>
      </w:r>
      <w:r>
        <w:rPr>
          <w:sz w:val="28"/>
          <w:szCs w:val="28"/>
        </w:rPr>
        <w:instrText xml:space="preserve"> TOC \h \z \c "Bảng" </w:instrText>
      </w:r>
      <w:r>
        <w:rPr>
          <w:sz w:val="28"/>
          <w:szCs w:val="28"/>
        </w:rPr>
        <w:fldChar w:fldCharType="separate"/>
      </w:r>
      <w:hyperlink w:anchor="_Toc177752090" w:history="1">
        <w:r w:rsidRPr="004003FD">
          <w:rPr>
            <w:rStyle w:val="Hyperlink"/>
            <w:noProof/>
          </w:rPr>
          <w:t>Bảng 2.1. Bảng Test Case</w:t>
        </w:r>
        <w:r>
          <w:rPr>
            <w:noProof/>
            <w:webHidden/>
          </w:rPr>
          <w:tab/>
        </w:r>
        <w:r>
          <w:rPr>
            <w:noProof/>
            <w:webHidden/>
          </w:rPr>
          <w:fldChar w:fldCharType="begin"/>
        </w:r>
        <w:r>
          <w:rPr>
            <w:noProof/>
            <w:webHidden/>
          </w:rPr>
          <w:instrText xml:space="preserve"> PAGEREF _Toc177752090 \h </w:instrText>
        </w:r>
        <w:r>
          <w:rPr>
            <w:noProof/>
            <w:webHidden/>
          </w:rPr>
        </w:r>
        <w:r>
          <w:rPr>
            <w:noProof/>
            <w:webHidden/>
          </w:rPr>
          <w:fldChar w:fldCharType="separate"/>
        </w:r>
        <w:r>
          <w:rPr>
            <w:noProof/>
            <w:webHidden/>
          </w:rPr>
          <w:t>8</w:t>
        </w:r>
        <w:r>
          <w:rPr>
            <w:noProof/>
            <w:webHidden/>
          </w:rPr>
          <w:fldChar w:fldCharType="end"/>
        </w:r>
      </w:hyperlink>
    </w:p>
    <w:p w14:paraId="12CC09C8" w14:textId="308D03EE" w:rsidR="008B4188" w:rsidRDefault="00000000">
      <w:pPr>
        <w:pStyle w:val="TableofFigures"/>
        <w:tabs>
          <w:tab w:val="right" w:leader="dot" w:pos="9062"/>
        </w:tabs>
        <w:rPr>
          <w:rFonts w:asciiTheme="minorHAnsi" w:eastAsiaTheme="minorEastAsia" w:hAnsiTheme="minorHAnsi"/>
          <w:noProof/>
          <w:kern w:val="2"/>
          <w:sz w:val="24"/>
          <w:szCs w:val="24"/>
          <w14:ligatures w14:val="standardContextual"/>
        </w:rPr>
      </w:pPr>
      <w:hyperlink w:anchor="_Toc177752091" w:history="1">
        <w:r w:rsidR="008B4188" w:rsidRPr="004003FD">
          <w:rPr>
            <w:rStyle w:val="Hyperlink"/>
            <w:noProof/>
          </w:rPr>
          <w:t>Bảng 2.2 Kết quả kiểm thử</w:t>
        </w:r>
        <w:r w:rsidR="008B4188">
          <w:rPr>
            <w:noProof/>
            <w:webHidden/>
          </w:rPr>
          <w:tab/>
        </w:r>
        <w:r w:rsidR="008B4188">
          <w:rPr>
            <w:noProof/>
            <w:webHidden/>
          </w:rPr>
          <w:fldChar w:fldCharType="begin"/>
        </w:r>
        <w:r w:rsidR="008B4188">
          <w:rPr>
            <w:noProof/>
            <w:webHidden/>
          </w:rPr>
          <w:instrText xml:space="preserve"> PAGEREF _Toc177752091 \h </w:instrText>
        </w:r>
        <w:r w:rsidR="008B4188">
          <w:rPr>
            <w:noProof/>
            <w:webHidden/>
          </w:rPr>
        </w:r>
        <w:r w:rsidR="008B4188">
          <w:rPr>
            <w:noProof/>
            <w:webHidden/>
          </w:rPr>
          <w:fldChar w:fldCharType="separate"/>
        </w:r>
        <w:r w:rsidR="008B4188">
          <w:rPr>
            <w:noProof/>
            <w:webHidden/>
          </w:rPr>
          <w:t>12</w:t>
        </w:r>
        <w:r w:rsidR="008B4188">
          <w:rPr>
            <w:noProof/>
            <w:webHidden/>
          </w:rPr>
          <w:fldChar w:fldCharType="end"/>
        </w:r>
      </w:hyperlink>
    </w:p>
    <w:p w14:paraId="45DCA5D8" w14:textId="389FF973" w:rsidR="00156EE8" w:rsidRPr="00930D7B" w:rsidRDefault="008B4188" w:rsidP="00523A84">
      <w:pPr>
        <w:rPr>
          <w:sz w:val="28"/>
          <w:szCs w:val="28"/>
        </w:rPr>
        <w:sectPr w:rsidR="00156EE8" w:rsidRPr="00930D7B" w:rsidSect="00E21FB1">
          <w:pgSz w:w="11907" w:h="16840" w:code="9"/>
          <w:pgMar w:top="1134" w:right="1134" w:bottom="1134" w:left="1701" w:header="720" w:footer="720" w:gutter="0"/>
          <w:pgNumType w:start="1"/>
          <w:cols w:space="720"/>
          <w:docGrid w:linePitch="360"/>
        </w:sectPr>
      </w:pPr>
      <w:r>
        <w:rPr>
          <w:sz w:val="28"/>
          <w:szCs w:val="28"/>
        </w:rPr>
        <w:fldChar w:fldCharType="end"/>
      </w:r>
    </w:p>
    <w:p w14:paraId="46E75BB7" w14:textId="12195DF0" w:rsidR="008D06C0" w:rsidRDefault="00463BA8" w:rsidP="00463BA8">
      <w:pPr>
        <w:pStyle w:val="Heading1"/>
      </w:pPr>
      <w:bookmarkStart w:id="0" w:name="_Toc177670176"/>
      <w:bookmarkStart w:id="1" w:name="_Toc177672390"/>
      <w:bookmarkStart w:id="2" w:name="_Toc177675683"/>
      <w:bookmarkStart w:id="3" w:name="_Toc177675797"/>
      <w:bookmarkStart w:id="4" w:name="_Toc177676132"/>
      <w:bookmarkStart w:id="5" w:name="_Toc177752054"/>
      <w:r>
        <w:lastRenderedPageBreak/>
        <w:t>Báo cáo phần mềm</w:t>
      </w:r>
      <w:bookmarkEnd w:id="0"/>
      <w:bookmarkEnd w:id="1"/>
      <w:bookmarkEnd w:id="2"/>
      <w:bookmarkEnd w:id="3"/>
      <w:bookmarkEnd w:id="4"/>
      <w:bookmarkEnd w:id="5"/>
    </w:p>
    <w:p w14:paraId="0A3B148F" w14:textId="765049C6" w:rsidR="00463BA8" w:rsidRPr="00463BA8" w:rsidRDefault="00463BA8" w:rsidP="00463BA8">
      <w:pPr>
        <w:pStyle w:val="Heading2"/>
      </w:pPr>
      <w:bookmarkStart w:id="6" w:name="_Toc177670177"/>
      <w:bookmarkStart w:id="7" w:name="_Toc177672391"/>
      <w:bookmarkStart w:id="8" w:name="_Toc177675684"/>
      <w:bookmarkStart w:id="9" w:name="_Toc177675798"/>
      <w:bookmarkStart w:id="10" w:name="_Toc177676133"/>
      <w:bookmarkStart w:id="11" w:name="_Toc177752055"/>
      <w:r w:rsidRPr="00463BA8">
        <w:t>Mục đích</w:t>
      </w:r>
      <w:bookmarkEnd w:id="6"/>
      <w:bookmarkEnd w:id="7"/>
      <w:bookmarkEnd w:id="8"/>
      <w:bookmarkEnd w:id="9"/>
      <w:bookmarkEnd w:id="10"/>
      <w:bookmarkEnd w:id="11"/>
    </w:p>
    <w:p w14:paraId="7105D74D" w14:textId="57E8849B" w:rsidR="00463BA8" w:rsidRDefault="00463BA8" w:rsidP="00463BA8">
      <w:pPr>
        <w:pStyle w:val="DoanVB"/>
      </w:pPr>
      <w:r w:rsidRPr="00463BA8">
        <w:t>Mục đích của báo cáo này là để trình bày kế hoạch, quy trình, và kết quả của việc kiểm thử hai loại ứng dụng phần mềm: trò chơi trực tuyến và trò chơi Tic-Tac-Toe (XO). Báo cáo sẽ tập trung vào việc kiểm thử một luồng chức năng cụ thể của trò chơi Tic-Tac-Toe, nhằm đảm bảo rằng các chức năng cơ bản hoạt động chính xác và không có lỗi nghiêm trọng.</w:t>
      </w:r>
    </w:p>
    <w:p w14:paraId="39B78060" w14:textId="62A13F47" w:rsidR="00463BA8" w:rsidRDefault="00463BA8" w:rsidP="00463BA8">
      <w:pPr>
        <w:pStyle w:val="Heading2"/>
      </w:pPr>
      <w:bookmarkStart w:id="12" w:name="_Toc177670178"/>
      <w:bookmarkStart w:id="13" w:name="_Toc177672392"/>
      <w:bookmarkStart w:id="14" w:name="_Toc177675685"/>
      <w:bookmarkStart w:id="15" w:name="_Toc177675799"/>
      <w:bookmarkStart w:id="16" w:name="_Toc177676134"/>
      <w:bookmarkStart w:id="17" w:name="_Toc177752056"/>
      <w:r>
        <w:t>Phạm vi</w:t>
      </w:r>
      <w:bookmarkEnd w:id="12"/>
      <w:bookmarkEnd w:id="13"/>
      <w:bookmarkEnd w:id="14"/>
      <w:bookmarkEnd w:id="15"/>
      <w:bookmarkEnd w:id="16"/>
      <w:bookmarkEnd w:id="17"/>
    </w:p>
    <w:p w14:paraId="69875439" w14:textId="471B8289" w:rsidR="00463BA8" w:rsidRDefault="00463BA8" w:rsidP="00463BA8">
      <w:r w:rsidRPr="00463BA8">
        <w:t>Báo cáo này sẽ bao gồm:</w:t>
      </w:r>
    </w:p>
    <w:p w14:paraId="5DDB5044" w14:textId="77777777" w:rsidR="00463BA8" w:rsidRDefault="00463BA8" w:rsidP="00463BA8">
      <w:pPr>
        <w:pStyle w:val="StyleTr"/>
      </w:pPr>
      <w:r>
        <w:t>Kiểm thử chức năng của trò chơi Tic-Tac-Toe.</w:t>
      </w:r>
    </w:p>
    <w:p w14:paraId="41A339F0" w14:textId="77777777" w:rsidR="00463BA8" w:rsidRDefault="00463BA8" w:rsidP="00463BA8">
      <w:pPr>
        <w:pStyle w:val="StyleTr"/>
      </w:pPr>
      <w:r>
        <w:t>Xây dựng môi trường kiểm thử phù hợp.</w:t>
      </w:r>
    </w:p>
    <w:p w14:paraId="2DF281FB" w14:textId="77777777" w:rsidR="00463BA8" w:rsidRDefault="00463BA8" w:rsidP="00463BA8">
      <w:pPr>
        <w:pStyle w:val="StyleTr"/>
      </w:pPr>
      <w:r>
        <w:t>Áp dụng các kỹ thuật kiểm thử hiệu quả.</w:t>
      </w:r>
    </w:p>
    <w:p w14:paraId="4B715333" w14:textId="77777777" w:rsidR="00463BA8" w:rsidRDefault="00463BA8" w:rsidP="00463BA8">
      <w:pPr>
        <w:pStyle w:val="StyleTr"/>
      </w:pPr>
      <w:r>
        <w:t>Sử dụng dữ liệu kiểm thử phù hợp để kiểm tra chức năng.</w:t>
      </w:r>
    </w:p>
    <w:p w14:paraId="7984B21E" w14:textId="55919D46" w:rsidR="00463BA8" w:rsidRDefault="00463BA8" w:rsidP="00463BA8">
      <w:pPr>
        <w:pStyle w:val="StyleTr"/>
      </w:pPr>
      <w:r>
        <w:t>Đánh giá quản lý rủi ro và quản lý chất lượng trong quá trình kiểm thử.</w:t>
      </w:r>
    </w:p>
    <w:p w14:paraId="3096BAF5" w14:textId="0326C163" w:rsidR="00463BA8" w:rsidRPr="00463BA8" w:rsidRDefault="00463BA8" w:rsidP="004E7ECF">
      <w:pPr>
        <w:pStyle w:val="Heading2"/>
      </w:pPr>
      <w:bookmarkStart w:id="18" w:name="_Toc177670179"/>
      <w:bookmarkStart w:id="19" w:name="_Toc177672393"/>
      <w:bookmarkStart w:id="20" w:name="_Toc177675686"/>
      <w:bookmarkStart w:id="21" w:name="_Toc177675800"/>
      <w:bookmarkStart w:id="22" w:name="_Toc177676135"/>
      <w:bookmarkStart w:id="23" w:name="_Toc177752057"/>
      <w:r>
        <w:t>Demo</w:t>
      </w:r>
      <w:bookmarkEnd w:id="18"/>
      <w:bookmarkEnd w:id="19"/>
      <w:bookmarkEnd w:id="20"/>
      <w:bookmarkEnd w:id="21"/>
      <w:bookmarkEnd w:id="22"/>
      <w:bookmarkEnd w:id="23"/>
    </w:p>
    <w:p w14:paraId="22079E80" w14:textId="4F781978" w:rsidR="00463BA8" w:rsidRDefault="00463BA8" w:rsidP="00463BA8">
      <w:pPr>
        <w:pStyle w:val="DoanVB"/>
      </w:pPr>
      <w:r>
        <w:t>Tic-Tac-Toe (XO) Game:</w:t>
      </w:r>
    </w:p>
    <w:p w14:paraId="19584C66" w14:textId="6EF2110E" w:rsidR="00463BA8" w:rsidRPr="00463BA8" w:rsidRDefault="00463BA8" w:rsidP="00463BA8">
      <w:pPr>
        <w:pStyle w:val="StyleTr"/>
      </w:pPr>
      <w:r w:rsidRPr="00463BA8">
        <w:t xml:space="preserve">Mô tả: Trò chơi Tic-Tac-Toe là một trò chơi đơn giản dành cho hai người chơi, nơi người chơi lần lượt đặt dấu X hoặc O vào một lưới </w:t>
      </w:r>
      <w:r w:rsidR="00666AE0">
        <w:t>20</w:t>
      </w:r>
      <w:r w:rsidRPr="00463BA8">
        <w:t>x</w:t>
      </w:r>
      <w:r w:rsidR="00666AE0">
        <w:t>20</w:t>
      </w:r>
      <w:r w:rsidRPr="00463BA8">
        <w:t xml:space="preserve"> để hoàn thành </w:t>
      </w:r>
      <w:r w:rsidR="00666AE0">
        <w:t>4</w:t>
      </w:r>
      <w:r w:rsidRPr="00463BA8">
        <w:t xml:space="preserve"> </w:t>
      </w:r>
      <w:r w:rsidR="00E5218C">
        <w:t xml:space="preserve">ô </w:t>
      </w:r>
      <w:r w:rsidRPr="00463BA8">
        <w:t>liên tiếp theo hàng ngang, hàng dọc hoặc đường chéo.</w:t>
      </w:r>
    </w:p>
    <w:p w14:paraId="6B77ABDC" w14:textId="77777777" w:rsidR="00463BA8" w:rsidRPr="00463BA8" w:rsidRDefault="00463BA8" w:rsidP="00463BA8">
      <w:pPr>
        <w:pStyle w:val="StyleTr"/>
      </w:pPr>
      <w:r w:rsidRPr="00463BA8">
        <w:t>Chức năng chính:</w:t>
      </w:r>
    </w:p>
    <w:p w14:paraId="690909B6" w14:textId="77777777" w:rsidR="00463BA8" w:rsidRDefault="00463BA8" w:rsidP="00463BA8">
      <w:pPr>
        <w:pStyle w:val="StyleCng"/>
      </w:pPr>
      <w:r>
        <w:t>Khởi tạo trò chơi và giao diện người dùng.</w:t>
      </w:r>
    </w:p>
    <w:p w14:paraId="1AC66F73" w14:textId="77777777" w:rsidR="00463BA8" w:rsidRDefault="00463BA8" w:rsidP="00463BA8">
      <w:pPr>
        <w:pStyle w:val="StyleCng"/>
      </w:pPr>
      <w:r>
        <w:t>Cho phép người chơi di chuyển bằng cách nhấp vào các ô trống.</w:t>
      </w:r>
    </w:p>
    <w:p w14:paraId="49AE4A92" w14:textId="77777777" w:rsidR="00463BA8" w:rsidRDefault="00463BA8" w:rsidP="00463BA8">
      <w:pPr>
        <w:pStyle w:val="StyleCng"/>
      </w:pPr>
      <w:r>
        <w:t>Kiểm tra và thông báo người chiến thắng hoặc hòa.</w:t>
      </w:r>
    </w:p>
    <w:p w14:paraId="2B909D1E" w14:textId="284B9551" w:rsidR="00E5218C" w:rsidRDefault="00E5218C" w:rsidP="00463BA8">
      <w:pPr>
        <w:pStyle w:val="StyleCng"/>
      </w:pPr>
      <w:r>
        <w:t>Cập nhập tỷ số cho người chơi</w:t>
      </w:r>
    </w:p>
    <w:p w14:paraId="5A9778C5" w14:textId="588558F8" w:rsidR="00463BA8" w:rsidRPr="00463BA8" w:rsidRDefault="00463BA8" w:rsidP="00463BA8">
      <w:pPr>
        <w:pStyle w:val="DoanVB"/>
      </w:pPr>
      <w:r>
        <w:t>Demo kiểm thử:</w:t>
      </w:r>
    </w:p>
    <w:p w14:paraId="00011562" w14:textId="77777777" w:rsidR="00463BA8" w:rsidRPr="00463BA8" w:rsidRDefault="00463BA8" w:rsidP="00463BA8">
      <w:pPr>
        <w:pStyle w:val="StyleTr"/>
      </w:pPr>
      <w:r w:rsidRPr="00463BA8">
        <w:t>Chạy trò chơi: Trình diễn trò chơi Tic-Tac-Toe với giao diện người dùng.</w:t>
      </w:r>
    </w:p>
    <w:p w14:paraId="31C286AB" w14:textId="449DEEB9" w:rsidR="00463BA8" w:rsidRDefault="00463BA8" w:rsidP="00463BA8">
      <w:pPr>
        <w:pStyle w:val="StyleTr"/>
      </w:pPr>
      <w:r w:rsidRPr="00463BA8">
        <w:t>Thực hiện kiểm thử: Thực hiện các kiểm thử cơ bản để kiểm tra các chức năng như di chuyển, kiểm tra chiến thắng, và xử lý hòa.</w:t>
      </w:r>
    </w:p>
    <w:p w14:paraId="072005AE" w14:textId="77777777" w:rsidR="00F30388" w:rsidRDefault="00F30388" w:rsidP="00F30388">
      <w:pPr>
        <w:pStyle w:val="StyleTr"/>
        <w:numPr>
          <w:ilvl w:val="0"/>
          <w:numId w:val="0"/>
        </w:numPr>
        <w:ind w:left="851"/>
      </w:pPr>
    </w:p>
    <w:p w14:paraId="79DF6242" w14:textId="41F45C0D" w:rsidR="001D3A0E" w:rsidRDefault="001D3A0E" w:rsidP="00F30388">
      <w:pPr>
        <w:pStyle w:val="Heading2"/>
      </w:pPr>
      <w:bookmarkStart w:id="24" w:name="_Toc177675687"/>
      <w:bookmarkStart w:id="25" w:name="_Toc177675801"/>
      <w:bookmarkStart w:id="26" w:name="_Toc177676136"/>
      <w:bookmarkStart w:id="27" w:name="_Toc177752058"/>
      <w:r>
        <w:lastRenderedPageBreak/>
        <w:t>Bảng phân chia công việc</w:t>
      </w:r>
      <w:bookmarkEnd w:id="24"/>
      <w:bookmarkEnd w:id="25"/>
      <w:bookmarkEnd w:id="26"/>
      <w:bookmarkEnd w:id="27"/>
    </w:p>
    <w:tbl>
      <w:tblPr>
        <w:tblStyle w:val="TableGrid"/>
        <w:tblW w:w="0" w:type="auto"/>
        <w:tblLook w:val="04A0" w:firstRow="1" w:lastRow="0" w:firstColumn="1" w:lastColumn="0" w:noHBand="0" w:noVBand="1"/>
      </w:tblPr>
      <w:tblGrid>
        <w:gridCol w:w="2405"/>
        <w:gridCol w:w="3636"/>
        <w:gridCol w:w="3021"/>
      </w:tblGrid>
      <w:tr w:rsidR="001D3A0E" w14:paraId="28BFF3F4" w14:textId="77777777" w:rsidTr="008B4188">
        <w:trPr>
          <w:tblHeader/>
        </w:trPr>
        <w:tc>
          <w:tcPr>
            <w:tcW w:w="2405" w:type="dxa"/>
            <w:shd w:val="clear" w:color="auto" w:fill="DEEAF6" w:themeFill="accent5" w:themeFillTint="33"/>
            <w:vAlign w:val="center"/>
          </w:tcPr>
          <w:p w14:paraId="38CAC4DC" w14:textId="4DEA7479" w:rsidR="001D3A0E" w:rsidRPr="001D3A0E" w:rsidRDefault="001D3A0E" w:rsidP="008B4188">
            <w:pPr>
              <w:jc w:val="center"/>
              <w:rPr>
                <w:b/>
                <w:bCs/>
              </w:rPr>
            </w:pPr>
            <w:r w:rsidRPr="001D3A0E">
              <w:rPr>
                <w:b/>
                <w:bCs/>
              </w:rPr>
              <w:t>Thành Viên</w:t>
            </w:r>
          </w:p>
        </w:tc>
        <w:tc>
          <w:tcPr>
            <w:tcW w:w="3636" w:type="dxa"/>
            <w:shd w:val="clear" w:color="auto" w:fill="DEEAF6" w:themeFill="accent5" w:themeFillTint="33"/>
            <w:vAlign w:val="center"/>
          </w:tcPr>
          <w:p w14:paraId="55EEED1C" w14:textId="14126598" w:rsidR="001D3A0E" w:rsidRPr="001D3A0E" w:rsidRDefault="001D3A0E" w:rsidP="008B4188">
            <w:pPr>
              <w:jc w:val="center"/>
              <w:rPr>
                <w:b/>
                <w:bCs/>
              </w:rPr>
            </w:pPr>
            <w:r w:rsidRPr="001D3A0E">
              <w:rPr>
                <w:b/>
                <w:bCs/>
              </w:rPr>
              <w:t>Công việc</w:t>
            </w:r>
          </w:p>
        </w:tc>
        <w:tc>
          <w:tcPr>
            <w:tcW w:w="3021" w:type="dxa"/>
            <w:shd w:val="clear" w:color="auto" w:fill="DEEAF6" w:themeFill="accent5" w:themeFillTint="33"/>
            <w:vAlign w:val="center"/>
          </w:tcPr>
          <w:p w14:paraId="4A0B260F" w14:textId="2FAA4598" w:rsidR="001D3A0E" w:rsidRPr="001D3A0E" w:rsidRDefault="001D3A0E" w:rsidP="008B4188">
            <w:pPr>
              <w:jc w:val="center"/>
              <w:rPr>
                <w:b/>
                <w:bCs/>
              </w:rPr>
            </w:pPr>
            <w:r w:rsidRPr="001D3A0E">
              <w:rPr>
                <w:b/>
                <w:bCs/>
              </w:rPr>
              <w:t>Thời gian hoàn thành</w:t>
            </w:r>
          </w:p>
        </w:tc>
      </w:tr>
      <w:tr w:rsidR="001D3A0E" w14:paraId="797D1578" w14:textId="77777777" w:rsidTr="008B4188">
        <w:tc>
          <w:tcPr>
            <w:tcW w:w="2405" w:type="dxa"/>
            <w:vAlign w:val="center"/>
          </w:tcPr>
          <w:p w14:paraId="66FE9DB2" w14:textId="457115AC" w:rsidR="001D3A0E" w:rsidRDefault="001D3A0E" w:rsidP="008B4188">
            <w:pPr>
              <w:jc w:val="left"/>
            </w:pPr>
            <w:r>
              <w:t>Đỗ Đại Quyết</w:t>
            </w:r>
          </w:p>
        </w:tc>
        <w:tc>
          <w:tcPr>
            <w:tcW w:w="3636" w:type="dxa"/>
            <w:vAlign w:val="center"/>
          </w:tcPr>
          <w:p w14:paraId="50F4AF7F" w14:textId="2A4AC151" w:rsidR="001D3A0E" w:rsidRDefault="00CD03F9" w:rsidP="008B4188">
            <w:pPr>
              <w:jc w:val="left"/>
            </w:pPr>
            <w:r>
              <w:t>Báo cáo phần mềm, kế hoạch kiểm thử, word</w:t>
            </w:r>
          </w:p>
        </w:tc>
        <w:tc>
          <w:tcPr>
            <w:tcW w:w="3021" w:type="dxa"/>
            <w:vAlign w:val="center"/>
          </w:tcPr>
          <w:p w14:paraId="55FD8250" w14:textId="5DBD4462" w:rsidR="001D3A0E" w:rsidRDefault="001D3A0E" w:rsidP="008B4188">
            <w:pPr>
              <w:jc w:val="center"/>
            </w:pPr>
            <w:r>
              <w:t>1 tuần</w:t>
            </w:r>
          </w:p>
        </w:tc>
      </w:tr>
      <w:tr w:rsidR="001D3A0E" w14:paraId="5C35C7D6" w14:textId="77777777" w:rsidTr="008B4188">
        <w:tc>
          <w:tcPr>
            <w:tcW w:w="2405" w:type="dxa"/>
            <w:vAlign w:val="center"/>
          </w:tcPr>
          <w:p w14:paraId="4EAD97B3" w14:textId="0F5CE473" w:rsidR="001D3A0E" w:rsidRDefault="001D3A0E" w:rsidP="008B4188">
            <w:pPr>
              <w:jc w:val="left"/>
            </w:pPr>
            <w:r>
              <w:t>Phan Thanh Long</w:t>
            </w:r>
          </w:p>
        </w:tc>
        <w:tc>
          <w:tcPr>
            <w:tcW w:w="3636" w:type="dxa"/>
            <w:vAlign w:val="center"/>
          </w:tcPr>
          <w:p w14:paraId="74A198A6" w14:textId="5359FB11" w:rsidR="001D3A0E" w:rsidRDefault="00CD03F9" w:rsidP="008B4188">
            <w:pPr>
              <w:jc w:val="left"/>
            </w:pPr>
            <w:r>
              <w:t>Thiết kế môi trường kiểm thử, quản lý chất lượng, word</w:t>
            </w:r>
          </w:p>
        </w:tc>
        <w:tc>
          <w:tcPr>
            <w:tcW w:w="3021" w:type="dxa"/>
            <w:vAlign w:val="center"/>
          </w:tcPr>
          <w:p w14:paraId="766A0459" w14:textId="27A313C9" w:rsidR="001D3A0E" w:rsidRDefault="001D3A0E" w:rsidP="008B4188">
            <w:pPr>
              <w:jc w:val="center"/>
            </w:pPr>
            <w:r>
              <w:t>1 tuần</w:t>
            </w:r>
          </w:p>
        </w:tc>
      </w:tr>
      <w:tr w:rsidR="001D3A0E" w14:paraId="0F09CE78" w14:textId="77777777" w:rsidTr="008B4188">
        <w:tc>
          <w:tcPr>
            <w:tcW w:w="2405" w:type="dxa"/>
            <w:vAlign w:val="center"/>
          </w:tcPr>
          <w:p w14:paraId="1640402D" w14:textId="300DEDA7" w:rsidR="001D3A0E" w:rsidRDefault="001D3A0E" w:rsidP="008B4188">
            <w:pPr>
              <w:jc w:val="left"/>
            </w:pPr>
            <w:r>
              <w:t>Trương Đức Nguyên</w:t>
            </w:r>
          </w:p>
        </w:tc>
        <w:tc>
          <w:tcPr>
            <w:tcW w:w="3636" w:type="dxa"/>
            <w:vAlign w:val="center"/>
          </w:tcPr>
          <w:p w14:paraId="39EAB33F" w14:textId="6AA0AF4F" w:rsidR="001D3A0E" w:rsidRDefault="00CD03F9" w:rsidP="008B4188">
            <w:pPr>
              <w:jc w:val="left"/>
            </w:pPr>
            <w:r>
              <w:t>Kỹ thuật kiểm thử, Test Case, Dữ liệu kiểm thử,</w:t>
            </w:r>
            <w:r w:rsidR="008B4188">
              <w:t xml:space="preserve"> Báo cáo kiểm thử,</w:t>
            </w:r>
            <w:r>
              <w:t xml:space="preserve"> powerpoint</w:t>
            </w:r>
          </w:p>
        </w:tc>
        <w:tc>
          <w:tcPr>
            <w:tcW w:w="3021" w:type="dxa"/>
            <w:vAlign w:val="center"/>
          </w:tcPr>
          <w:p w14:paraId="7BEB5ADD" w14:textId="64993E63" w:rsidR="001D3A0E" w:rsidRDefault="001D3A0E" w:rsidP="008B4188">
            <w:pPr>
              <w:jc w:val="center"/>
            </w:pPr>
            <w:r>
              <w:t>1 tuần</w:t>
            </w:r>
          </w:p>
        </w:tc>
      </w:tr>
      <w:tr w:rsidR="001D3A0E" w14:paraId="2D6318CA" w14:textId="77777777" w:rsidTr="008B4188">
        <w:tc>
          <w:tcPr>
            <w:tcW w:w="2405" w:type="dxa"/>
            <w:vAlign w:val="center"/>
          </w:tcPr>
          <w:p w14:paraId="06428094" w14:textId="6080DEB7" w:rsidR="001D3A0E" w:rsidRDefault="001D3A0E" w:rsidP="008B4188">
            <w:pPr>
              <w:jc w:val="left"/>
            </w:pPr>
            <w:r>
              <w:t>Cao Đức Thành</w:t>
            </w:r>
          </w:p>
        </w:tc>
        <w:tc>
          <w:tcPr>
            <w:tcW w:w="3636" w:type="dxa"/>
            <w:vAlign w:val="center"/>
          </w:tcPr>
          <w:p w14:paraId="404B5CF9" w14:textId="5803DE76" w:rsidR="001D3A0E" w:rsidRDefault="00CD03F9" w:rsidP="008B4188">
            <w:pPr>
              <w:jc w:val="left"/>
            </w:pPr>
            <w:r>
              <w:t>Thực hiện kiểm thử, Quản lý rủi ro, powerpoint</w:t>
            </w:r>
          </w:p>
        </w:tc>
        <w:tc>
          <w:tcPr>
            <w:tcW w:w="3021" w:type="dxa"/>
            <w:vAlign w:val="center"/>
          </w:tcPr>
          <w:p w14:paraId="263A8092" w14:textId="60D56415" w:rsidR="001D3A0E" w:rsidRDefault="001D3A0E" w:rsidP="008B4188">
            <w:pPr>
              <w:jc w:val="center"/>
            </w:pPr>
            <w:r>
              <w:t>1 tuần</w:t>
            </w:r>
          </w:p>
        </w:tc>
      </w:tr>
    </w:tbl>
    <w:p w14:paraId="0737E64E" w14:textId="4DEC91FE" w:rsidR="00463BA8" w:rsidRDefault="00463BA8" w:rsidP="00340655">
      <w:pPr>
        <w:pStyle w:val="Heading1"/>
      </w:pPr>
      <w:bookmarkStart w:id="28" w:name="_Toc177670180"/>
      <w:bookmarkStart w:id="29" w:name="_Toc177672394"/>
      <w:bookmarkStart w:id="30" w:name="_Toc177675688"/>
      <w:bookmarkStart w:id="31" w:name="_Toc177675802"/>
      <w:bookmarkStart w:id="32" w:name="_Toc177676137"/>
      <w:bookmarkStart w:id="33" w:name="_Toc177752059"/>
      <w:r>
        <w:lastRenderedPageBreak/>
        <w:t>Cấu trúc từng phần</w:t>
      </w:r>
      <w:bookmarkEnd w:id="28"/>
      <w:bookmarkEnd w:id="29"/>
      <w:bookmarkEnd w:id="30"/>
      <w:bookmarkEnd w:id="31"/>
      <w:bookmarkEnd w:id="32"/>
      <w:bookmarkEnd w:id="33"/>
    </w:p>
    <w:p w14:paraId="380FA129" w14:textId="246FFF2A" w:rsidR="00D67827" w:rsidRPr="00D67827" w:rsidRDefault="00463BA8" w:rsidP="00D67827">
      <w:pPr>
        <w:pStyle w:val="Heading2"/>
      </w:pPr>
      <w:bookmarkStart w:id="34" w:name="_Toc177670181"/>
      <w:bookmarkStart w:id="35" w:name="_Toc177672395"/>
      <w:bookmarkStart w:id="36" w:name="_Toc177675689"/>
      <w:bookmarkStart w:id="37" w:name="_Toc177675803"/>
      <w:bookmarkStart w:id="38" w:name="_Toc177676138"/>
      <w:bookmarkStart w:id="39" w:name="_Toc177752060"/>
      <w:r>
        <w:t>Kế hoạch kiểm thử</w:t>
      </w:r>
      <w:bookmarkEnd w:id="34"/>
      <w:bookmarkEnd w:id="35"/>
      <w:bookmarkEnd w:id="36"/>
      <w:bookmarkEnd w:id="37"/>
      <w:bookmarkEnd w:id="38"/>
      <w:bookmarkEnd w:id="39"/>
    </w:p>
    <w:p w14:paraId="56930E08" w14:textId="426AE7E4" w:rsidR="00463BA8" w:rsidRDefault="00463BA8" w:rsidP="002C012D">
      <w:pPr>
        <w:pStyle w:val="DoanVB"/>
      </w:pPr>
      <w:bookmarkStart w:id="40" w:name="_Toc177670182"/>
      <w:bookmarkStart w:id="41" w:name="_Toc177672396"/>
      <w:r>
        <w:t>Mục tiêu:</w:t>
      </w:r>
      <w:bookmarkEnd w:id="40"/>
      <w:bookmarkEnd w:id="41"/>
    </w:p>
    <w:p w14:paraId="628E3E78" w14:textId="77777777" w:rsidR="00463BA8" w:rsidRDefault="00463BA8" w:rsidP="00463BA8">
      <w:pPr>
        <w:pStyle w:val="StyleTr"/>
      </w:pPr>
      <w:r>
        <w:t>Đảm bảo các chức năng cơ bản của trò chơi Tic-Tac-Toe hoạt động chính xác.</w:t>
      </w:r>
    </w:p>
    <w:p w14:paraId="10CE79D4" w14:textId="05FF5B36" w:rsidR="00463BA8" w:rsidRDefault="00463BA8" w:rsidP="00463BA8">
      <w:pPr>
        <w:pStyle w:val="StyleTr"/>
      </w:pPr>
      <w:r>
        <w:t>Xác minh rằng trò chơi xử lý các tình huống thắng, hòa và tiếp tục đúng cách.</w:t>
      </w:r>
    </w:p>
    <w:p w14:paraId="359C0235" w14:textId="7083EC4D" w:rsidR="00463BA8" w:rsidRPr="002C012D" w:rsidRDefault="00463BA8" w:rsidP="002C012D">
      <w:pPr>
        <w:pStyle w:val="Heading3"/>
      </w:pPr>
      <w:bookmarkStart w:id="42" w:name="_Toc177670183"/>
      <w:bookmarkStart w:id="43" w:name="_Toc177672397"/>
      <w:bookmarkStart w:id="44" w:name="_Toc177675690"/>
      <w:bookmarkStart w:id="45" w:name="_Toc177675804"/>
      <w:bookmarkStart w:id="46" w:name="_Toc177676139"/>
      <w:bookmarkStart w:id="47" w:name="_Toc177752061"/>
      <w:r w:rsidRPr="002C012D">
        <w:t>Các bước thực hiện:</w:t>
      </w:r>
      <w:bookmarkEnd w:id="42"/>
      <w:bookmarkEnd w:id="43"/>
      <w:bookmarkEnd w:id="44"/>
      <w:bookmarkEnd w:id="45"/>
      <w:bookmarkEnd w:id="46"/>
      <w:bookmarkEnd w:id="47"/>
    </w:p>
    <w:p w14:paraId="68299B14" w14:textId="1F2A63F4" w:rsidR="00340655" w:rsidRDefault="00340655" w:rsidP="00B456EA">
      <w:pPr>
        <w:pStyle w:val="StyleTr"/>
      </w:pPr>
      <w:r>
        <w:t>Xác định các yêu cầu kiểm thử:</w:t>
      </w:r>
    </w:p>
    <w:p w14:paraId="1F2F4FF8" w14:textId="77777777" w:rsidR="00340655" w:rsidRDefault="00340655" w:rsidP="00340655">
      <w:pPr>
        <w:pStyle w:val="StyleCng"/>
      </w:pPr>
      <w:r>
        <w:t>Trò chơi phải cho phép hai người chơi luân phiên di chuyển.</w:t>
      </w:r>
    </w:p>
    <w:p w14:paraId="751BA0AD" w14:textId="77777777" w:rsidR="00340655" w:rsidRDefault="00340655" w:rsidP="00340655">
      <w:pPr>
        <w:pStyle w:val="StyleCng"/>
      </w:pPr>
      <w:r>
        <w:t>Trò chơi phải xác định người thắng cuộc khi có ba dấu liên tiếp.</w:t>
      </w:r>
    </w:p>
    <w:p w14:paraId="72B1054A" w14:textId="3FF006E8" w:rsidR="00463BA8" w:rsidRDefault="00340655" w:rsidP="00340655">
      <w:pPr>
        <w:pStyle w:val="StyleCng"/>
      </w:pPr>
      <w:r>
        <w:t>Trò chơi phải xử lý tình huống hòa khi không còn ô trống mà không có người thắng.</w:t>
      </w:r>
    </w:p>
    <w:p w14:paraId="71250940" w14:textId="1CE7B7A5" w:rsidR="00340655" w:rsidRDefault="00340655" w:rsidP="00340655">
      <w:pPr>
        <w:pStyle w:val="StyleTr"/>
      </w:pPr>
      <w:r w:rsidRPr="00340655">
        <w:t>Thiết lập tiêu chí đánh giá thành công:</w:t>
      </w:r>
    </w:p>
    <w:p w14:paraId="4109B62B" w14:textId="77777777" w:rsidR="00340655" w:rsidRPr="00340655" w:rsidRDefault="00340655" w:rsidP="00340655">
      <w:pPr>
        <w:pStyle w:val="StyleCng"/>
      </w:pPr>
      <w:r w:rsidRPr="00340655">
        <w:t>Tất cả các chức năng cơ bản phải hoạt động như mô tả.</w:t>
      </w:r>
    </w:p>
    <w:p w14:paraId="579EAC7C" w14:textId="2C9E55AE" w:rsidR="00340655" w:rsidRDefault="00340655" w:rsidP="00340655">
      <w:pPr>
        <w:pStyle w:val="StyleCng"/>
      </w:pPr>
      <w:r w:rsidRPr="00340655">
        <w:t>Không có lỗi nghiêm trọng ảnh hưởng đến trải nghiệm người chơi.</w:t>
      </w:r>
    </w:p>
    <w:p w14:paraId="67401D14" w14:textId="651A6C98" w:rsidR="00340655" w:rsidRDefault="00340655" w:rsidP="00340655">
      <w:pPr>
        <w:pStyle w:val="StyleTr"/>
      </w:pPr>
      <w:r w:rsidRPr="00340655">
        <w:t>Lên kế hoạch kiểm thử:</w:t>
      </w:r>
    </w:p>
    <w:p w14:paraId="617B2636" w14:textId="77777777" w:rsidR="00340655" w:rsidRDefault="00340655" w:rsidP="00340655">
      <w:pPr>
        <w:pStyle w:val="StyleCng"/>
      </w:pPr>
      <w:r>
        <w:t>Xác định các tình huống kiểm thử (ví dụ: người chơi thắng, hòa, di chuyển liên tục).</w:t>
      </w:r>
    </w:p>
    <w:p w14:paraId="5D8DDF76" w14:textId="4C75C334" w:rsidR="00340655" w:rsidRDefault="00340655" w:rsidP="00340655">
      <w:pPr>
        <w:pStyle w:val="StyleCng"/>
      </w:pPr>
      <w:r>
        <w:t>Lập kế hoạch thực hiện kiểm thử thủ công và kiểm thử tự động nếu cần.</w:t>
      </w:r>
    </w:p>
    <w:p w14:paraId="56A8FDA6" w14:textId="3FA3BBD7" w:rsidR="00340655" w:rsidRDefault="00340655" w:rsidP="00340655">
      <w:pPr>
        <w:pStyle w:val="Heading2"/>
      </w:pPr>
      <w:bookmarkStart w:id="48" w:name="_Toc177670184"/>
      <w:bookmarkStart w:id="49" w:name="_Toc177672398"/>
      <w:bookmarkStart w:id="50" w:name="_Toc177675691"/>
      <w:bookmarkStart w:id="51" w:name="_Toc177675805"/>
      <w:bookmarkStart w:id="52" w:name="_Toc177676140"/>
      <w:bookmarkStart w:id="53" w:name="_Toc177752062"/>
      <w:r w:rsidRPr="00340655">
        <w:t>Thiết Kế Môi Trường Kiểm Thử</w:t>
      </w:r>
      <w:bookmarkEnd w:id="48"/>
      <w:bookmarkEnd w:id="49"/>
      <w:bookmarkEnd w:id="50"/>
      <w:bookmarkEnd w:id="51"/>
      <w:bookmarkEnd w:id="52"/>
      <w:bookmarkEnd w:id="53"/>
    </w:p>
    <w:p w14:paraId="76148E04" w14:textId="613BD73F" w:rsidR="00E83D9B" w:rsidRPr="00E83D9B" w:rsidRDefault="00E83D9B" w:rsidP="00E83D9B">
      <w:pPr>
        <w:pStyle w:val="DoanVB"/>
      </w:pPr>
      <w:r w:rsidRPr="00E83D9B">
        <w:t>Mục tiêu: Thiết kế và cấu hình môi trường kiểm thử cần thiết để đảm bảo rằng trò chơi Tic-Tac-Toe được kiểm tra một cách hiệu quả, chính xác và phù hợp với các yêu cầu kiểm thử.</w:t>
      </w:r>
    </w:p>
    <w:p w14:paraId="182B4EA3" w14:textId="360B1C81" w:rsidR="000F7192" w:rsidRDefault="000F7192" w:rsidP="000F7192">
      <w:pPr>
        <w:pStyle w:val="Heading3"/>
      </w:pPr>
      <w:bookmarkStart w:id="54" w:name="_Toc177670185"/>
      <w:bookmarkStart w:id="55" w:name="_Toc177672399"/>
      <w:bookmarkStart w:id="56" w:name="_Toc177675692"/>
      <w:bookmarkStart w:id="57" w:name="_Toc177675806"/>
      <w:bookmarkStart w:id="58" w:name="_Toc177676141"/>
      <w:bookmarkStart w:id="59" w:name="_Toc177752063"/>
      <w:r w:rsidRPr="000F7192">
        <w:t>Mô Tả Môi Trường Kiểm Thử</w:t>
      </w:r>
      <w:bookmarkEnd w:id="54"/>
      <w:bookmarkEnd w:id="55"/>
      <w:bookmarkEnd w:id="56"/>
      <w:bookmarkEnd w:id="57"/>
      <w:bookmarkEnd w:id="58"/>
      <w:bookmarkEnd w:id="59"/>
    </w:p>
    <w:p w14:paraId="4948445C" w14:textId="3143727F" w:rsidR="000F7192" w:rsidRDefault="000F7192" w:rsidP="000F7192">
      <w:pPr>
        <w:pStyle w:val="DoanVB"/>
      </w:pPr>
      <w:r>
        <w:t>Phần Cứng:</w:t>
      </w:r>
    </w:p>
    <w:p w14:paraId="74735490" w14:textId="77777777" w:rsidR="000F7192" w:rsidRDefault="000F7192" w:rsidP="000F7192">
      <w:pPr>
        <w:pStyle w:val="StyleTr"/>
      </w:pPr>
      <w:r>
        <w:t>Máy tính cá nhân hoặc máy chủ: Sử dụng máy tính cá nhân có cấu hình tối thiểu là:</w:t>
      </w:r>
    </w:p>
    <w:p w14:paraId="077FFBAC" w14:textId="77777777" w:rsidR="000F7192" w:rsidRDefault="000F7192" w:rsidP="000F7192">
      <w:pPr>
        <w:pStyle w:val="StyleTr"/>
      </w:pPr>
      <w:r>
        <w:t>Bộ xử lý: Intel Core i5 hoặc tương đương</w:t>
      </w:r>
    </w:p>
    <w:p w14:paraId="53E6A390" w14:textId="77777777" w:rsidR="000F7192" w:rsidRDefault="000F7192" w:rsidP="000F7192">
      <w:pPr>
        <w:pStyle w:val="StyleTr"/>
      </w:pPr>
      <w:r>
        <w:t>RAM: 8 GB</w:t>
      </w:r>
    </w:p>
    <w:p w14:paraId="521DC05A" w14:textId="77777777" w:rsidR="000F7192" w:rsidRDefault="000F7192" w:rsidP="000F7192">
      <w:pPr>
        <w:pStyle w:val="StyleTr"/>
      </w:pPr>
      <w:r>
        <w:t>Ổ cứng: 256 GB SSD</w:t>
      </w:r>
    </w:p>
    <w:p w14:paraId="5A690BE5" w14:textId="77777777" w:rsidR="000F7192" w:rsidRDefault="000F7192" w:rsidP="000F7192">
      <w:pPr>
        <w:pStyle w:val="StyleTr"/>
      </w:pPr>
      <w:r>
        <w:t>Màn hình: Độ phân giải tối thiểu 1920x1080</w:t>
      </w:r>
    </w:p>
    <w:p w14:paraId="4FD32E79" w14:textId="0AFA29CF" w:rsidR="000F7192" w:rsidRDefault="000F7192" w:rsidP="000F7192">
      <w:pPr>
        <w:pStyle w:val="StyleTr"/>
      </w:pPr>
      <w:r>
        <w:t>Kết nối mạng: Kết nối Internet ổn định nếu kiểm thử trực tuyến</w:t>
      </w:r>
    </w:p>
    <w:p w14:paraId="2216F409" w14:textId="1E5C95C6" w:rsidR="000F7192" w:rsidRDefault="000F7192" w:rsidP="000F7192">
      <w:pPr>
        <w:pStyle w:val="DoanVB"/>
      </w:pPr>
      <w:r>
        <w:lastRenderedPageBreak/>
        <w:t>Phần mềm:</w:t>
      </w:r>
    </w:p>
    <w:p w14:paraId="3FA21A76" w14:textId="77777777" w:rsidR="000F7192" w:rsidRDefault="000F7192" w:rsidP="000F7192">
      <w:pPr>
        <w:pStyle w:val="StyleTr"/>
      </w:pPr>
      <w:r>
        <w:t>Hệ điều hành: Windows 10 hoặc macOS Mojave trở lên.</w:t>
      </w:r>
    </w:p>
    <w:p w14:paraId="48DDF7C9" w14:textId="77777777" w:rsidR="000F7192" w:rsidRDefault="000F7192" w:rsidP="000F7192">
      <w:pPr>
        <w:pStyle w:val="StyleTr"/>
      </w:pPr>
      <w:r>
        <w:t>Trình duyệt: Google Chrome hoặc Mozilla Firefox (nếu kiểm thử trên nền tảng web)</w:t>
      </w:r>
    </w:p>
    <w:p w14:paraId="0677A879" w14:textId="12B9B0E8" w:rsidR="000F7192" w:rsidRPr="00666AE0" w:rsidRDefault="000F7192" w:rsidP="000F7192">
      <w:pPr>
        <w:pStyle w:val="StyleTr"/>
      </w:pPr>
      <w:r w:rsidRPr="00666AE0">
        <w:t>Phần mềm phát triển</w:t>
      </w:r>
      <w:r w:rsidR="00666AE0" w:rsidRPr="00666AE0">
        <w:t>: Visua</w:t>
      </w:r>
      <w:r w:rsidR="00666AE0">
        <w:t>l Studio Code</w:t>
      </w:r>
    </w:p>
    <w:p w14:paraId="3786E441" w14:textId="116E1653" w:rsidR="000F7192" w:rsidRDefault="000F7192" w:rsidP="000F7192">
      <w:pPr>
        <w:pStyle w:val="StyleTr"/>
      </w:pPr>
      <w:r>
        <w:t xml:space="preserve">Công cụ kiểm thử tự động: </w:t>
      </w:r>
      <w:r w:rsidR="007937EB">
        <w:t>Pytest</w:t>
      </w:r>
    </w:p>
    <w:p w14:paraId="2D5FAADF" w14:textId="4CEF513A" w:rsidR="000F7192" w:rsidRDefault="000F7192" w:rsidP="000F7192">
      <w:pPr>
        <w:pStyle w:val="StyleTr"/>
      </w:pPr>
      <w:r>
        <w:t>Phần mềm quản lý lỗi: JIRA hoặc Trello</w:t>
      </w:r>
    </w:p>
    <w:p w14:paraId="2C4C3699" w14:textId="46C7EBAA" w:rsidR="000B5F4F" w:rsidRDefault="000B5F4F" w:rsidP="000B5F4F">
      <w:pPr>
        <w:pStyle w:val="Heading3"/>
      </w:pPr>
      <w:bookmarkStart w:id="60" w:name="_Toc177670186"/>
      <w:bookmarkStart w:id="61" w:name="_Toc177672400"/>
      <w:bookmarkStart w:id="62" w:name="_Toc177675693"/>
      <w:bookmarkStart w:id="63" w:name="_Toc177675807"/>
      <w:bookmarkStart w:id="64" w:name="_Toc177676142"/>
      <w:bookmarkStart w:id="65" w:name="_Toc177752064"/>
      <w:r w:rsidRPr="000B5F4F">
        <w:t>Cấu Hình Môi Trường Kiểm Thử</w:t>
      </w:r>
      <w:bookmarkEnd w:id="60"/>
      <w:bookmarkEnd w:id="61"/>
      <w:bookmarkEnd w:id="62"/>
      <w:bookmarkEnd w:id="63"/>
      <w:bookmarkEnd w:id="64"/>
      <w:bookmarkEnd w:id="65"/>
    </w:p>
    <w:p w14:paraId="1E9905BD" w14:textId="113EF47E" w:rsidR="000B5F4F" w:rsidRPr="002C012D" w:rsidRDefault="000B5F4F" w:rsidP="000B5F4F">
      <w:pPr>
        <w:pStyle w:val="DoanVB"/>
        <w:rPr>
          <w:b/>
          <w:bCs/>
        </w:rPr>
      </w:pPr>
      <w:r w:rsidRPr="002C012D">
        <w:rPr>
          <w:b/>
          <w:bCs/>
        </w:rPr>
        <w:t>Cài Đặt Phần Mềm Phát Triển và Kiểm Thử:</w:t>
      </w:r>
    </w:p>
    <w:p w14:paraId="4BB2D45E" w14:textId="5F33486D" w:rsidR="000B5F4F" w:rsidRDefault="000B5F4F" w:rsidP="000B5F4F">
      <w:pPr>
        <w:pStyle w:val="StyleTr"/>
      </w:pPr>
      <w:r>
        <w:t xml:space="preserve">Cài đặt </w:t>
      </w:r>
      <w:r w:rsidR="00666AE0">
        <w:t>Visual Studio Code</w:t>
      </w:r>
    </w:p>
    <w:p w14:paraId="2689EEE5" w14:textId="792FBC3A" w:rsidR="000B5F4F" w:rsidRDefault="000B5F4F" w:rsidP="000B5F4F">
      <w:pPr>
        <w:pStyle w:val="StyleCng"/>
      </w:pPr>
      <w:r>
        <w:t xml:space="preserve">Tải xuống và cài đặt phiên bản mới nhất từ trang web chính thức của </w:t>
      </w:r>
      <w:r w:rsidR="00666AE0">
        <w:t>VScode</w:t>
      </w:r>
      <w:r>
        <w:t>.</w:t>
      </w:r>
    </w:p>
    <w:p w14:paraId="326D5AF8" w14:textId="149E8B61" w:rsidR="000B5F4F" w:rsidRDefault="000B5F4F" w:rsidP="000B5F4F">
      <w:pPr>
        <w:pStyle w:val="StyleCng"/>
      </w:pPr>
      <w:r>
        <w:t>Cấu hình các thiết lập dự án để phù hợp với yêu cầu kiểm thử.</w:t>
      </w:r>
    </w:p>
    <w:p w14:paraId="603538A6" w14:textId="621A178F" w:rsidR="000B5F4F" w:rsidRDefault="000B5F4F" w:rsidP="000B5F4F">
      <w:pPr>
        <w:pStyle w:val="StyleTr"/>
      </w:pPr>
      <w:r>
        <w:t>Cài đặt các công cụ kiểm thử tự động:</w:t>
      </w:r>
    </w:p>
    <w:p w14:paraId="74CB1BE2" w14:textId="7CDFC733" w:rsidR="000B5F4F" w:rsidRPr="007937EB" w:rsidRDefault="007937EB" w:rsidP="000B5F4F">
      <w:pPr>
        <w:pStyle w:val="StyleCng"/>
      </w:pPr>
      <w:r w:rsidRPr="007937EB">
        <w:t>Pytest</w:t>
      </w:r>
      <w:r w:rsidR="00666AE0" w:rsidRPr="007937EB">
        <w:t xml:space="preserve">: </w:t>
      </w:r>
      <w:r w:rsidRPr="007937EB">
        <w:t>tải pytest bằng câu l</w:t>
      </w:r>
      <w:r>
        <w:t>ệnh py install pytest</w:t>
      </w:r>
    </w:p>
    <w:p w14:paraId="75E28347" w14:textId="77777777" w:rsidR="000B5F4F" w:rsidRDefault="000B5F4F" w:rsidP="000B5F4F">
      <w:pPr>
        <w:pStyle w:val="StyleTr"/>
      </w:pPr>
      <w:r>
        <w:t>Cài đặt phần mềm quản lý lỗi:</w:t>
      </w:r>
    </w:p>
    <w:p w14:paraId="482A012D" w14:textId="7777A940" w:rsidR="000B5F4F" w:rsidRDefault="000B5F4F" w:rsidP="000B5F4F">
      <w:pPr>
        <w:pStyle w:val="StyleCng"/>
      </w:pPr>
      <w:r w:rsidRPr="000B5F4F">
        <w:t>Đăng ký và cấu hình JIRA hoặc Trello để theo dõi và quản lý các lỗi phát hiện trong quá trình kiểm thử.</w:t>
      </w:r>
    </w:p>
    <w:p w14:paraId="2E9616A2" w14:textId="76D67EB1" w:rsidR="000B5F4F" w:rsidRPr="002C012D" w:rsidRDefault="000B5F4F" w:rsidP="000B5F4F">
      <w:pPr>
        <w:pStyle w:val="DoanVB"/>
        <w:rPr>
          <w:b/>
          <w:bCs/>
        </w:rPr>
      </w:pPr>
      <w:r w:rsidRPr="002C012D">
        <w:rPr>
          <w:b/>
          <w:bCs/>
        </w:rPr>
        <w:t>Thiết Lập Môi Trường Kiểm Thử:</w:t>
      </w:r>
    </w:p>
    <w:p w14:paraId="770892D5" w14:textId="297D2E1D" w:rsidR="000B5F4F" w:rsidRDefault="000B5F4F" w:rsidP="000B5F4F">
      <w:pPr>
        <w:pStyle w:val="StyleTr"/>
      </w:pPr>
      <w:r>
        <w:t>Thiết lập phần cứng:</w:t>
      </w:r>
    </w:p>
    <w:p w14:paraId="1EF5ECD2" w14:textId="77777777" w:rsidR="000B5F4F" w:rsidRDefault="000B5F4F" w:rsidP="000B5F4F">
      <w:pPr>
        <w:pStyle w:val="StyleCng"/>
      </w:pPr>
      <w:r>
        <w:t>Đảm bảo máy tính hoặc máy chủ đáp ứng các yêu cầu cấu hình.</w:t>
      </w:r>
    </w:p>
    <w:p w14:paraId="01A019A3" w14:textId="5B8AED02" w:rsidR="000B5F4F" w:rsidRDefault="000B5F4F" w:rsidP="000B5F4F">
      <w:pPr>
        <w:pStyle w:val="StyleCng"/>
      </w:pPr>
      <w:r>
        <w:t>Kết nối mạng ổn định, đặc biệt nếu trò chơi yêu cầu kết nối mạng.</w:t>
      </w:r>
    </w:p>
    <w:p w14:paraId="4543DF95" w14:textId="50356741" w:rsidR="000B5F4F" w:rsidRDefault="000B5F4F" w:rsidP="000B5F4F">
      <w:pPr>
        <w:pStyle w:val="StyleTr"/>
      </w:pPr>
      <w:r w:rsidRPr="000B5F4F">
        <w:t>Cấu hình phần mềm phát triển:</w:t>
      </w:r>
    </w:p>
    <w:p w14:paraId="111FEB06" w14:textId="480A50E3" w:rsidR="000B5F4F" w:rsidRDefault="000B5F4F" w:rsidP="000B5F4F">
      <w:pPr>
        <w:pStyle w:val="StyleCng"/>
      </w:pPr>
      <w:r>
        <w:t xml:space="preserve">Tạo và cấu hình dự án Tic-Tac-Toe </w:t>
      </w:r>
      <w:r w:rsidR="00666AE0">
        <w:t>bằng PyQt</w:t>
      </w:r>
      <w:r>
        <w:t>.</w:t>
      </w:r>
    </w:p>
    <w:p w14:paraId="558654A0" w14:textId="1088113D" w:rsidR="000B5F4F" w:rsidRDefault="000B5F4F" w:rsidP="000B5F4F">
      <w:pPr>
        <w:pStyle w:val="StyleCng"/>
      </w:pPr>
      <w:r>
        <w:t>Đảm bảo tất cả các thư viện và phụ thuộc cần thiết được cài đặt.</w:t>
      </w:r>
    </w:p>
    <w:p w14:paraId="5DD56E74" w14:textId="33B7AD3D" w:rsidR="000B5F4F" w:rsidRDefault="000B5F4F" w:rsidP="000B5F4F">
      <w:pPr>
        <w:pStyle w:val="StyleTr"/>
      </w:pPr>
      <w:r w:rsidRPr="000B5F4F">
        <w:t>Thiết lập công cụ:</w:t>
      </w:r>
    </w:p>
    <w:p w14:paraId="669A6B08" w14:textId="31971124" w:rsidR="000B5F4F" w:rsidRDefault="007937EB" w:rsidP="000B5F4F">
      <w:pPr>
        <w:pStyle w:val="StyleCng"/>
      </w:pPr>
      <w:r>
        <w:t>Pytest</w:t>
      </w:r>
      <w:r w:rsidR="000B5F4F">
        <w:t xml:space="preserve">: </w:t>
      </w:r>
      <w:r w:rsidR="00666AE0">
        <w:t>Import thử viện vào script</w:t>
      </w:r>
      <w:r w:rsidR="000B5F4F">
        <w:t>.</w:t>
      </w:r>
    </w:p>
    <w:p w14:paraId="4E211DB8" w14:textId="2F5D98DF" w:rsidR="000B5F4F" w:rsidRDefault="000B5F4F" w:rsidP="000B5F4F">
      <w:pPr>
        <w:pStyle w:val="StyleTr"/>
      </w:pPr>
      <w:r w:rsidRPr="000B5F4F">
        <w:t>Chuẩn bị dữ liệu kiểm thử:</w:t>
      </w:r>
    </w:p>
    <w:p w14:paraId="39C1012E" w14:textId="77777777" w:rsidR="000B5F4F" w:rsidRPr="000B5F4F" w:rsidRDefault="000B5F4F" w:rsidP="000B5F4F">
      <w:pPr>
        <w:pStyle w:val="StyleCng"/>
      </w:pPr>
      <w:r w:rsidRPr="000B5F4F">
        <w:t>Tạo các kịch bản kiểm thử cụ thể cho các tình huống khác nhau (người chơi thắng, hòa, di chuyển sai, v.v.).</w:t>
      </w:r>
    </w:p>
    <w:p w14:paraId="075330B4" w14:textId="3C572212" w:rsidR="000B5F4F" w:rsidRDefault="000B5F4F" w:rsidP="000B5F4F">
      <w:pPr>
        <w:pStyle w:val="StyleCng"/>
      </w:pPr>
      <w:r w:rsidRPr="000B5F4F">
        <w:t>Xây dựng các tập dữ liệu mẫu để kiểm tra các chức năng của trò chơi.</w:t>
      </w:r>
    </w:p>
    <w:p w14:paraId="470897B7" w14:textId="7E0475D4" w:rsidR="000B5F4F" w:rsidRDefault="000B5F4F" w:rsidP="000B5F4F">
      <w:pPr>
        <w:pStyle w:val="StyleTr"/>
      </w:pPr>
      <w:r w:rsidRPr="000B5F4F">
        <w:lastRenderedPageBreak/>
        <w:t>Kiểm Tra Môi Trường Kiểm Thử:</w:t>
      </w:r>
    </w:p>
    <w:p w14:paraId="7EB9F47D" w14:textId="77777777" w:rsidR="000B5F4F" w:rsidRDefault="000B5F4F" w:rsidP="000B5F4F">
      <w:pPr>
        <w:pStyle w:val="StyleCng"/>
      </w:pPr>
      <w:r>
        <w:t>Kiểm tra kết nối mạng: Đảm bảo kết nối mạng ổn định để kiểm thử các chức năng yêu cầu kết nối mạng.</w:t>
      </w:r>
    </w:p>
    <w:p w14:paraId="3EE54B4F" w14:textId="77777777" w:rsidR="000B5F4F" w:rsidRDefault="000B5F4F" w:rsidP="000B5F4F">
      <w:pPr>
        <w:pStyle w:val="StyleCng"/>
      </w:pPr>
      <w:r>
        <w:t>Kiểm tra cấu hình phần mềm: Đảm bảo tất cả các công cụ và phần mềm được cài đặt và cấu hình đúng cách.</w:t>
      </w:r>
    </w:p>
    <w:p w14:paraId="27B343E6" w14:textId="7D86DEC0" w:rsidR="000B5F4F" w:rsidRDefault="000B5F4F" w:rsidP="000B5F4F">
      <w:pPr>
        <w:pStyle w:val="StyleCng"/>
      </w:pPr>
      <w:r>
        <w:t>Chạy kiểm thử ban đầu: Thực hiện các kiểm thử sơ bộ để xác minh rằng môi trường kiểm thử hoạt động đúng và không có vấn đề nghiêm trọng.</w:t>
      </w:r>
    </w:p>
    <w:p w14:paraId="0D5BB8D0" w14:textId="37F7D798" w:rsidR="000B5F4F" w:rsidRDefault="000B5F4F" w:rsidP="000B5F4F">
      <w:pPr>
        <w:pStyle w:val="Heading3"/>
      </w:pPr>
      <w:bookmarkStart w:id="66" w:name="_Toc177670187"/>
      <w:bookmarkStart w:id="67" w:name="_Toc177672401"/>
      <w:bookmarkStart w:id="68" w:name="_Toc177675694"/>
      <w:bookmarkStart w:id="69" w:name="_Toc177675808"/>
      <w:bookmarkStart w:id="70" w:name="_Toc177676143"/>
      <w:bookmarkStart w:id="71" w:name="_Toc177752065"/>
      <w:r w:rsidRPr="000B5F4F">
        <w:t>Quy Trình Bảo Trì Môi Trường Kiểm Thử</w:t>
      </w:r>
      <w:bookmarkEnd w:id="66"/>
      <w:bookmarkEnd w:id="67"/>
      <w:bookmarkEnd w:id="68"/>
      <w:bookmarkEnd w:id="69"/>
      <w:bookmarkEnd w:id="70"/>
      <w:bookmarkEnd w:id="71"/>
    </w:p>
    <w:p w14:paraId="1D61CA67" w14:textId="5FC06BE1" w:rsidR="000B5F4F" w:rsidRDefault="000B5F4F" w:rsidP="002C012D">
      <w:pPr>
        <w:pStyle w:val="DoanVB"/>
      </w:pPr>
      <w:r>
        <w:t xml:space="preserve"> Cập Nhật Phần Mềm:</w:t>
      </w:r>
    </w:p>
    <w:p w14:paraId="4B9E8F3C" w14:textId="77777777" w:rsidR="000B5F4F" w:rsidRDefault="000B5F4F" w:rsidP="002C012D">
      <w:pPr>
        <w:pStyle w:val="StyleTr"/>
      </w:pPr>
      <w:r>
        <w:t>Đảm bảo phần mềm phát triển và công cụ kiểm thử được cập nhật thường xuyên để hỗ trợ các tính năng mới và sửa lỗi.</w:t>
      </w:r>
    </w:p>
    <w:p w14:paraId="4F380A96" w14:textId="263064C7" w:rsidR="000B5F4F" w:rsidRDefault="000B5F4F" w:rsidP="002C012D">
      <w:pPr>
        <w:pStyle w:val="DoanVB"/>
      </w:pPr>
      <w:r>
        <w:t xml:space="preserve"> Giám Sát Môi Trường:</w:t>
      </w:r>
    </w:p>
    <w:p w14:paraId="33FAF80E" w14:textId="77777777" w:rsidR="000B5F4F" w:rsidRDefault="000B5F4F" w:rsidP="002C012D">
      <w:pPr>
        <w:pStyle w:val="StyleTr"/>
      </w:pPr>
      <w:r>
        <w:t>Theo dõi hoạt động của môi trường kiểm thử để phát hiện sớm các vấn đề về phần cứng hoặc phần mềm.</w:t>
      </w:r>
    </w:p>
    <w:p w14:paraId="487B3A19" w14:textId="3E7C5446" w:rsidR="000B5F4F" w:rsidRDefault="000B5F4F" w:rsidP="002C012D">
      <w:pPr>
        <w:pStyle w:val="DoanVB"/>
      </w:pPr>
      <w:r>
        <w:t xml:space="preserve"> Duy trì và Cải thiện:</w:t>
      </w:r>
    </w:p>
    <w:p w14:paraId="00652069" w14:textId="3A70A7ED" w:rsidR="000B5F4F" w:rsidRPr="000B5F4F" w:rsidRDefault="000B5F4F" w:rsidP="002C012D">
      <w:pPr>
        <w:pStyle w:val="StyleTr"/>
      </w:pPr>
      <w:r>
        <w:t>Thực hiện bảo trì định kỳ và cải thiện môi trường kiểm thử dựa trên các phản hồi từ các kiểm thử trước đó.</w:t>
      </w:r>
    </w:p>
    <w:p w14:paraId="66374E24" w14:textId="2AC831B3" w:rsidR="000F7192" w:rsidRDefault="000F7192" w:rsidP="000F7192">
      <w:pPr>
        <w:pStyle w:val="Heading2"/>
      </w:pPr>
      <w:bookmarkStart w:id="72" w:name="_Toc177670188"/>
      <w:bookmarkStart w:id="73" w:name="_Toc177672402"/>
      <w:bookmarkStart w:id="74" w:name="_Toc177675695"/>
      <w:bookmarkStart w:id="75" w:name="_Toc177675809"/>
      <w:bookmarkStart w:id="76" w:name="_Toc177676144"/>
      <w:bookmarkStart w:id="77" w:name="_Toc177752066"/>
      <w:r w:rsidRPr="000F7192">
        <w:t>Kỹ Thuật Kiểm Thử</w:t>
      </w:r>
      <w:bookmarkEnd w:id="72"/>
      <w:bookmarkEnd w:id="73"/>
      <w:bookmarkEnd w:id="74"/>
      <w:bookmarkEnd w:id="75"/>
      <w:bookmarkEnd w:id="76"/>
      <w:bookmarkEnd w:id="77"/>
    </w:p>
    <w:p w14:paraId="74299DA4" w14:textId="287EB086" w:rsidR="000F7192" w:rsidRDefault="000F7192" w:rsidP="000F7192">
      <w:pPr>
        <w:pStyle w:val="Heading3"/>
      </w:pPr>
      <w:bookmarkStart w:id="78" w:name="_Toc177670189"/>
      <w:bookmarkStart w:id="79" w:name="_Toc177672403"/>
      <w:bookmarkStart w:id="80" w:name="_Toc177675696"/>
      <w:bookmarkStart w:id="81" w:name="_Toc177675810"/>
      <w:bookmarkStart w:id="82" w:name="_Toc177676145"/>
      <w:bookmarkStart w:id="83" w:name="_Toc177752067"/>
      <w:r w:rsidRPr="000F7192">
        <w:t>Kỹ thuật kiểm thử được sử dụng:</w:t>
      </w:r>
      <w:bookmarkEnd w:id="78"/>
      <w:bookmarkEnd w:id="79"/>
      <w:bookmarkEnd w:id="80"/>
      <w:bookmarkEnd w:id="81"/>
      <w:bookmarkEnd w:id="82"/>
      <w:bookmarkEnd w:id="83"/>
    </w:p>
    <w:p w14:paraId="747C5E84" w14:textId="57C4AB91" w:rsidR="000F7192" w:rsidRDefault="000F7192" w:rsidP="009B2B11">
      <w:pPr>
        <w:pStyle w:val="StyleTr"/>
      </w:pPr>
      <w:r w:rsidRPr="000F7192">
        <w:t>Kiểm thử chức năng:</w:t>
      </w:r>
    </w:p>
    <w:p w14:paraId="6242E5B0" w14:textId="77777777" w:rsidR="000F7192" w:rsidRDefault="000F7192" w:rsidP="009B2B11">
      <w:pPr>
        <w:pStyle w:val="StyleCng"/>
      </w:pPr>
      <w:r>
        <w:t>Kiểm tra các chức năng cơ bản của trò chơi: di chuyển, kiểm tra thắng, hòa.</w:t>
      </w:r>
    </w:p>
    <w:p w14:paraId="054CEAC5" w14:textId="3B7274F8" w:rsidR="000F7192" w:rsidRDefault="000F7192" w:rsidP="009B2B11">
      <w:pPr>
        <w:pStyle w:val="StyleCng"/>
      </w:pPr>
      <w:r>
        <w:t>Thực hiện kiểm thử tích hợp để đảm bảo các chức năng hoạt động cùng nhau một cách chính xác.</w:t>
      </w:r>
    </w:p>
    <w:p w14:paraId="2BCE72AD" w14:textId="40351AC7" w:rsidR="000F7192" w:rsidRDefault="000F7192" w:rsidP="009B2B11">
      <w:pPr>
        <w:pStyle w:val="StyleTr"/>
      </w:pPr>
      <w:r>
        <w:t>Kiểm thử giao diện người dùng:</w:t>
      </w:r>
    </w:p>
    <w:p w14:paraId="2A123436" w14:textId="77777777" w:rsidR="000F7192" w:rsidRPr="000F7192" w:rsidRDefault="000F7192" w:rsidP="009B2B11">
      <w:pPr>
        <w:pStyle w:val="StyleCng"/>
      </w:pPr>
      <w:r w:rsidRPr="000F7192">
        <w:t>Kiểm tra giao diện người dùng để đảm bảo tính dễ sử dụng và không có lỗi giao diện.</w:t>
      </w:r>
    </w:p>
    <w:p w14:paraId="527893D9" w14:textId="1769BB89" w:rsidR="000F7192" w:rsidRDefault="000F7192" w:rsidP="009B2B11">
      <w:pPr>
        <w:pStyle w:val="StyleCng"/>
      </w:pPr>
      <w:r w:rsidRPr="000F7192">
        <w:t>Đảm bảo rằng các thông báo và các yếu tố giao diện được hiển thị đúng.</w:t>
      </w:r>
    </w:p>
    <w:p w14:paraId="2F611690" w14:textId="6B19F4E0" w:rsidR="000F7192" w:rsidRDefault="000F7192" w:rsidP="009B2B11">
      <w:pPr>
        <w:pStyle w:val="StyleTr"/>
      </w:pPr>
      <w:r>
        <w:t>Kiểm thử tương tác:</w:t>
      </w:r>
    </w:p>
    <w:p w14:paraId="3AAB57D9" w14:textId="77777777" w:rsidR="000F7192" w:rsidRPr="000F7192" w:rsidRDefault="000F7192" w:rsidP="009B2B11">
      <w:pPr>
        <w:pStyle w:val="StyleCng"/>
      </w:pPr>
      <w:r w:rsidRPr="000F7192">
        <w:t>Kiểm tra tương tác giữa các người chơi trong môi trường trực tuyến.</w:t>
      </w:r>
    </w:p>
    <w:p w14:paraId="07F6A63E" w14:textId="5A55E8E3" w:rsidR="000F7192" w:rsidRDefault="000F7192" w:rsidP="009B2B11">
      <w:pPr>
        <w:pStyle w:val="StyleCng"/>
      </w:pPr>
      <w:r w:rsidRPr="000F7192">
        <w:t>Xác minh rằng các lượt chơi và thông báo được cập nhật đúng cách trong các tình huống thực tế.</w:t>
      </w:r>
    </w:p>
    <w:p w14:paraId="0A28B20D" w14:textId="1D7B5FDA" w:rsidR="000F7192" w:rsidRDefault="000F7192" w:rsidP="000F7192">
      <w:pPr>
        <w:pStyle w:val="Heading3"/>
      </w:pPr>
      <w:bookmarkStart w:id="84" w:name="_Toc177670190"/>
      <w:bookmarkStart w:id="85" w:name="_Toc177672404"/>
      <w:bookmarkStart w:id="86" w:name="_Toc177675697"/>
      <w:bookmarkStart w:id="87" w:name="_Toc177675811"/>
      <w:bookmarkStart w:id="88" w:name="_Toc177676146"/>
      <w:bookmarkStart w:id="89" w:name="_Toc177752068"/>
      <w:r w:rsidRPr="000F7192">
        <w:lastRenderedPageBreak/>
        <w:t>Phương pháp kiểm thử:</w:t>
      </w:r>
      <w:bookmarkEnd w:id="84"/>
      <w:bookmarkEnd w:id="85"/>
      <w:bookmarkEnd w:id="86"/>
      <w:bookmarkEnd w:id="87"/>
      <w:bookmarkEnd w:id="88"/>
      <w:bookmarkEnd w:id="89"/>
    </w:p>
    <w:p w14:paraId="3FA756DC" w14:textId="77777777" w:rsidR="000F7192" w:rsidRDefault="000F7192" w:rsidP="000F7192">
      <w:pPr>
        <w:pStyle w:val="StyleTr"/>
      </w:pPr>
      <w:r>
        <w:t>Kiểm thử thủ công: Thực hiện các kiểm thử theo kịch bản và ghi nhận các lỗi và vấn đề.</w:t>
      </w:r>
    </w:p>
    <w:p w14:paraId="54B3EE5D" w14:textId="11BC1097" w:rsidR="000F7192" w:rsidRDefault="000F7192" w:rsidP="000F7192">
      <w:pPr>
        <w:pStyle w:val="StyleTr"/>
      </w:pPr>
      <w:r>
        <w:t>Kiểm thử tự động: Sử dụng các công cụ tự động hóa để kiểm tra các chức năng chính và lập báo cáo lỗi.</w:t>
      </w:r>
    </w:p>
    <w:p w14:paraId="21FEB9CF" w14:textId="721FBF47" w:rsidR="00E753FA" w:rsidRPr="00E753FA" w:rsidRDefault="004874C8" w:rsidP="00E753FA">
      <w:pPr>
        <w:pStyle w:val="Heading2"/>
      </w:pPr>
      <w:bookmarkStart w:id="90" w:name="_Toc177672405"/>
      <w:bookmarkStart w:id="91" w:name="_Toc177675698"/>
      <w:bookmarkStart w:id="92" w:name="_Toc177675812"/>
      <w:bookmarkStart w:id="93" w:name="_Toc177676147"/>
      <w:bookmarkStart w:id="94" w:name="_Toc177752069"/>
      <w:r w:rsidRPr="009B2B11">
        <w:t xml:space="preserve">Test </w:t>
      </w:r>
      <w:bookmarkEnd w:id="90"/>
      <w:r w:rsidR="009B2B11" w:rsidRPr="009B2B11">
        <w:t>Case</w:t>
      </w:r>
      <w:bookmarkEnd w:id="91"/>
      <w:bookmarkEnd w:id="92"/>
      <w:bookmarkEnd w:id="93"/>
      <w:bookmarkEnd w:id="94"/>
    </w:p>
    <w:tbl>
      <w:tblPr>
        <w:tblStyle w:val="TableGrid"/>
        <w:tblW w:w="9985" w:type="dxa"/>
        <w:jc w:val="center"/>
        <w:tblLook w:val="04A0" w:firstRow="1" w:lastRow="0" w:firstColumn="1" w:lastColumn="0" w:noHBand="0" w:noVBand="1"/>
      </w:tblPr>
      <w:tblGrid>
        <w:gridCol w:w="939"/>
        <w:gridCol w:w="2026"/>
        <w:gridCol w:w="1992"/>
        <w:gridCol w:w="2598"/>
        <w:gridCol w:w="2430"/>
      </w:tblGrid>
      <w:tr w:rsidR="00DD64B6" w:rsidRPr="002003E6" w14:paraId="728C54FA" w14:textId="77777777" w:rsidTr="00860540">
        <w:trPr>
          <w:tblHeader/>
          <w:jc w:val="center"/>
        </w:trPr>
        <w:tc>
          <w:tcPr>
            <w:tcW w:w="939" w:type="dxa"/>
            <w:shd w:val="clear" w:color="auto" w:fill="DEEAF6" w:themeFill="accent5" w:themeFillTint="33"/>
            <w:vAlign w:val="center"/>
          </w:tcPr>
          <w:p w14:paraId="3C430C01" w14:textId="4A5E5D9D" w:rsidR="00C43375" w:rsidRPr="002003E6" w:rsidRDefault="00C43375" w:rsidP="002003E6">
            <w:pPr>
              <w:jc w:val="center"/>
              <w:rPr>
                <w:rFonts w:cs="Times New Roman"/>
                <w:b/>
                <w:bCs/>
                <w:szCs w:val="26"/>
              </w:rPr>
            </w:pPr>
            <w:r w:rsidRPr="002003E6">
              <w:rPr>
                <w:rFonts w:cs="Times New Roman"/>
                <w:b/>
                <w:bCs/>
                <w:szCs w:val="26"/>
              </w:rPr>
              <w:t>Mã Test Case</w:t>
            </w:r>
          </w:p>
        </w:tc>
        <w:tc>
          <w:tcPr>
            <w:tcW w:w="2026" w:type="dxa"/>
            <w:shd w:val="clear" w:color="auto" w:fill="DEEAF6" w:themeFill="accent5" w:themeFillTint="33"/>
            <w:vAlign w:val="center"/>
          </w:tcPr>
          <w:p w14:paraId="733061AB" w14:textId="417A4090" w:rsidR="00C43375" w:rsidRPr="002003E6" w:rsidRDefault="00C43375" w:rsidP="002003E6">
            <w:pPr>
              <w:jc w:val="center"/>
              <w:rPr>
                <w:rFonts w:cs="Times New Roman"/>
                <w:b/>
                <w:bCs/>
                <w:szCs w:val="26"/>
              </w:rPr>
            </w:pPr>
            <w:r w:rsidRPr="002003E6">
              <w:rPr>
                <w:rFonts w:cs="Times New Roman"/>
                <w:b/>
                <w:bCs/>
                <w:szCs w:val="26"/>
              </w:rPr>
              <w:t>Mô tả Test Case</w:t>
            </w:r>
          </w:p>
        </w:tc>
        <w:tc>
          <w:tcPr>
            <w:tcW w:w="1992" w:type="dxa"/>
            <w:shd w:val="clear" w:color="auto" w:fill="DEEAF6" w:themeFill="accent5" w:themeFillTint="33"/>
            <w:vAlign w:val="center"/>
          </w:tcPr>
          <w:p w14:paraId="221FDF20" w14:textId="48B4CD01" w:rsidR="00C43375" w:rsidRPr="002003E6" w:rsidRDefault="00C43375" w:rsidP="002003E6">
            <w:pPr>
              <w:jc w:val="center"/>
              <w:rPr>
                <w:rFonts w:cs="Times New Roman"/>
                <w:b/>
                <w:bCs/>
                <w:szCs w:val="26"/>
              </w:rPr>
            </w:pPr>
            <w:r w:rsidRPr="002003E6">
              <w:rPr>
                <w:rFonts w:cs="Times New Roman"/>
                <w:b/>
                <w:bCs/>
                <w:szCs w:val="26"/>
              </w:rPr>
              <w:t>Các bước thực hiện</w:t>
            </w:r>
          </w:p>
        </w:tc>
        <w:tc>
          <w:tcPr>
            <w:tcW w:w="2598" w:type="dxa"/>
            <w:shd w:val="clear" w:color="auto" w:fill="DEEAF6" w:themeFill="accent5" w:themeFillTint="33"/>
            <w:vAlign w:val="center"/>
          </w:tcPr>
          <w:p w14:paraId="3BBF87CC" w14:textId="1570EBEE" w:rsidR="00C43375" w:rsidRPr="002003E6" w:rsidRDefault="00C43375" w:rsidP="002003E6">
            <w:pPr>
              <w:jc w:val="center"/>
              <w:rPr>
                <w:rFonts w:cs="Times New Roman"/>
                <w:b/>
                <w:bCs/>
                <w:szCs w:val="26"/>
              </w:rPr>
            </w:pPr>
            <w:r w:rsidRPr="002003E6">
              <w:rPr>
                <w:rFonts w:cs="Times New Roman"/>
                <w:b/>
                <w:bCs/>
                <w:szCs w:val="26"/>
              </w:rPr>
              <w:t>Kết quả mong đợi</w:t>
            </w:r>
          </w:p>
        </w:tc>
        <w:tc>
          <w:tcPr>
            <w:tcW w:w="2430" w:type="dxa"/>
            <w:shd w:val="clear" w:color="auto" w:fill="DEEAF6" w:themeFill="accent5" w:themeFillTint="33"/>
            <w:vAlign w:val="center"/>
          </w:tcPr>
          <w:p w14:paraId="3DC9674A" w14:textId="67CAD3AA" w:rsidR="00C43375" w:rsidRPr="002003E6" w:rsidRDefault="00C43375" w:rsidP="002003E6">
            <w:pPr>
              <w:jc w:val="center"/>
              <w:rPr>
                <w:rFonts w:cs="Times New Roman"/>
                <w:b/>
                <w:bCs/>
                <w:szCs w:val="26"/>
              </w:rPr>
            </w:pPr>
            <w:r w:rsidRPr="002003E6">
              <w:rPr>
                <w:rFonts w:cs="Times New Roman"/>
                <w:b/>
                <w:bCs/>
                <w:szCs w:val="26"/>
              </w:rPr>
              <w:t>Tiêuchí Pass/Fail</w:t>
            </w:r>
          </w:p>
        </w:tc>
      </w:tr>
      <w:tr w:rsidR="00AF0273" w:rsidRPr="002003E6" w14:paraId="33DFBF69" w14:textId="77777777" w:rsidTr="00860540">
        <w:trPr>
          <w:jc w:val="center"/>
        </w:trPr>
        <w:tc>
          <w:tcPr>
            <w:tcW w:w="939" w:type="dxa"/>
            <w:vAlign w:val="center"/>
          </w:tcPr>
          <w:p w14:paraId="0CA4E586" w14:textId="3976E35E" w:rsidR="00AF0273" w:rsidRPr="00AF0273" w:rsidRDefault="00AF0273" w:rsidP="00AF0273">
            <w:pPr>
              <w:jc w:val="center"/>
              <w:rPr>
                <w:rFonts w:cs="Times New Roman"/>
                <w:szCs w:val="26"/>
              </w:rPr>
            </w:pPr>
            <w:r w:rsidRPr="00AF0273">
              <w:rPr>
                <w:rFonts w:cs="Times New Roman"/>
                <w:szCs w:val="26"/>
              </w:rPr>
              <w:t>TC001</w:t>
            </w:r>
          </w:p>
        </w:tc>
        <w:tc>
          <w:tcPr>
            <w:tcW w:w="2026" w:type="dxa"/>
          </w:tcPr>
          <w:p w14:paraId="2D05EBF8" w14:textId="30F849D7" w:rsidR="00AF0273" w:rsidRPr="00AF0273" w:rsidRDefault="00AF0273" w:rsidP="00AF0273">
            <w:pPr>
              <w:jc w:val="left"/>
              <w:rPr>
                <w:rFonts w:cs="Times New Roman"/>
                <w:szCs w:val="26"/>
              </w:rPr>
            </w:pPr>
            <w:r w:rsidRPr="00AF0273">
              <w:rPr>
                <w:rFonts w:cs="Times New Roman"/>
                <w:color w:val="000000"/>
                <w:szCs w:val="26"/>
              </w:rPr>
              <w:t>Kiểm tra giao diện khởi động trò chơi</w:t>
            </w:r>
          </w:p>
        </w:tc>
        <w:tc>
          <w:tcPr>
            <w:tcW w:w="1992" w:type="dxa"/>
          </w:tcPr>
          <w:p w14:paraId="573A5BF7" w14:textId="5FAAF917" w:rsidR="00AF0273" w:rsidRPr="00AF0273" w:rsidRDefault="00AF0273" w:rsidP="00AF0273">
            <w:pPr>
              <w:jc w:val="left"/>
              <w:rPr>
                <w:rFonts w:cs="Times New Roman"/>
                <w:szCs w:val="26"/>
              </w:rPr>
            </w:pPr>
            <w:r w:rsidRPr="00AF0273">
              <w:rPr>
                <w:rFonts w:cs="Times New Roman"/>
                <w:color w:val="000000"/>
                <w:szCs w:val="26"/>
              </w:rPr>
              <w:t>- Mở ứng dụng</w:t>
            </w:r>
            <w:r w:rsidRPr="00AF0273">
              <w:rPr>
                <w:rFonts w:cs="Times New Roman"/>
                <w:color w:val="000000"/>
                <w:szCs w:val="26"/>
              </w:rPr>
              <w:br/>
              <w:t>- Quan sát giao diện</w:t>
            </w:r>
          </w:p>
        </w:tc>
        <w:tc>
          <w:tcPr>
            <w:tcW w:w="2598" w:type="dxa"/>
          </w:tcPr>
          <w:p w14:paraId="74E6E885" w14:textId="7A296385" w:rsidR="00AF0273" w:rsidRPr="00AF0273" w:rsidRDefault="00AF0273" w:rsidP="00AF0273">
            <w:pPr>
              <w:jc w:val="left"/>
              <w:rPr>
                <w:rFonts w:cs="Times New Roman"/>
                <w:szCs w:val="26"/>
              </w:rPr>
            </w:pPr>
            <w:r w:rsidRPr="00AF0273">
              <w:rPr>
                <w:rFonts w:cs="Times New Roman"/>
                <w:color w:val="000000"/>
                <w:szCs w:val="26"/>
              </w:rPr>
              <w:t>- Giao diện hiển thị lưới 20x20</w:t>
            </w:r>
            <w:r w:rsidRPr="00AF0273">
              <w:rPr>
                <w:rFonts w:cs="Times New Roman"/>
                <w:color w:val="000000"/>
                <w:szCs w:val="26"/>
              </w:rPr>
              <w:br/>
              <w:t>- Nút reset trò chơi và nhãn hiển thị lượt người chơi</w:t>
            </w:r>
          </w:p>
        </w:tc>
        <w:tc>
          <w:tcPr>
            <w:tcW w:w="2430" w:type="dxa"/>
          </w:tcPr>
          <w:p w14:paraId="597335B1" w14:textId="05A93394" w:rsidR="00AF0273" w:rsidRPr="00AF0273" w:rsidRDefault="007937EB" w:rsidP="00AF0273">
            <w:pPr>
              <w:jc w:val="left"/>
              <w:rPr>
                <w:rFonts w:cs="Times New Roman"/>
                <w:szCs w:val="26"/>
              </w:rPr>
            </w:pPr>
            <w:r w:rsidRPr="007937EB">
              <w:rPr>
                <w:rFonts w:cs="Times New Roman"/>
                <w:color w:val="000000"/>
                <w:szCs w:val="26"/>
              </w:rPr>
              <w:t xml:space="preserve">Pass: Giao diện đúng và đầy đủ </w:t>
            </w:r>
            <w:r w:rsidRPr="007937EB">
              <w:rPr>
                <w:rFonts w:cs="Times New Roman"/>
                <w:color w:val="000000"/>
                <w:szCs w:val="26"/>
              </w:rPr>
              <w:br/>
              <w:t>Fail: Giao diện không đúng hoặc thiếu phần tử</w:t>
            </w:r>
          </w:p>
        </w:tc>
      </w:tr>
      <w:tr w:rsidR="00AF0273" w:rsidRPr="002003E6" w14:paraId="140A432B" w14:textId="77777777" w:rsidTr="00860540">
        <w:trPr>
          <w:jc w:val="center"/>
        </w:trPr>
        <w:tc>
          <w:tcPr>
            <w:tcW w:w="939" w:type="dxa"/>
            <w:vAlign w:val="center"/>
          </w:tcPr>
          <w:p w14:paraId="29BEFF81" w14:textId="22B06B4D" w:rsidR="00AF0273" w:rsidRPr="00AF0273" w:rsidRDefault="00AF0273" w:rsidP="00AF0273">
            <w:pPr>
              <w:jc w:val="center"/>
              <w:rPr>
                <w:rFonts w:cs="Times New Roman"/>
                <w:szCs w:val="26"/>
              </w:rPr>
            </w:pPr>
            <w:r w:rsidRPr="00AF0273">
              <w:rPr>
                <w:rFonts w:cs="Times New Roman"/>
                <w:color w:val="000000"/>
                <w:szCs w:val="26"/>
              </w:rPr>
              <w:t>TC002</w:t>
            </w:r>
          </w:p>
        </w:tc>
        <w:tc>
          <w:tcPr>
            <w:tcW w:w="2026" w:type="dxa"/>
          </w:tcPr>
          <w:p w14:paraId="1F5CC1F8" w14:textId="5D38110B" w:rsidR="00AF0273" w:rsidRPr="00AF0273" w:rsidRDefault="00AF0273" w:rsidP="00AF0273">
            <w:pPr>
              <w:jc w:val="left"/>
              <w:rPr>
                <w:rFonts w:cs="Times New Roman"/>
                <w:szCs w:val="26"/>
              </w:rPr>
            </w:pPr>
            <w:r w:rsidRPr="00AF0273">
              <w:rPr>
                <w:rFonts w:cs="Times New Roman"/>
                <w:color w:val="000000"/>
                <w:szCs w:val="26"/>
              </w:rPr>
              <w:t>Kiểm tra di chuyển của người chơi X đầu tiên</w:t>
            </w:r>
          </w:p>
        </w:tc>
        <w:tc>
          <w:tcPr>
            <w:tcW w:w="1992" w:type="dxa"/>
          </w:tcPr>
          <w:p w14:paraId="448A1339" w14:textId="5AE5FF06" w:rsidR="00AF0273" w:rsidRPr="00AF0273" w:rsidRDefault="00AF0273" w:rsidP="00AF0273">
            <w:pPr>
              <w:jc w:val="left"/>
              <w:rPr>
                <w:rFonts w:cs="Times New Roman"/>
                <w:szCs w:val="26"/>
              </w:rPr>
            </w:pPr>
            <w:r w:rsidRPr="00AF0273">
              <w:rPr>
                <w:rFonts w:cs="Times New Roman"/>
                <w:color w:val="000000"/>
                <w:szCs w:val="26"/>
              </w:rPr>
              <w:t>- Người chơi X nhấp vào ô bất kỳ</w:t>
            </w:r>
          </w:p>
        </w:tc>
        <w:tc>
          <w:tcPr>
            <w:tcW w:w="2598" w:type="dxa"/>
          </w:tcPr>
          <w:p w14:paraId="00103A2B" w14:textId="6A38BC63" w:rsidR="00AF0273" w:rsidRPr="00AF0273" w:rsidRDefault="00AF0273" w:rsidP="00AF0273">
            <w:pPr>
              <w:jc w:val="left"/>
              <w:rPr>
                <w:rFonts w:cs="Times New Roman"/>
                <w:szCs w:val="26"/>
              </w:rPr>
            </w:pPr>
            <w:r w:rsidRPr="00AF0273">
              <w:rPr>
                <w:rFonts w:cs="Times New Roman"/>
                <w:color w:val="000000"/>
                <w:szCs w:val="26"/>
              </w:rPr>
              <w:t>- Ô đó hiện chữ "X"</w:t>
            </w:r>
            <w:r w:rsidRPr="00AF0273">
              <w:rPr>
                <w:rFonts w:cs="Times New Roman"/>
                <w:color w:val="000000"/>
                <w:szCs w:val="26"/>
              </w:rPr>
              <w:br/>
              <w:t>- Chuyển lượt sang người chơi O</w:t>
            </w:r>
          </w:p>
        </w:tc>
        <w:tc>
          <w:tcPr>
            <w:tcW w:w="2430" w:type="dxa"/>
          </w:tcPr>
          <w:p w14:paraId="0994298A" w14:textId="78AFAD7E" w:rsidR="00AF0273" w:rsidRPr="00AF0273" w:rsidRDefault="007937EB" w:rsidP="00AF0273">
            <w:pPr>
              <w:jc w:val="left"/>
              <w:rPr>
                <w:rFonts w:cs="Times New Roman"/>
                <w:szCs w:val="26"/>
              </w:rPr>
            </w:pPr>
            <w:r w:rsidRPr="007937EB">
              <w:rPr>
                <w:rFonts w:cs="Times New Roman"/>
                <w:color w:val="000000"/>
                <w:szCs w:val="26"/>
              </w:rPr>
              <w:t xml:space="preserve">Pass: Ô hiển thị đúng và lượt chuyển đúng </w:t>
            </w:r>
            <w:r w:rsidRPr="007937EB">
              <w:rPr>
                <w:rFonts w:cs="Times New Roman"/>
                <w:color w:val="000000"/>
                <w:szCs w:val="26"/>
              </w:rPr>
              <w:br/>
              <w:t>Fail: Ô không đúng hoặc lượt không chuyển</w:t>
            </w:r>
          </w:p>
        </w:tc>
      </w:tr>
      <w:tr w:rsidR="00AF0273" w:rsidRPr="002003E6" w14:paraId="057E3407" w14:textId="77777777" w:rsidTr="00860540">
        <w:trPr>
          <w:jc w:val="center"/>
        </w:trPr>
        <w:tc>
          <w:tcPr>
            <w:tcW w:w="939" w:type="dxa"/>
            <w:vAlign w:val="center"/>
          </w:tcPr>
          <w:p w14:paraId="68BF73F2" w14:textId="755D6BBA" w:rsidR="00AF0273" w:rsidRPr="00AF0273" w:rsidRDefault="00AF0273" w:rsidP="00AF0273">
            <w:pPr>
              <w:jc w:val="center"/>
              <w:rPr>
                <w:rFonts w:cs="Times New Roman"/>
                <w:szCs w:val="26"/>
              </w:rPr>
            </w:pPr>
            <w:r w:rsidRPr="00AF0273">
              <w:rPr>
                <w:rFonts w:cs="Times New Roman"/>
                <w:color w:val="000000"/>
                <w:szCs w:val="26"/>
              </w:rPr>
              <w:t>TC003</w:t>
            </w:r>
          </w:p>
        </w:tc>
        <w:tc>
          <w:tcPr>
            <w:tcW w:w="2026" w:type="dxa"/>
          </w:tcPr>
          <w:p w14:paraId="13D002D2" w14:textId="7C840E89" w:rsidR="00AF0273" w:rsidRPr="00AF0273" w:rsidRDefault="00AF0273" w:rsidP="00AF0273">
            <w:pPr>
              <w:jc w:val="left"/>
              <w:rPr>
                <w:rFonts w:cs="Times New Roman"/>
                <w:szCs w:val="26"/>
              </w:rPr>
            </w:pPr>
            <w:r w:rsidRPr="00AF0273">
              <w:rPr>
                <w:rFonts w:cs="Times New Roman"/>
                <w:color w:val="000000"/>
                <w:szCs w:val="26"/>
              </w:rPr>
              <w:t>Kiểm tra di chuyển của người chơi O sau người chơi X</w:t>
            </w:r>
          </w:p>
        </w:tc>
        <w:tc>
          <w:tcPr>
            <w:tcW w:w="1992" w:type="dxa"/>
          </w:tcPr>
          <w:p w14:paraId="2E08F5E0" w14:textId="258BBE7A" w:rsidR="00AF0273" w:rsidRPr="00AF0273" w:rsidRDefault="00AF0273" w:rsidP="00AF0273">
            <w:pPr>
              <w:jc w:val="left"/>
              <w:rPr>
                <w:rFonts w:cs="Times New Roman"/>
                <w:szCs w:val="26"/>
              </w:rPr>
            </w:pPr>
            <w:r w:rsidRPr="00AF0273">
              <w:rPr>
                <w:rFonts w:cs="Times New Roman"/>
                <w:color w:val="000000"/>
                <w:szCs w:val="26"/>
              </w:rPr>
              <w:t>- Người chơi X di chuyển</w:t>
            </w:r>
            <w:r w:rsidRPr="00AF0273">
              <w:rPr>
                <w:rFonts w:cs="Times New Roman"/>
                <w:color w:val="000000"/>
                <w:szCs w:val="26"/>
              </w:rPr>
              <w:br/>
              <w:t>- Người chơi O nhấp vào ô khác</w:t>
            </w:r>
          </w:p>
        </w:tc>
        <w:tc>
          <w:tcPr>
            <w:tcW w:w="2598" w:type="dxa"/>
          </w:tcPr>
          <w:p w14:paraId="28CD6612" w14:textId="7ACE9130" w:rsidR="00AF0273" w:rsidRPr="00AF0273" w:rsidRDefault="00AF0273" w:rsidP="00AF0273">
            <w:pPr>
              <w:jc w:val="left"/>
              <w:rPr>
                <w:rFonts w:cs="Times New Roman"/>
                <w:szCs w:val="26"/>
              </w:rPr>
            </w:pPr>
            <w:r w:rsidRPr="00AF0273">
              <w:rPr>
                <w:rFonts w:cs="Times New Roman"/>
                <w:color w:val="000000"/>
                <w:szCs w:val="26"/>
              </w:rPr>
              <w:t>- Ô đó hiện chữ "O"</w:t>
            </w:r>
            <w:r w:rsidRPr="00AF0273">
              <w:rPr>
                <w:rFonts w:cs="Times New Roman"/>
                <w:color w:val="000000"/>
                <w:szCs w:val="26"/>
              </w:rPr>
              <w:br/>
              <w:t>- Chuyển lượt sang người chơi X</w:t>
            </w:r>
          </w:p>
        </w:tc>
        <w:tc>
          <w:tcPr>
            <w:tcW w:w="2430" w:type="dxa"/>
          </w:tcPr>
          <w:p w14:paraId="6AD19641" w14:textId="69CE158F" w:rsidR="00AF0273" w:rsidRPr="00AF0273" w:rsidRDefault="007937EB" w:rsidP="00AF0273">
            <w:pPr>
              <w:jc w:val="left"/>
              <w:rPr>
                <w:rFonts w:cs="Times New Roman"/>
                <w:szCs w:val="26"/>
              </w:rPr>
            </w:pPr>
            <w:r w:rsidRPr="007937EB">
              <w:rPr>
                <w:rFonts w:cs="Times New Roman"/>
                <w:color w:val="000000"/>
                <w:szCs w:val="26"/>
              </w:rPr>
              <w:t xml:space="preserve">Pass: Ô hiển thị đúng và lượt chuyển đúng </w:t>
            </w:r>
            <w:r w:rsidRPr="007937EB">
              <w:rPr>
                <w:rFonts w:cs="Times New Roman"/>
                <w:color w:val="000000"/>
                <w:szCs w:val="26"/>
              </w:rPr>
              <w:br/>
              <w:t>Fail: Ô không đúng hoặc lượt không chuyển</w:t>
            </w:r>
          </w:p>
        </w:tc>
      </w:tr>
      <w:tr w:rsidR="00AF0273" w:rsidRPr="002003E6" w14:paraId="2D4DE280" w14:textId="77777777" w:rsidTr="00860540">
        <w:trPr>
          <w:jc w:val="center"/>
        </w:trPr>
        <w:tc>
          <w:tcPr>
            <w:tcW w:w="939" w:type="dxa"/>
            <w:vAlign w:val="center"/>
          </w:tcPr>
          <w:p w14:paraId="559EA01F" w14:textId="1D81A6BC" w:rsidR="00AF0273" w:rsidRPr="00AF0273" w:rsidRDefault="00AF0273" w:rsidP="00AF0273">
            <w:pPr>
              <w:jc w:val="center"/>
              <w:rPr>
                <w:rFonts w:cs="Times New Roman"/>
                <w:szCs w:val="26"/>
              </w:rPr>
            </w:pPr>
            <w:r w:rsidRPr="00AF0273">
              <w:rPr>
                <w:rFonts w:cs="Times New Roman"/>
                <w:color w:val="000000"/>
                <w:szCs w:val="26"/>
              </w:rPr>
              <w:t>TC004</w:t>
            </w:r>
          </w:p>
        </w:tc>
        <w:tc>
          <w:tcPr>
            <w:tcW w:w="2026" w:type="dxa"/>
          </w:tcPr>
          <w:p w14:paraId="4171AC37" w14:textId="46573806" w:rsidR="00AF0273" w:rsidRPr="00AF0273" w:rsidRDefault="00AF0273" w:rsidP="00AF0273">
            <w:pPr>
              <w:jc w:val="left"/>
              <w:rPr>
                <w:rFonts w:cs="Times New Roman"/>
                <w:szCs w:val="26"/>
              </w:rPr>
            </w:pPr>
            <w:r w:rsidRPr="00AF0273">
              <w:rPr>
                <w:rFonts w:cs="Times New Roman"/>
                <w:color w:val="000000"/>
                <w:szCs w:val="26"/>
              </w:rPr>
              <w:t>Kiểm tra thắng lợi khi người chơi X có 4 dấu X liên tiếp không bị chặn ở cả hai đầu</w:t>
            </w:r>
          </w:p>
        </w:tc>
        <w:tc>
          <w:tcPr>
            <w:tcW w:w="1992" w:type="dxa"/>
          </w:tcPr>
          <w:p w14:paraId="40E8837C" w14:textId="61595E3C" w:rsidR="00AF0273" w:rsidRPr="00AF0273" w:rsidRDefault="00AF0273" w:rsidP="00AF0273">
            <w:pPr>
              <w:jc w:val="left"/>
              <w:rPr>
                <w:rFonts w:cs="Times New Roman"/>
                <w:szCs w:val="26"/>
              </w:rPr>
            </w:pPr>
            <w:r w:rsidRPr="00AF0273">
              <w:rPr>
                <w:rFonts w:cs="Times New Roman"/>
                <w:color w:val="000000"/>
                <w:szCs w:val="26"/>
              </w:rPr>
              <w:t>- Người chơi X đặt 4 dấu X liên tiếp trên một hàng hoặc cột</w:t>
            </w:r>
          </w:p>
        </w:tc>
        <w:tc>
          <w:tcPr>
            <w:tcW w:w="2598" w:type="dxa"/>
          </w:tcPr>
          <w:p w14:paraId="33090D28" w14:textId="3F40DD57" w:rsidR="00AF0273" w:rsidRPr="00AF0273" w:rsidRDefault="00AF0273" w:rsidP="00AF0273">
            <w:pPr>
              <w:jc w:val="left"/>
              <w:rPr>
                <w:rFonts w:cs="Times New Roman"/>
                <w:szCs w:val="26"/>
              </w:rPr>
            </w:pPr>
            <w:r w:rsidRPr="00AF0273">
              <w:rPr>
                <w:rFonts w:cs="Times New Roman"/>
                <w:color w:val="000000"/>
                <w:szCs w:val="26"/>
              </w:rPr>
              <w:t>- Hiển thị thông báo "Người chơi X thắng!"</w:t>
            </w:r>
          </w:p>
        </w:tc>
        <w:tc>
          <w:tcPr>
            <w:tcW w:w="2430" w:type="dxa"/>
          </w:tcPr>
          <w:p w14:paraId="7D4A7A97" w14:textId="5D56611D" w:rsidR="00AF0273" w:rsidRPr="00AF0273" w:rsidRDefault="007937EB" w:rsidP="00AF0273">
            <w:pPr>
              <w:jc w:val="left"/>
              <w:rPr>
                <w:rFonts w:cs="Times New Roman"/>
                <w:szCs w:val="26"/>
              </w:rPr>
            </w:pPr>
            <w:r w:rsidRPr="007937EB">
              <w:rPr>
                <w:rFonts w:cs="Times New Roman"/>
                <w:color w:val="000000"/>
                <w:szCs w:val="26"/>
              </w:rPr>
              <w:t xml:space="preserve">Pass: Thông báo đúng </w:t>
            </w:r>
            <w:r w:rsidRPr="007937EB">
              <w:rPr>
                <w:rFonts w:cs="Times New Roman"/>
                <w:color w:val="000000"/>
                <w:szCs w:val="26"/>
              </w:rPr>
              <w:br/>
              <w:t>Fail: Thông báo không đúng</w:t>
            </w:r>
          </w:p>
        </w:tc>
      </w:tr>
      <w:tr w:rsidR="00AF0273" w:rsidRPr="002003E6" w14:paraId="78999863" w14:textId="77777777" w:rsidTr="00860540">
        <w:trPr>
          <w:jc w:val="center"/>
        </w:trPr>
        <w:tc>
          <w:tcPr>
            <w:tcW w:w="939" w:type="dxa"/>
            <w:vAlign w:val="center"/>
          </w:tcPr>
          <w:p w14:paraId="1FF714DB" w14:textId="6E407520" w:rsidR="00AF0273" w:rsidRPr="00AF0273" w:rsidRDefault="00AF0273" w:rsidP="00AF0273">
            <w:pPr>
              <w:jc w:val="center"/>
              <w:rPr>
                <w:rFonts w:cs="Times New Roman"/>
                <w:szCs w:val="26"/>
              </w:rPr>
            </w:pPr>
            <w:r w:rsidRPr="00AF0273">
              <w:rPr>
                <w:rFonts w:cs="Times New Roman"/>
                <w:color w:val="000000"/>
                <w:szCs w:val="26"/>
              </w:rPr>
              <w:lastRenderedPageBreak/>
              <w:t>TC005</w:t>
            </w:r>
          </w:p>
        </w:tc>
        <w:tc>
          <w:tcPr>
            <w:tcW w:w="2026" w:type="dxa"/>
          </w:tcPr>
          <w:p w14:paraId="64E7CC8E" w14:textId="026F84A2" w:rsidR="00AF0273" w:rsidRPr="00AF0273" w:rsidRDefault="00AF0273" w:rsidP="00AF0273">
            <w:pPr>
              <w:jc w:val="left"/>
              <w:rPr>
                <w:rFonts w:cs="Times New Roman"/>
                <w:szCs w:val="26"/>
              </w:rPr>
            </w:pPr>
            <w:r w:rsidRPr="00AF0273">
              <w:rPr>
                <w:rFonts w:cs="Times New Roman"/>
                <w:color w:val="000000"/>
                <w:szCs w:val="26"/>
              </w:rPr>
              <w:t>Kiểm tra thắng lợi khi người chơi X có 5 dấu liên tiếp bị chặn ở một đầu</w:t>
            </w:r>
          </w:p>
        </w:tc>
        <w:tc>
          <w:tcPr>
            <w:tcW w:w="1992" w:type="dxa"/>
          </w:tcPr>
          <w:p w14:paraId="2B9F49DD" w14:textId="2CFA9176" w:rsidR="00AF0273" w:rsidRPr="00AF0273" w:rsidRDefault="00AF0273" w:rsidP="00AF0273">
            <w:pPr>
              <w:jc w:val="left"/>
              <w:rPr>
                <w:rFonts w:cs="Times New Roman"/>
                <w:szCs w:val="26"/>
              </w:rPr>
            </w:pPr>
            <w:r w:rsidRPr="00AF0273">
              <w:rPr>
                <w:rFonts w:cs="Times New Roman"/>
                <w:color w:val="000000"/>
                <w:szCs w:val="26"/>
              </w:rPr>
              <w:t>- Người chơi X đặt 5 dấu X liên tiếp theo hàng/cột, bị chặn một đầu</w:t>
            </w:r>
          </w:p>
        </w:tc>
        <w:tc>
          <w:tcPr>
            <w:tcW w:w="2598" w:type="dxa"/>
          </w:tcPr>
          <w:p w14:paraId="18E17ACE" w14:textId="77E1F159" w:rsidR="00AF0273" w:rsidRPr="00AF0273" w:rsidRDefault="00AF0273" w:rsidP="00AF0273">
            <w:pPr>
              <w:jc w:val="left"/>
              <w:rPr>
                <w:rFonts w:cs="Times New Roman"/>
                <w:szCs w:val="26"/>
              </w:rPr>
            </w:pPr>
            <w:r w:rsidRPr="00AF0273">
              <w:rPr>
                <w:rFonts w:cs="Times New Roman"/>
                <w:color w:val="000000"/>
                <w:szCs w:val="26"/>
              </w:rPr>
              <w:t>- Hiển thị thông báo "Người chơi X thắng!"</w:t>
            </w:r>
          </w:p>
        </w:tc>
        <w:tc>
          <w:tcPr>
            <w:tcW w:w="2430" w:type="dxa"/>
          </w:tcPr>
          <w:p w14:paraId="1D30EA4F" w14:textId="2DDECAC6" w:rsidR="00AF0273" w:rsidRPr="00AF0273" w:rsidRDefault="007937EB" w:rsidP="00AF0273">
            <w:pPr>
              <w:jc w:val="left"/>
              <w:rPr>
                <w:rFonts w:cs="Times New Roman"/>
                <w:szCs w:val="26"/>
              </w:rPr>
            </w:pPr>
            <w:r w:rsidRPr="007937EB">
              <w:rPr>
                <w:rFonts w:cs="Times New Roman"/>
                <w:color w:val="000000"/>
                <w:szCs w:val="26"/>
              </w:rPr>
              <w:t xml:space="preserve">Pass: Thông báo đúng </w:t>
            </w:r>
            <w:r w:rsidRPr="007937EB">
              <w:rPr>
                <w:rFonts w:cs="Times New Roman"/>
                <w:color w:val="000000"/>
                <w:szCs w:val="26"/>
              </w:rPr>
              <w:br/>
              <w:t>Fail: Thông báo không đúng</w:t>
            </w:r>
          </w:p>
        </w:tc>
      </w:tr>
      <w:tr w:rsidR="00AF0273" w:rsidRPr="002003E6" w14:paraId="48EE792F" w14:textId="77777777" w:rsidTr="00860540">
        <w:trPr>
          <w:jc w:val="center"/>
        </w:trPr>
        <w:tc>
          <w:tcPr>
            <w:tcW w:w="939" w:type="dxa"/>
            <w:vAlign w:val="center"/>
          </w:tcPr>
          <w:p w14:paraId="3777F6F1" w14:textId="3027C489" w:rsidR="00AF0273" w:rsidRPr="00AF0273" w:rsidRDefault="00AF0273" w:rsidP="00AF0273">
            <w:pPr>
              <w:rPr>
                <w:rFonts w:cs="Times New Roman"/>
                <w:szCs w:val="26"/>
              </w:rPr>
            </w:pPr>
            <w:r w:rsidRPr="00AF0273">
              <w:rPr>
                <w:rFonts w:cs="Times New Roman"/>
                <w:color w:val="000000"/>
                <w:szCs w:val="26"/>
              </w:rPr>
              <w:t>TC006</w:t>
            </w:r>
          </w:p>
        </w:tc>
        <w:tc>
          <w:tcPr>
            <w:tcW w:w="2026" w:type="dxa"/>
          </w:tcPr>
          <w:p w14:paraId="10494176" w14:textId="50A2FE56" w:rsidR="00AF0273" w:rsidRPr="00AF0273" w:rsidRDefault="00AF0273" w:rsidP="00AF0273">
            <w:pPr>
              <w:jc w:val="left"/>
              <w:rPr>
                <w:rFonts w:cs="Times New Roman"/>
                <w:szCs w:val="26"/>
              </w:rPr>
            </w:pPr>
            <w:r w:rsidRPr="00AF0273">
              <w:rPr>
                <w:rFonts w:cs="Times New Roman"/>
                <w:color w:val="000000"/>
                <w:szCs w:val="26"/>
              </w:rPr>
              <w:t>Kiểm tra thắng lợi của người chơi O khi có 4 dấu O liên tiếp không bị chặn</w:t>
            </w:r>
          </w:p>
        </w:tc>
        <w:tc>
          <w:tcPr>
            <w:tcW w:w="1992" w:type="dxa"/>
          </w:tcPr>
          <w:p w14:paraId="65611166" w14:textId="6DA671E0" w:rsidR="00AF0273" w:rsidRPr="00AF0273" w:rsidRDefault="00AF0273" w:rsidP="00AF0273">
            <w:pPr>
              <w:jc w:val="left"/>
              <w:rPr>
                <w:rFonts w:cs="Times New Roman"/>
                <w:szCs w:val="26"/>
              </w:rPr>
            </w:pPr>
            <w:r w:rsidRPr="00AF0273">
              <w:rPr>
                <w:rFonts w:cs="Times New Roman"/>
                <w:color w:val="000000"/>
                <w:szCs w:val="26"/>
              </w:rPr>
              <w:t>- Người chơi O đặt 4 dấu O liên tiếp trên hàng/cột</w:t>
            </w:r>
          </w:p>
        </w:tc>
        <w:tc>
          <w:tcPr>
            <w:tcW w:w="2598" w:type="dxa"/>
          </w:tcPr>
          <w:p w14:paraId="57E56579" w14:textId="283D18BA" w:rsidR="00AF0273" w:rsidRPr="00AF0273" w:rsidRDefault="00AF0273" w:rsidP="00AF0273">
            <w:pPr>
              <w:jc w:val="left"/>
              <w:rPr>
                <w:rFonts w:cs="Times New Roman"/>
                <w:szCs w:val="26"/>
              </w:rPr>
            </w:pPr>
            <w:r w:rsidRPr="00AF0273">
              <w:rPr>
                <w:rFonts w:cs="Times New Roman"/>
                <w:color w:val="000000"/>
                <w:szCs w:val="26"/>
              </w:rPr>
              <w:t>- Hiển thị thông báo "Người chơi O thắng!"</w:t>
            </w:r>
          </w:p>
        </w:tc>
        <w:tc>
          <w:tcPr>
            <w:tcW w:w="2430" w:type="dxa"/>
          </w:tcPr>
          <w:p w14:paraId="1672B09F" w14:textId="56EF6B44" w:rsidR="00AF0273" w:rsidRPr="00AF0273" w:rsidRDefault="007937EB" w:rsidP="00AF0273">
            <w:pPr>
              <w:jc w:val="left"/>
              <w:rPr>
                <w:rFonts w:cs="Times New Roman"/>
                <w:szCs w:val="26"/>
              </w:rPr>
            </w:pPr>
            <w:r w:rsidRPr="007937EB">
              <w:rPr>
                <w:rFonts w:cs="Times New Roman"/>
                <w:color w:val="000000"/>
                <w:szCs w:val="26"/>
              </w:rPr>
              <w:t xml:space="preserve">Pass: Thông báo đúng </w:t>
            </w:r>
            <w:r w:rsidRPr="007937EB">
              <w:rPr>
                <w:rFonts w:cs="Times New Roman"/>
                <w:color w:val="000000"/>
                <w:szCs w:val="26"/>
              </w:rPr>
              <w:br/>
              <w:t>Fail: Thông báo không đúng</w:t>
            </w:r>
          </w:p>
        </w:tc>
      </w:tr>
      <w:tr w:rsidR="00AF0273" w:rsidRPr="002003E6" w14:paraId="21892DBD" w14:textId="77777777" w:rsidTr="00860540">
        <w:trPr>
          <w:jc w:val="center"/>
        </w:trPr>
        <w:tc>
          <w:tcPr>
            <w:tcW w:w="939" w:type="dxa"/>
            <w:vAlign w:val="center"/>
          </w:tcPr>
          <w:p w14:paraId="7FABED77" w14:textId="6F7BCC70" w:rsidR="00AF0273" w:rsidRPr="00AF0273" w:rsidRDefault="00AF0273" w:rsidP="00AF0273">
            <w:pPr>
              <w:jc w:val="center"/>
              <w:rPr>
                <w:rFonts w:cs="Times New Roman"/>
                <w:szCs w:val="26"/>
              </w:rPr>
            </w:pPr>
            <w:r w:rsidRPr="00AF0273">
              <w:rPr>
                <w:rFonts w:cs="Times New Roman"/>
                <w:color w:val="000000"/>
                <w:szCs w:val="26"/>
              </w:rPr>
              <w:t>TC007</w:t>
            </w:r>
          </w:p>
        </w:tc>
        <w:tc>
          <w:tcPr>
            <w:tcW w:w="2026" w:type="dxa"/>
          </w:tcPr>
          <w:p w14:paraId="01C1F5EE" w14:textId="7E891E4C" w:rsidR="00AF0273" w:rsidRPr="00AF0273" w:rsidRDefault="00AF0273" w:rsidP="00AF0273">
            <w:pPr>
              <w:jc w:val="left"/>
              <w:rPr>
                <w:rFonts w:cs="Times New Roman"/>
                <w:szCs w:val="26"/>
              </w:rPr>
            </w:pPr>
            <w:r w:rsidRPr="00AF0273">
              <w:rPr>
                <w:rFonts w:cs="Times New Roman"/>
                <w:color w:val="000000"/>
                <w:szCs w:val="26"/>
              </w:rPr>
              <w:t>Kiểm tra trạng thái hòa khi lưới đầy nhưng không có người thắng</w:t>
            </w:r>
          </w:p>
        </w:tc>
        <w:tc>
          <w:tcPr>
            <w:tcW w:w="1992" w:type="dxa"/>
          </w:tcPr>
          <w:p w14:paraId="09045D24" w14:textId="0A1AF035" w:rsidR="00AF0273" w:rsidRPr="00AF0273" w:rsidRDefault="00AF0273" w:rsidP="00AF0273">
            <w:pPr>
              <w:jc w:val="left"/>
              <w:rPr>
                <w:rFonts w:cs="Times New Roman"/>
                <w:szCs w:val="26"/>
              </w:rPr>
            </w:pPr>
            <w:r w:rsidRPr="00AF0273">
              <w:rPr>
                <w:rFonts w:cs="Times New Roman"/>
                <w:color w:val="000000"/>
                <w:szCs w:val="26"/>
              </w:rPr>
              <w:t>- Cả hai người chơi đặt hết các ô, không có chuỗi thắng</w:t>
            </w:r>
          </w:p>
        </w:tc>
        <w:tc>
          <w:tcPr>
            <w:tcW w:w="2598" w:type="dxa"/>
          </w:tcPr>
          <w:p w14:paraId="0775F1F8" w14:textId="651A52CF" w:rsidR="00AF0273" w:rsidRPr="00AF0273" w:rsidRDefault="00AF0273" w:rsidP="00AF0273">
            <w:pPr>
              <w:jc w:val="left"/>
              <w:rPr>
                <w:rFonts w:cs="Times New Roman"/>
                <w:szCs w:val="26"/>
              </w:rPr>
            </w:pPr>
            <w:r w:rsidRPr="00AF0273">
              <w:rPr>
                <w:rFonts w:cs="Times New Roman"/>
                <w:color w:val="000000"/>
                <w:szCs w:val="26"/>
              </w:rPr>
              <w:t>- Hiển thị thông báo "Trò chơi hòa!"</w:t>
            </w:r>
          </w:p>
        </w:tc>
        <w:tc>
          <w:tcPr>
            <w:tcW w:w="2430" w:type="dxa"/>
          </w:tcPr>
          <w:p w14:paraId="52D070EE" w14:textId="4ACF2FCB" w:rsidR="00AF0273" w:rsidRPr="00AF0273" w:rsidRDefault="007937EB" w:rsidP="00AF0273">
            <w:pPr>
              <w:keepNext/>
              <w:jc w:val="left"/>
              <w:rPr>
                <w:rFonts w:cs="Times New Roman"/>
                <w:szCs w:val="26"/>
              </w:rPr>
            </w:pPr>
            <w:r w:rsidRPr="007937EB">
              <w:rPr>
                <w:rFonts w:cs="Times New Roman"/>
                <w:color w:val="000000"/>
                <w:szCs w:val="26"/>
              </w:rPr>
              <w:t xml:space="preserve">Pass: Thông báo đúng </w:t>
            </w:r>
            <w:r w:rsidRPr="007937EB">
              <w:rPr>
                <w:rFonts w:cs="Times New Roman"/>
                <w:color w:val="000000"/>
                <w:szCs w:val="26"/>
              </w:rPr>
              <w:br/>
              <w:t>Fail: Thông báo không đúng</w:t>
            </w:r>
          </w:p>
        </w:tc>
      </w:tr>
      <w:tr w:rsidR="00AF0273" w:rsidRPr="002003E6" w14:paraId="4D1F3B2B" w14:textId="77777777" w:rsidTr="00860540">
        <w:trPr>
          <w:jc w:val="center"/>
        </w:trPr>
        <w:tc>
          <w:tcPr>
            <w:tcW w:w="939" w:type="dxa"/>
            <w:vAlign w:val="center"/>
          </w:tcPr>
          <w:p w14:paraId="302A63AF" w14:textId="06004748" w:rsidR="00AF0273" w:rsidRPr="00AF0273" w:rsidRDefault="00AF0273" w:rsidP="00AF0273">
            <w:pPr>
              <w:jc w:val="center"/>
              <w:rPr>
                <w:rFonts w:cs="Times New Roman"/>
                <w:color w:val="000000"/>
                <w:szCs w:val="26"/>
              </w:rPr>
            </w:pPr>
            <w:r w:rsidRPr="00AF0273">
              <w:rPr>
                <w:rFonts w:cs="Times New Roman"/>
                <w:color w:val="000000"/>
                <w:szCs w:val="26"/>
              </w:rPr>
              <w:t>TC008</w:t>
            </w:r>
          </w:p>
        </w:tc>
        <w:tc>
          <w:tcPr>
            <w:tcW w:w="2026" w:type="dxa"/>
          </w:tcPr>
          <w:p w14:paraId="653EF3DC" w14:textId="53BB4E2D" w:rsidR="00AF0273" w:rsidRPr="00AF0273" w:rsidRDefault="00AF0273" w:rsidP="00AF0273">
            <w:pPr>
              <w:jc w:val="left"/>
              <w:rPr>
                <w:rFonts w:cs="Times New Roman"/>
                <w:color w:val="000000"/>
                <w:szCs w:val="26"/>
              </w:rPr>
            </w:pPr>
            <w:r w:rsidRPr="00AF0273">
              <w:rPr>
                <w:rFonts w:cs="Times New Roman"/>
                <w:color w:val="000000"/>
                <w:szCs w:val="26"/>
              </w:rPr>
              <w:t>Kiểm tra chức năng reset trò chơi</w:t>
            </w:r>
          </w:p>
        </w:tc>
        <w:tc>
          <w:tcPr>
            <w:tcW w:w="1992" w:type="dxa"/>
          </w:tcPr>
          <w:p w14:paraId="3B1E1D1B" w14:textId="53B2F6F4" w:rsidR="00AF0273" w:rsidRPr="00AF0273" w:rsidRDefault="00AF0273" w:rsidP="00AF0273">
            <w:pPr>
              <w:jc w:val="left"/>
              <w:rPr>
                <w:rFonts w:cs="Times New Roman"/>
                <w:color w:val="000000"/>
                <w:szCs w:val="26"/>
              </w:rPr>
            </w:pPr>
            <w:r w:rsidRPr="00AF0273">
              <w:rPr>
                <w:rFonts w:cs="Times New Roman"/>
                <w:color w:val="000000"/>
                <w:szCs w:val="26"/>
              </w:rPr>
              <w:t>- Người chơi nhấp vào nút reset</w:t>
            </w:r>
          </w:p>
        </w:tc>
        <w:tc>
          <w:tcPr>
            <w:tcW w:w="2598" w:type="dxa"/>
          </w:tcPr>
          <w:p w14:paraId="0D4F7B04" w14:textId="13B8C9FB" w:rsidR="00AF0273" w:rsidRPr="00AF0273" w:rsidRDefault="00AF0273" w:rsidP="00AF0273">
            <w:pPr>
              <w:jc w:val="left"/>
              <w:rPr>
                <w:rFonts w:cs="Times New Roman"/>
                <w:color w:val="000000"/>
                <w:szCs w:val="26"/>
              </w:rPr>
            </w:pPr>
            <w:r w:rsidRPr="00AF0273">
              <w:rPr>
                <w:rFonts w:cs="Times New Roman"/>
                <w:color w:val="000000"/>
                <w:szCs w:val="26"/>
              </w:rPr>
              <w:t>- Lưới được làm trống</w:t>
            </w:r>
            <w:r w:rsidRPr="00AF0273">
              <w:rPr>
                <w:rFonts w:cs="Times New Roman"/>
                <w:color w:val="000000"/>
                <w:szCs w:val="26"/>
              </w:rPr>
              <w:br/>
              <w:t>- Trò chơi bắt đầu lại với lượt X</w:t>
            </w:r>
          </w:p>
        </w:tc>
        <w:tc>
          <w:tcPr>
            <w:tcW w:w="2430" w:type="dxa"/>
          </w:tcPr>
          <w:p w14:paraId="3D2EF2A3" w14:textId="4AEE8E2F" w:rsidR="00AF0273" w:rsidRPr="00AF0273" w:rsidRDefault="007937EB" w:rsidP="00AF0273">
            <w:pPr>
              <w:keepNext/>
              <w:jc w:val="left"/>
              <w:rPr>
                <w:rFonts w:cs="Times New Roman"/>
                <w:color w:val="000000"/>
                <w:szCs w:val="26"/>
              </w:rPr>
            </w:pPr>
            <w:r w:rsidRPr="007937EB">
              <w:rPr>
                <w:rFonts w:cs="Times New Roman"/>
                <w:color w:val="000000"/>
                <w:szCs w:val="26"/>
              </w:rPr>
              <w:t xml:space="preserve">Pass: Lưới trống và trò chơi bắt đầu lại đúng cách </w:t>
            </w:r>
            <w:r w:rsidRPr="007937EB">
              <w:rPr>
                <w:rFonts w:cs="Times New Roman"/>
                <w:color w:val="000000"/>
                <w:szCs w:val="26"/>
              </w:rPr>
              <w:br/>
              <w:t>Fail: Lưới không trống hoặc trò chơi không bắt đầu lại</w:t>
            </w:r>
          </w:p>
        </w:tc>
      </w:tr>
      <w:tr w:rsidR="00AF0273" w:rsidRPr="002003E6" w14:paraId="76336320" w14:textId="77777777" w:rsidTr="00860540">
        <w:trPr>
          <w:jc w:val="center"/>
        </w:trPr>
        <w:tc>
          <w:tcPr>
            <w:tcW w:w="939" w:type="dxa"/>
            <w:vAlign w:val="center"/>
          </w:tcPr>
          <w:p w14:paraId="0637F15C" w14:textId="56320A43" w:rsidR="00AF0273" w:rsidRPr="00AF0273" w:rsidRDefault="00AF0273" w:rsidP="00AF0273">
            <w:pPr>
              <w:jc w:val="center"/>
              <w:rPr>
                <w:rFonts w:cs="Times New Roman"/>
                <w:color w:val="000000"/>
                <w:szCs w:val="26"/>
              </w:rPr>
            </w:pPr>
            <w:r w:rsidRPr="00AF0273">
              <w:rPr>
                <w:rFonts w:cs="Times New Roman"/>
                <w:color w:val="000000"/>
                <w:szCs w:val="26"/>
              </w:rPr>
              <w:t>TC009</w:t>
            </w:r>
          </w:p>
        </w:tc>
        <w:tc>
          <w:tcPr>
            <w:tcW w:w="2026" w:type="dxa"/>
          </w:tcPr>
          <w:p w14:paraId="2B330661" w14:textId="58C0820E" w:rsidR="00AF0273" w:rsidRPr="00AF0273" w:rsidRDefault="00AF0273" w:rsidP="00AF0273">
            <w:pPr>
              <w:jc w:val="left"/>
              <w:rPr>
                <w:rFonts w:cs="Times New Roman"/>
                <w:color w:val="000000"/>
                <w:szCs w:val="26"/>
              </w:rPr>
            </w:pPr>
            <w:r w:rsidRPr="00AF0273">
              <w:rPr>
                <w:rFonts w:cs="Times New Roman"/>
                <w:color w:val="000000"/>
                <w:szCs w:val="26"/>
              </w:rPr>
              <w:t>Kiểm tra di chuyển vào ô đã được đánh dấu trước đó</w:t>
            </w:r>
          </w:p>
        </w:tc>
        <w:tc>
          <w:tcPr>
            <w:tcW w:w="1992" w:type="dxa"/>
          </w:tcPr>
          <w:p w14:paraId="5F88744E" w14:textId="6C4A4B7E" w:rsidR="00AF0273" w:rsidRPr="00AF0273" w:rsidRDefault="00AF0273" w:rsidP="00AF0273">
            <w:pPr>
              <w:jc w:val="left"/>
              <w:rPr>
                <w:rFonts w:cs="Times New Roman"/>
                <w:color w:val="000000"/>
                <w:szCs w:val="26"/>
              </w:rPr>
            </w:pPr>
            <w:r w:rsidRPr="00AF0273">
              <w:rPr>
                <w:rFonts w:cs="Times New Roman"/>
                <w:color w:val="000000"/>
                <w:szCs w:val="26"/>
              </w:rPr>
              <w:t>- Người chơi X hoặc O cố gắng nhấp vào ô đã có dấu</w:t>
            </w:r>
          </w:p>
        </w:tc>
        <w:tc>
          <w:tcPr>
            <w:tcW w:w="2598" w:type="dxa"/>
          </w:tcPr>
          <w:p w14:paraId="10E2AF9A" w14:textId="793F1D00" w:rsidR="00AF0273" w:rsidRPr="00AF0273" w:rsidRDefault="00AF0273" w:rsidP="00AF0273">
            <w:pPr>
              <w:jc w:val="left"/>
              <w:rPr>
                <w:rFonts w:cs="Times New Roman"/>
                <w:color w:val="000000"/>
                <w:szCs w:val="26"/>
              </w:rPr>
            </w:pPr>
            <w:r w:rsidRPr="00AF0273">
              <w:rPr>
                <w:rFonts w:cs="Times New Roman"/>
                <w:color w:val="000000"/>
                <w:szCs w:val="26"/>
              </w:rPr>
              <w:t>- Ô không thay đổi</w:t>
            </w:r>
            <w:r w:rsidRPr="00AF0273">
              <w:rPr>
                <w:rFonts w:cs="Times New Roman"/>
                <w:color w:val="000000"/>
                <w:szCs w:val="26"/>
              </w:rPr>
              <w:br/>
              <w:t>- Không chuyển lượt</w:t>
            </w:r>
          </w:p>
        </w:tc>
        <w:tc>
          <w:tcPr>
            <w:tcW w:w="2430" w:type="dxa"/>
          </w:tcPr>
          <w:p w14:paraId="6377638F" w14:textId="1518D8F1" w:rsidR="00AF0273" w:rsidRPr="00AF0273" w:rsidRDefault="007937EB" w:rsidP="00AF0273">
            <w:pPr>
              <w:keepNext/>
              <w:jc w:val="left"/>
              <w:rPr>
                <w:rFonts w:cs="Times New Roman"/>
                <w:color w:val="000000"/>
                <w:szCs w:val="26"/>
              </w:rPr>
            </w:pPr>
            <w:r w:rsidRPr="007937EB">
              <w:rPr>
                <w:rFonts w:cs="Times New Roman"/>
                <w:color w:val="000000"/>
                <w:szCs w:val="26"/>
              </w:rPr>
              <w:t xml:space="preserve">Pass: Ô không thay đổi và lượt không chuyển </w:t>
            </w:r>
            <w:r w:rsidRPr="007937EB">
              <w:rPr>
                <w:rFonts w:cs="Times New Roman"/>
                <w:color w:val="000000"/>
                <w:szCs w:val="26"/>
              </w:rPr>
              <w:br/>
              <w:t>Fail: Ô thay đổi hoặc lượt chuyển</w:t>
            </w:r>
          </w:p>
        </w:tc>
      </w:tr>
      <w:tr w:rsidR="00AF0273" w:rsidRPr="002003E6" w14:paraId="66B35FE5" w14:textId="77777777" w:rsidTr="00860540">
        <w:trPr>
          <w:jc w:val="center"/>
        </w:trPr>
        <w:tc>
          <w:tcPr>
            <w:tcW w:w="939" w:type="dxa"/>
            <w:vAlign w:val="center"/>
          </w:tcPr>
          <w:p w14:paraId="25BB2C41" w14:textId="4BB5D6C6" w:rsidR="00AF0273" w:rsidRPr="00AF0273" w:rsidRDefault="00AF0273" w:rsidP="00AF0273">
            <w:pPr>
              <w:jc w:val="center"/>
              <w:rPr>
                <w:rFonts w:cs="Times New Roman"/>
                <w:color w:val="000000"/>
                <w:szCs w:val="26"/>
              </w:rPr>
            </w:pPr>
            <w:r w:rsidRPr="00AF0273">
              <w:rPr>
                <w:rFonts w:cs="Times New Roman"/>
                <w:color w:val="000000"/>
                <w:szCs w:val="26"/>
              </w:rPr>
              <w:t>TC010</w:t>
            </w:r>
          </w:p>
        </w:tc>
        <w:tc>
          <w:tcPr>
            <w:tcW w:w="2026" w:type="dxa"/>
          </w:tcPr>
          <w:p w14:paraId="189D8897" w14:textId="19FD4964" w:rsidR="00AF0273" w:rsidRPr="00AF0273" w:rsidRDefault="00AF0273" w:rsidP="00AF0273">
            <w:pPr>
              <w:jc w:val="left"/>
              <w:rPr>
                <w:rFonts w:cs="Times New Roman"/>
                <w:color w:val="000000"/>
                <w:szCs w:val="26"/>
              </w:rPr>
            </w:pPr>
            <w:r w:rsidRPr="00AF0273">
              <w:rPr>
                <w:rFonts w:cs="Times New Roman"/>
                <w:color w:val="000000"/>
                <w:szCs w:val="26"/>
              </w:rPr>
              <w:t>Kiểm tra thay đổi màu chữ hiển thị lượt khi chuyển lượt</w:t>
            </w:r>
          </w:p>
        </w:tc>
        <w:tc>
          <w:tcPr>
            <w:tcW w:w="1992" w:type="dxa"/>
          </w:tcPr>
          <w:p w14:paraId="6E8DCD90" w14:textId="24F5448A" w:rsidR="00AF0273" w:rsidRPr="00AF0273" w:rsidRDefault="00AF0273" w:rsidP="00AF0273">
            <w:pPr>
              <w:jc w:val="left"/>
              <w:rPr>
                <w:rFonts w:cs="Times New Roman"/>
                <w:color w:val="000000"/>
                <w:szCs w:val="26"/>
              </w:rPr>
            </w:pPr>
            <w:r w:rsidRPr="00AF0273">
              <w:rPr>
                <w:rFonts w:cs="Times New Roman"/>
                <w:color w:val="000000"/>
                <w:szCs w:val="26"/>
              </w:rPr>
              <w:t>- Người chơi X và O lần lượt di chuyển</w:t>
            </w:r>
          </w:p>
        </w:tc>
        <w:tc>
          <w:tcPr>
            <w:tcW w:w="2598" w:type="dxa"/>
          </w:tcPr>
          <w:p w14:paraId="5113FCCE" w14:textId="70533959" w:rsidR="00AF0273" w:rsidRPr="00AF0273" w:rsidRDefault="00AF0273" w:rsidP="00AF0273">
            <w:pPr>
              <w:jc w:val="left"/>
              <w:rPr>
                <w:rFonts w:cs="Times New Roman"/>
                <w:color w:val="000000"/>
                <w:szCs w:val="26"/>
              </w:rPr>
            </w:pPr>
            <w:r w:rsidRPr="00AF0273">
              <w:rPr>
                <w:rFonts w:cs="Times New Roman"/>
                <w:color w:val="000000"/>
                <w:szCs w:val="26"/>
              </w:rPr>
              <w:t>- Lượt của X hiển thị màu xanh</w:t>
            </w:r>
            <w:r w:rsidRPr="00AF0273">
              <w:rPr>
                <w:rFonts w:cs="Times New Roman"/>
                <w:color w:val="000000"/>
                <w:szCs w:val="26"/>
              </w:rPr>
              <w:br/>
              <w:t>- Lượt của O hiển thị màu đỏ</w:t>
            </w:r>
          </w:p>
        </w:tc>
        <w:tc>
          <w:tcPr>
            <w:tcW w:w="2430" w:type="dxa"/>
          </w:tcPr>
          <w:p w14:paraId="06D64F78" w14:textId="561157D3" w:rsidR="00AF0273" w:rsidRPr="00AF0273" w:rsidRDefault="007937EB" w:rsidP="00AF0273">
            <w:pPr>
              <w:keepNext/>
              <w:jc w:val="left"/>
              <w:rPr>
                <w:rFonts w:cs="Times New Roman"/>
                <w:color w:val="000000"/>
                <w:szCs w:val="26"/>
              </w:rPr>
            </w:pPr>
            <w:r w:rsidRPr="007937EB">
              <w:rPr>
                <w:rFonts w:cs="Times New Roman"/>
                <w:color w:val="000000"/>
                <w:szCs w:val="26"/>
              </w:rPr>
              <w:t xml:space="preserve">Pass: Màu sắc hiển thị đúng </w:t>
            </w:r>
            <w:r w:rsidRPr="007937EB">
              <w:rPr>
                <w:rFonts w:cs="Times New Roman"/>
                <w:color w:val="000000"/>
                <w:szCs w:val="26"/>
              </w:rPr>
              <w:br/>
              <w:t>Fail: Màu sắc hiển thị không đúng</w:t>
            </w:r>
          </w:p>
        </w:tc>
      </w:tr>
      <w:tr w:rsidR="00AF0273" w:rsidRPr="002003E6" w14:paraId="14086CAD" w14:textId="77777777" w:rsidTr="00860540">
        <w:trPr>
          <w:jc w:val="center"/>
        </w:trPr>
        <w:tc>
          <w:tcPr>
            <w:tcW w:w="939" w:type="dxa"/>
            <w:vAlign w:val="center"/>
          </w:tcPr>
          <w:p w14:paraId="3B4CE16A" w14:textId="029BFE49" w:rsidR="00AF0273" w:rsidRPr="00AF0273" w:rsidRDefault="00AF0273" w:rsidP="00AF0273">
            <w:pPr>
              <w:jc w:val="center"/>
              <w:rPr>
                <w:rFonts w:cs="Times New Roman"/>
                <w:color w:val="000000"/>
                <w:szCs w:val="26"/>
              </w:rPr>
            </w:pPr>
            <w:r w:rsidRPr="00AF0273">
              <w:rPr>
                <w:rFonts w:cs="Times New Roman"/>
                <w:color w:val="000000"/>
                <w:szCs w:val="26"/>
              </w:rPr>
              <w:lastRenderedPageBreak/>
              <w:t>TC011</w:t>
            </w:r>
          </w:p>
        </w:tc>
        <w:tc>
          <w:tcPr>
            <w:tcW w:w="2026" w:type="dxa"/>
          </w:tcPr>
          <w:p w14:paraId="0F708052" w14:textId="3576D83D" w:rsidR="00AF0273" w:rsidRPr="00AF0273" w:rsidRDefault="00AF0273" w:rsidP="00AF0273">
            <w:pPr>
              <w:jc w:val="left"/>
              <w:rPr>
                <w:rFonts w:cs="Times New Roman"/>
                <w:color w:val="000000"/>
                <w:szCs w:val="26"/>
              </w:rPr>
            </w:pPr>
            <w:r w:rsidRPr="00AF0273">
              <w:rPr>
                <w:rFonts w:cs="Times New Roman"/>
                <w:color w:val="000000"/>
                <w:szCs w:val="26"/>
              </w:rPr>
              <w:t>Kiểm tra thông báo khi người chơi O có 5 dấu O liên tiếp bị chặn một đầu</w:t>
            </w:r>
          </w:p>
        </w:tc>
        <w:tc>
          <w:tcPr>
            <w:tcW w:w="1992" w:type="dxa"/>
          </w:tcPr>
          <w:p w14:paraId="69F770F9" w14:textId="2B526BF6" w:rsidR="00AF0273" w:rsidRPr="00AF0273" w:rsidRDefault="00AF0273" w:rsidP="00AF0273">
            <w:pPr>
              <w:jc w:val="left"/>
              <w:rPr>
                <w:rFonts w:cs="Times New Roman"/>
                <w:color w:val="000000"/>
                <w:szCs w:val="26"/>
              </w:rPr>
            </w:pPr>
            <w:r w:rsidRPr="00AF0273">
              <w:rPr>
                <w:rFonts w:cs="Times New Roman"/>
                <w:color w:val="000000"/>
                <w:szCs w:val="26"/>
              </w:rPr>
              <w:t>- Người chơi O đặt 5 dấu O liên tiếp theo hàng/cột bị chặn ở một đầu</w:t>
            </w:r>
          </w:p>
        </w:tc>
        <w:tc>
          <w:tcPr>
            <w:tcW w:w="2598" w:type="dxa"/>
          </w:tcPr>
          <w:p w14:paraId="54B60095" w14:textId="14049802" w:rsidR="00AF0273" w:rsidRPr="00AF0273" w:rsidRDefault="00AF0273" w:rsidP="00AF0273">
            <w:pPr>
              <w:jc w:val="left"/>
              <w:rPr>
                <w:rFonts w:cs="Times New Roman"/>
                <w:color w:val="000000"/>
                <w:szCs w:val="26"/>
              </w:rPr>
            </w:pPr>
            <w:r w:rsidRPr="00AF0273">
              <w:rPr>
                <w:rFonts w:cs="Times New Roman"/>
                <w:color w:val="000000"/>
                <w:szCs w:val="26"/>
              </w:rPr>
              <w:t>- Hiển thị thông báo "Người chơi O thắng!"</w:t>
            </w:r>
          </w:p>
        </w:tc>
        <w:tc>
          <w:tcPr>
            <w:tcW w:w="2430" w:type="dxa"/>
          </w:tcPr>
          <w:p w14:paraId="65414532" w14:textId="20D44AD8" w:rsidR="00AF0273" w:rsidRPr="00AF0273" w:rsidRDefault="007937EB" w:rsidP="00AF0273">
            <w:pPr>
              <w:keepNext/>
              <w:jc w:val="left"/>
              <w:rPr>
                <w:rFonts w:cs="Times New Roman"/>
                <w:color w:val="000000"/>
                <w:szCs w:val="26"/>
              </w:rPr>
            </w:pPr>
            <w:r w:rsidRPr="007937EB">
              <w:rPr>
                <w:rFonts w:cs="Times New Roman"/>
                <w:color w:val="000000"/>
                <w:szCs w:val="26"/>
              </w:rPr>
              <w:t xml:space="preserve">Pass: Thông báo đúng </w:t>
            </w:r>
            <w:r w:rsidRPr="007937EB">
              <w:rPr>
                <w:rFonts w:cs="Times New Roman"/>
                <w:color w:val="000000"/>
                <w:szCs w:val="26"/>
              </w:rPr>
              <w:br/>
              <w:t>Fail: Thông báo không đúng</w:t>
            </w:r>
          </w:p>
        </w:tc>
      </w:tr>
      <w:tr w:rsidR="00AF0273" w:rsidRPr="002003E6" w14:paraId="2D07D40B" w14:textId="77777777" w:rsidTr="00860540">
        <w:trPr>
          <w:jc w:val="center"/>
        </w:trPr>
        <w:tc>
          <w:tcPr>
            <w:tcW w:w="939" w:type="dxa"/>
            <w:vAlign w:val="center"/>
          </w:tcPr>
          <w:p w14:paraId="5E73E0E9" w14:textId="61788ADC" w:rsidR="00AF0273" w:rsidRPr="00AF0273" w:rsidRDefault="00AF0273" w:rsidP="00AF0273">
            <w:pPr>
              <w:jc w:val="center"/>
              <w:rPr>
                <w:rFonts w:cs="Times New Roman"/>
                <w:color w:val="000000"/>
                <w:szCs w:val="26"/>
              </w:rPr>
            </w:pPr>
            <w:r w:rsidRPr="00AF0273">
              <w:rPr>
                <w:rFonts w:cs="Times New Roman"/>
                <w:color w:val="000000"/>
                <w:szCs w:val="26"/>
              </w:rPr>
              <w:t>TC012</w:t>
            </w:r>
          </w:p>
        </w:tc>
        <w:tc>
          <w:tcPr>
            <w:tcW w:w="2026" w:type="dxa"/>
          </w:tcPr>
          <w:p w14:paraId="1E8832B9" w14:textId="68741780" w:rsidR="00AF0273" w:rsidRPr="00AF0273" w:rsidRDefault="00AF0273" w:rsidP="00AF0273">
            <w:pPr>
              <w:jc w:val="left"/>
              <w:rPr>
                <w:rFonts w:cs="Times New Roman"/>
                <w:color w:val="000000"/>
                <w:szCs w:val="26"/>
              </w:rPr>
            </w:pPr>
            <w:r w:rsidRPr="00AF0273">
              <w:rPr>
                <w:rFonts w:cs="Times New Roman"/>
                <w:color w:val="000000"/>
                <w:szCs w:val="26"/>
              </w:rPr>
              <w:t>Kiểm tra không hiển thị thông báo khi chưa có chuỗi 4 hoặc 5 liên tiếp</w:t>
            </w:r>
          </w:p>
        </w:tc>
        <w:tc>
          <w:tcPr>
            <w:tcW w:w="1992" w:type="dxa"/>
          </w:tcPr>
          <w:p w14:paraId="6A0EA225" w14:textId="48B673D3" w:rsidR="00AF0273" w:rsidRPr="00AF0273" w:rsidRDefault="00AF0273" w:rsidP="00AF0273">
            <w:pPr>
              <w:jc w:val="left"/>
              <w:rPr>
                <w:rFonts w:cs="Times New Roman"/>
                <w:color w:val="000000"/>
                <w:szCs w:val="26"/>
              </w:rPr>
            </w:pPr>
            <w:r w:rsidRPr="00AF0273">
              <w:rPr>
                <w:rFonts w:cs="Times New Roman"/>
                <w:color w:val="000000"/>
                <w:szCs w:val="26"/>
              </w:rPr>
              <w:t>- Người chơi X và O đặt các dấu rời rạc</w:t>
            </w:r>
          </w:p>
        </w:tc>
        <w:tc>
          <w:tcPr>
            <w:tcW w:w="2598" w:type="dxa"/>
          </w:tcPr>
          <w:p w14:paraId="4E6F5575" w14:textId="1A8635D4" w:rsidR="00AF0273" w:rsidRPr="00AF0273" w:rsidRDefault="00AF0273" w:rsidP="00AF0273">
            <w:pPr>
              <w:jc w:val="left"/>
              <w:rPr>
                <w:rFonts w:cs="Times New Roman"/>
                <w:color w:val="000000"/>
                <w:szCs w:val="26"/>
              </w:rPr>
            </w:pPr>
            <w:r w:rsidRPr="00AF0273">
              <w:rPr>
                <w:rFonts w:cs="Times New Roman"/>
                <w:color w:val="000000"/>
                <w:szCs w:val="26"/>
              </w:rPr>
              <w:t>- Không có thông báo thắng</w:t>
            </w:r>
          </w:p>
        </w:tc>
        <w:tc>
          <w:tcPr>
            <w:tcW w:w="2430" w:type="dxa"/>
          </w:tcPr>
          <w:p w14:paraId="202E588D" w14:textId="04606A10" w:rsidR="00AF0273" w:rsidRPr="00AF0273" w:rsidRDefault="007937EB" w:rsidP="00AF0273">
            <w:pPr>
              <w:keepNext/>
              <w:jc w:val="left"/>
              <w:rPr>
                <w:rFonts w:cs="Times New Roman"/>
                <w:color w:val="000000"/>
                <w:szCs w:val="26"/>
              </w:rPr>
            </w:pPr>
            <w:r w:rsidRPr="007937EB">
              <w:rPr>
                <w:rFonts w:cs="Times New Roman"/>
                <w:color w:val="000000"/>
                <w:szCs w:val="26"/>
              </w:rPr>
              <w:t xml:space="preserve">Pass: Không có thông báo sai </w:t>
            </w:r>
            <w:r w:rsidRPr="007937EB">
              <w:rPr>
                <w:rFonts w:cs="Times New Roman"/>
                <w:color w:val="000000"/>
                <w:szCs w:val="26"/>
              </w:rPr>
              <w:br/>
              <w:t>Fail: Có thông báo thắng không mong muốn</w:t>
            </w:r>
          </w:p>
        </w:tc>
      </w:tr>
      <w:tr w:rsidR="00AF0273" w:rsidRPr="002003E6" w14:paraId="0ABCFF9F" w14:textId="77777777" w:rsidTr="00860540">
        <w:trPr>
          <w:jc w:val="center"/>
        </w:trPr>
        <w:tc>
          <w:tcPr>
            <w:tcW w:w="939" w:type="dxa"/>
            <w:vAlign w:val="center"/>
          </w:tcPr>
          <w:p w14:paraId="02D804DE" w14:textId="09A310E9" w:rsidR="00AF0273" w:rsidRPr="00AF0273" w:rsidRDefault="00AF0273" w:rsidP="00AF0273">
            <w:pPr>
              <w:jc w:val="center"/>
              <w:rPr>
                <w:rFonts w:cs="Times New Roman"/>
                <w:color w:val="000000"/>
                <w:szCs w:val="26"/>
              </w:rPr>
            </w:pPr>
            <w:r w:rsidRPr="00AF0273">
              <w:rPr>
                <w:rFonts w:cs="Times New Roman"/>
                <w:color w:val="000000"/>
                <w:szCs w:val="26"/>
              </w:rPr>
              <w:t>TC013</w:t>
            </w:r>
          </w:p>
        </w:tc>
        <w:tc>
          <w:tcPr>
            <w:tcW w:w="2026" w:type="dxa"/>
          </w:tcPr>
          <w:p w14:paraId="343F678E" w14:textId="4FCC7EE7" w:rsidR="00AF0273" w:rsidRPr="00AF0273" w:rsidRDefault="00AF0273" w:rsidP="00AF0273">
            <w:pPr>
              <w:jc w:val="left"/>
              <w:rPr>
                <w:rFonts w:cs="Times New Roman"/>
                <w:color w:val="000000"/>
                <w:szCs w:val="26"/>
              </w:rPr>
            </w:pPr>
            <w:r w:rsidRPr="00AF0273">
              <w:rPr>
                <w:rFonts w:cs="Times New Roman"/>
                <w:color w:val="000000"/>
                <w:szCs w:val="26"/>
              </w:rPr>
              <w:t>Kiểm tra lưới trò chơi với kích thước 20x20</w:t>
            </w:r>
          </w:p>
        </w:tc>
        <w:tc>
          <w:tcPr>
            <w:tcW w:w="1992" w:type="dxa"/>
          </w:tcPr>
          <w:p w14:paraId="7F74812F" w14:textId="732D4FF6" w:rsidR="00AF0273" w:rsidRPr="00AF0273" w:rsidRDefault="00AF0273" w:rsidP="00AF0273">
            <w:pPr>
              <w:jc w:val="left"/>
              <w:rPr>
                <w:rFonts w:cs="Times New Roman"/>
                <w:color w:val="000000"/>
                <w:szCs w:val="26"/>
              </w:rPr>
            </w:pPr>
            <w:r w:rsidRPr="00AF0273">
              <w:rPr>
                <w:rFonts w:cs="Times New Roman"/>
                <w:color w:val="000000"/>
                <w:szCs w:val="26"/>
              </w:rPr>
              <w:t>- Mở trò chơi và quan sát kích thước lưới</w:t>
            </w:r>
          </w:p>
        </w:tc>
        <w:tc>
          <w:tcPr>
            <w:tcW w:w="2598" w:type="dxa"/>
          </w:tcPr>
          <w:p w14:paraId="338CEDAC" w14:textId="2C618DB9" w:rsidR="00AF0273" w:rsidRPr="00AF0273" w:rsidRDefault="00AF0273" w:rsidP="00AF0273">
            <w:pPr>
              <w:jc w:val="left"/>
              <w:rPr>
                <w:rFonts w:cs="Times New Roman"/>
                <w:color w:val="000000"/>
                <w:szCs w:val="26"/>
              </w:rPr>
            </w:pPr>
            <w:r w:rsidRPr="00AF0273">
              <w:rPr>
                <w:rFonts w:cs="Times New Roman"/>
                <w:color w:val="000000"/>
                <w:szCs w:val="26"/>
              </w:rPr>
              <w:t>- Lưới hiển thị đúng kích thước 20x20 ô</w:t>
            </w:r>
          </w:p>
        </w:tc>
        <w:tc>
          <w:tcPr>
            <w:tcW w:w="2430" w:type="dxa"/>
          </w:tcPr>
          <w:p w14:paraId="4086B43B" w14:textId="2D3FC8F9" w:rsidR="00AF0273" w:rsidRPr="00AF0273" w:rsidRDefault="007937EB" w:rsidP="00AF0273">
            <w:pPr>
              <w:keepNext/>
              <w:jc w:val="left"/>
              <w:rPr>
                <w:rFonts w:cs="Times New Roman"/>
                <w:color w:val="000000"/>
                <w:szCs w:val="26"/>
              </w:rPr>
            </w:pPr>
            <w:r w:rsidRPr="007937EB">
              <w:rPr>
                <w:rFonts w:cs="Times New Roman"/>
                <w:color w:val="000000"/>
                <w:szCs w:val="26"/>
              </w:rPr>
              <w:t xml:space="preserve">Pass: Kích thước lưới đúng </w:t>
            </w:r>
            <w:r w:rsidRPr="007937EB">
              <w:rPr>
                <w:rFonts w:cs="Times New Roman"/>
                <w:color w:val="000000"/>
                <w:szCs w:val="26"/>
              </w:rPr>
              <w:br/>
              <w:t>Fail: Kích thước lưới không đúng</w:t>
            </w:r>
          </w:p>
        </w:tc>
      </w:tr>
      <w:tr w:rsidR="007937EB" w:rsidRPr="002003E6" w14:paraId="104DE645" w14:textId="77777777" w:rsidTr="00860540">
        <w:trPr>
          <w:jc w:val="center"/>
        </w:trPr>
        <w:tc>
          <w:tcPr>
            <w:tcW w:w="939" w:type="dxa"/>
            <w:vAlign w:val="center"/>
          </w:tcPr>
          <w:p w14:paraId="2C720029" w14:textId="450FCD99" w:rsidR="007937EB" w:rsidRPr="007937EB" w:rsidRDefault="007937EB" w:rsidP="007937EB">
            <w:pPr>
              <w:jc w:val="left"/>
              <w:rPr>
                <w:rFonts w:cs="Times New Roman"/>
                <w:color w:val="000000"/>
                <w:szCs w:val="26"/>
              </w:rPr>
            </w:pPr>
            <w:r w:rsidRPr="007937EB">
              <w:rPr>
                <w:rFonts w:cs="Times New Roman"/>
                <w:szCs w:val="26"/>
              </w:rPr>
              <w:t>TC014</w:t>
            </w:r>
          </w:p>
        </w:tc>
        <w:tc>
          <w:tcPr>
            <w:tcW w:w="2026" w:type="dxa"/>
          </w:tcPr>
          <w:p w14:paraId="2C7D0029" w14:textId="1A7EC267" w:rsidR="007937EB" w:rsidRPr="007937EB" w:rsidRDefault="007937EB" w:rsidP="007937EB">
            <w:pPr>
              <w:jc w:val="left"/>
              <w:rPr>
                <w:rFonts w:cs="Times New Roman"/>
                <w:color w:val="000000"/>
                <w:szCs w:val="26"/>
              </w:rPr>
            </w:pPr>
            <w:r w:rsidRPr="007937EB">
              <w:rPr>
                <w:rFonts w:cs="Times New Roman"/>
                <w:szCs w:val="26"/>
              </w:rPr>
              <w:t>Kiểm tra việc cập nhật tỷ số khi người chơi X thắng</w:t>
            </w:r>
          </w:p>
        </w:tc>
        <w:tc>
          <w:tcPr>
            <w:tcW w:w="1992" w:type="dxa"/>
          </w:tcPr>
          <w:p w14:paraId="527BE183" w14:textId="46DCB931" w:rsidR="007937EB" w:rsidRPr="007937EB" w:rsidRDefault="007937EB" w:rsidP="007937EB">
            <w:pPr>
              <w:jc w:val="left"/>
              <w:rPr>
                <w:rFonts w:cs="Times New Roman"/>
                <w:color w:val="000000"/>
                <w:szCs w:val="26"/>
              </w:rPr>
            </w:pPr>
            <w:r w:rsidRPr="007937EB">
              <w:rPr>
                <w:rFonts w:cs="Times New Roman"/>
                <w:szCs w:val="26"/>
              </w:rPr>
              <w:t>- Người chơi X thắng trận đấu (đặt 4 dấu X liên tiếp không bị chặn)</w:t>
            </w:r>
          </w:p>
        </w:tc>
        <w:tc>
          <w:tcPr>
            <w:tcW w:w="2598" w:type="dxa"/>
          </w:tcPr>
          <w:p w14:paraId="75873667" w14:textId="11FC3839" w:rsidR="007937EB" w:rsidRPr="007937EB" w:rsidRDefault="007937EB" w:rsidP="007937EB">
            <w:pPr>
              <w:jc w:val="left"/>
              <w:rPr>
                <w:rFonts w:cs="Times New Roman"/>
                <w:color w:val="000000"/>
                <w:szCs w:val="26"/>
              </w:rPr>
            </w:pPr>
            <w:r w:rsidRPr="007937EB">
              <w:rPr>
                <w:rFonts w:cs="Times New Roman"/>
                <w:szCs w:val="26"/>
              </w:rPr>
              <w:t xml:space="preserve">- Tỷ số được cập nhật đúng với người chơi X thắng </w:t>
            </w:r>
            <w:r w:rsidRPr="007937EB">
              <w:rPr>
                <w:rFonts w:cs="Times New Roman"/>
                <w:szCs w:val="26"/>
              </w:rPr>
              <w:br/>
              <w:t>- Tỷ số hiển thị chính xác trên giao diện trò chơi</w:t>
            </w:r>
          </w:p>
        </w:tc>
        <w:tc>
          <w:tcPr>
            <w:tcW w:w="2430" w:type="dxa"/>
          </w:tcPr>
          <w:p w14:paraId="5F3F091F" w14:textId="1405AACB" w:rsidR="007937EB" w:rsidRPr="007937EB" w:rsidRDefault="007937EB" w:rsidP="007937EB">
            <w:pPr>
              <w:keepNext/>
              <w:jc w:val="left"/>
              <w:rPr>
                <w:rFonts w:cs="Times New Roman"/>
                <w:color w:val="000000"/>
                <w:szCs w:val="26"/>
              </w:rPr>
            </w:pPr>
            <w:r w:rsidRPr="007937EB">
              <w:rPr>
                <w:rFonts w:cs="Times New Roman"/>
                <w:szCs w:val="26"/>
              </w:rPr>
              <w:t xml:space="preserve">Pass: Tỷ số cập nhật đúng </w:t>
            </w:r>
            <w:r w:rsidRPr="007937EB">
              <w:rPr>
                <w:rFonts w:cs="Times New Roman"/>
                <w:szCs w:val="26"/>
              </w:rPr>
              <w:br/>
              <w:t>Fail: Tỷ số không cập nhật đúng</w:t>
            </w:r>
          </w:p>
        </w:tc>
      </w:tr>
      <w:tr w:rsidR="007937EB" w:rsidRPr="002003E6" w14:paraId="3F914E8B" w14:textId="77777777" w:rsidTr="00860540">
        <w:trPr>
          <w:jc w:val="center"/>
        </w:trPr>
        <w:tc>
          <w:tcPr>
            <w:tcW w:w="939" w:type="dxa"/>
            <w:vAlign w:val="center"/>
          </w:tcPr>
          <w:p w14:paraId="630C06AE" w14:textId="3875D72F" w:rsidR="007937EB" w:rsidRPr="007937EB" w:rsidRDefault="007937EB" w:rsidP="007937EB">
            <w:pPr>
              <w:jc w:val="left"/>
              <w:rPr>
                <w:rFonts w:cs="Times New Roman"/>
                <w:color w:val="000000"/>
                <w:szCs w:val="26"/>
              </w:rPr>
            </w:pPr>
            <w:r w:rsidRPr="007937EB">
              <w:rPr>
                <w:rFonts w:cs="Times New Roman"/>
                <w:szCs w:val="26"/>
              </w:rPr>
              <w:t>TC015</w:t>
            </w:r>
          </w:p>
        </w:tc>
        <w:tc>
          <w:tcPr>
            <w:tcW w:w="2026" w:type="dxa"/>
          </w:tcPr>
          <w:p w14:paraId="5F6924A4" w14:textId="1BCCEAB6" w:rsidR="007937EB" w:rsidRPr="007937EB" w:rsidRDefault="007937EB" w:rsidP="007937EB">
            <w:pPr>
              <w:jc w:val="left"/>
              <w:rPr>
                <w:rFonts w:cs="Times New Roman"/>
                <w:color w:val="000000"/>
                <w:szCs w:val="26"/>
              </w:rPr>
            </w:pPr>
            <w:r w:rsidRPr="007937EB">
              <w:rPr>
                <w:rFonts w:cs="Times New Roman"/>
                <w:szCs w:val="26"/>
              </w:rPr>
              <w:t>Kiểm tra việc cập nhật tỷ số khi người chơi O thắng</w:t>
            </w:r>
          </w:p>
        </w:tc>
        <w:tc>
          <w:tcPr>
            <w:tcW w:w="1992" w:type="dxa"/>
          </w:tcPr>
          <w:p w14:paraId="5FAF82D7" w14:textId="1F550A48" w:rsidR="007937EB" w:rsidRPr="007937EB" w:rsidRDefault="007937EB" w:rsidP="007937EB">
            <w:pPr>
              <w:jc w:val="left"/>
              <w:rPr>
                <w:rFonts w:cs="Times New Roman"/>
                <w:color w:val="000000"/>
                <w:szCs w:val="26"/>
              </w:rPr>
            </w:pPr>
            <w:r w:rsidRPr="007937EB">
              <w:rPr>
                <w:rFonts w:cs="Times New Roman"/>
                <w:szCs w:val="26"/>
              </w:rPr>
              <w:t>- Người chơi O thắng trận đấu (đặt 4 dấu O liên tiếp không bị chặn)</w:t>
            </w:r>
          </w:p>
        </w:tc>
        <w:tc>
          <w:tcPr>
            <w:tcW w:w="2598" w:type="dxa"/>
          </w:tcPr>
          <w:p w14:paraId="6B3B5515" w14:textId="1C782E8C" w:rsidR="007937EB" w:rsidRPr="007937EB" w:rsidRDefault="007937EB" w:rsidP="007937EB">
            <w:pPr>
              <w:jc w:val="left"/>
              <w:rPr>
                <w:rFonts w:cs="Times New Roman"/>
                <w:color w:val="000000"/>
                <w:szCs w:val="26"/>
              </w:rPr>
            </w:pPr>
            <w:r w:rsidRPr="007937EB">
              <w:rPr>
                <w:rFonts w:cs="Times New Roman"/>
                <w:szCs w:val="26"/>
              </w:rPr>
              <w:t xml:space="preserve">- Tỷ số được cập nhật đúng với người chơi O thắng </w:t>
            </w:r>
            <w:r w:rsidRPr="007937EB">
              <w:rPr>
                <w:rFonts w:cs="Times New Roman"/>
                <w:szCs w:val="26"/>
              </w:rPr>
              <w:br/>
              <w:t>- Tỷ số hiển thị chính xác trên giao diện trò chơi</w:t>
            </w:r>
          </w:p>
        </w:tc>
        <w:tc>
          <w:tcPr>
            <w:tcW w:w="2430" w:type="dxa"/>
          </w:tcPr>
          <w:p w14:paraId="5E3C04CE" w14:textId="499E61CA" w:rsidR="007937EB" w:rsidRPr="007937EB" w:rsidRDefault="007937EB" w:rsidP="007937EB">
            <w:pPr>
              <w:keepNext/>
              <w:jc w:val="left"/>
              <w:rPr>
                <w:rFonts w:cs="Times New Roman"/>
                <w:color w:val="000000"/>
                <w:szCs w:val="26"/>
              </w:rPr>
            </w:pPr>
            <w:r w:rsidRPr="007937EB">
              <w:rPr>
                <w:rFonts w:cs="Times New Roman"/>
                <w:szCs w:val="26"/>
              </w:rPr>
              <w:t xml:space="preserve">Pass: Tỷ số cập nhật đúng </w:t>
            </w:r>
            <w:r w:rsidRPr="007937EB">
              <w:rPr>
                <w:rFonts w:cs="Times New Roman"/>
                <w:szCs w:val="26"/>
              </w:rPr>
              <w:br/>
              <w:t>Fail: Tỷ số không cập nhật đúng</w:t>
            </w:r>
          </w:p>
        </w:tc>
      </w:tr>
      <w:tr w:rsidR="007937EB" w:rsidRPr="002003E6" w14:paraId="5F1BBA21" w14:textId="77777777" w:rsidTr="00860540">
        <w:trPr>
          <w:jc w:val="center"/>
        </w:trPr>
        <w:tc>
          <w:tcPr>
            <w:tcW w:w="939" w:type="dxa"/>
            <w:vAlign w:val="center"/>
          </w:tcPr>
          <w:p w14:paraId="37D13AF5" w14:textId="5C1A4D4F" w:rsidR="007937EB" w:rsidRPr="007937EB" w:rsidRDefault="007937EB" w:rsidP="007937EB">
            <w:pPr>
              <w:jc w:val="left"/>
              <w:rPr>
                <w:rFonts w:cs="Times New Roman"/>
                <w:color w:val="000000"/>
                <w:szCs w:val="26"/>
              </w:rPr>
            </w:pPr>
            <w:r w:rsidRPr="007937EB">
              <w:rPr>
                <w:rFonts w:cs="Times New Roman"/>
                <w:szCs w:val="26"/>
              </w:rPr>
              <w:t>TC016</w:t>
            </w:r>
          </w:p>
        </w:tc>
        <w:tc>
          <w:tcPr>
            <w:tcW w:w="2026" w:type="dxa"/>
          </w:tcPr>
          <w:p w14:paraId="70CF8BEA" w14:textId="7814C21D" w:rsidR="007937EB" w:rsidRPr="007937EB" w:rsidRDefault="007937EB" w:rsidP="007937EB">
            <w:pPr>
              <w:jc w:val="left"/>
              <w:rPr>
                <w:rFonts w:cs="Times New Roman"/>
                <w:color w:val="000000"/>
                <w:szCs w:val="26"/>
              </w:rPr>
            </w:pPr>
            <w:r w:rsidRPr="007937EB">
              <w:rPr>
                <w:rFonts w:cs="Times New Roman"/>
                <w:szCs w:val="26"/>
              </w:rPr>
              <w:t>Kiểm tra tỷ số khi ấn nút reset sau khi có người thắng</w:t>
            </w:r>
          </w:p>
        </w:tc>
        <w:tc>
          <w:tcPr>
            <w:tcW w:w="1992" w:type="dxa"/>
          </w:tcPr>
          <w:p w14:paraId="653771B6" w14:textId="4F67BA63" w:rsidR="007937EB" w:rsidRPr="007937EB" w:rsidRDefault="007937EB" w:rsidP="007937EB">
            <w:pPr>
              <w:jc w:val="left"/>
              <w:rPr>
                <w:rFonts w:cs="Times New Roman"/>
                <w:color w:val="000000"/>
                <w:szCs w:val="26"/>
              </w:rPr>
            </w:pPr>
            <w:r w:rsidRPr="007937EB">
              <w:rPr>
                <w:rFonts w:cs="Times New Roman"/>
                <w:szCs w:val="26"/>
              </w:rPr>
              <w:t xml:space="preserve">- Người chơi X thắng trận đấu </w:t>
            </w:r>
            <w:r w:rsidRPr="007937EB">
              <w:rPr>
                <w:rFonts w:cs="Times New Roman"/>
                <w:szCs w:val="26"/>
              </w:rPr>
              <w:br/>
              <w:t>- Nhấn nút reset</w:t>
            </w:r>
          </w:p>
        </w:tc>
        <w:tc>
          <w:tcPr>
            <w:tcW w:w="2598" w:type="dxa"/>
          </w:tcPr>
          <w:p w14:paraId="1B124DED" w14:textId="59663883" w:rsidR="007937EB" w:rsidRPr="007937EB" w:rsidRDefault="007937EB" w:rsidP="007937EB">
            <w:pPr>
              <w:jc w:val="left"/>
              <w:rPr>
                <w:rFonts w:cs="Times New Roman"/>
                <w:color w:val="000000"/>
                <w:szCs w:val="26"/>
              </w:rPr>
            </w:pPr>
            <w:r w:rsidRPr="007937EB">
              <w:rPr>
                <w:rFonts w:cs="Times New Roman"/>
                <w:szCs w:val="26"/>
              </w:rPr>
              <w:t xml:space="preserve">- Tỷ số được đặt lại về 0-0 </w:t>
            </w:r>
            <w:r w:rsidRPr="007937EB">
              <w:rPr>
                <w:rFonts w:cs="Times New Roman"/>
                <w:szCs w:val="26"/>
              </w:rPr>
              <w:br/>
              <w:t>- Bàn chơi được làm mới và bắt đầu lại với lượt X</w:t>
            </w:r>
          </w:p>
        </w:tc>
        <w:tc>
          <w:tcPr>
            <w:tcW w:w="2430" w:type="dxa"/>
          </w:tcPr>
          <w:p w14:paraId="28444BC6" w14:textId="4192DD8B" w:rsidR="007937EB" w:rsidRPr="007937EB" w:rsidRDefault="007937EB" w:rsidP="007937EB">
            <w:pPr>
              <w:keepNext/>
              <w:jc w:val="left"/>
              <w:rPr>
                <w:rFonts w:cs="Times New Roman"/>
                <w:color w:val="000000"/>
                <w:szCs w:val="26"/>
              </w:rPr>
            </w:pPr>
            <w:r w:rsidRPr="007937EB">
              <w:rPr>
                <w:rFonts w:cs="Times New Roman"/>
                <w:szCs w:val="26"/>
              </w:rPr>
              <w:t xml:space="preserve">Pass: Tỷ số được đặt lại đúng và bàn chơi làm mới </w:t>
            </w:r>
            <w:r w:rsidRPr="007937EB">
              <w:rPr>
                <w:rFonts w:cs="Times New Roman"/>
                <w:szCs w:val="26"/>
              </w:rPr>
              <w:br/>
              <w:t>Fail: Tỷ số không được đặt lại đúng</w:t>
            </w:r>
          </w:p>
        </w:tc>
      </w:tr>
      <w:tr w:rsidR="007937EB" w:rsidRPr="002003E6" w14:paraId="6F16F1A4" w14:textId="77777777" w:rsidTr="00860540">
        <w:trPr>
          <w:jc w:val="center"/>
        </w:trPr>
        <w:tc>
          <w:tcPr>
            <w:tcW w:w="939" w:type="dxa"/>
            <w:vAlign w:val="center"/>
          </w:tcPr>
          <w:p w14:paraId="52CF6D34" w14:textId="3A4A032D" w:rsidR="007937EB" w:rsidRPr="007937EB" w:rsidRDefault="007937EB" w:rsidP="007937EB">
            <w:pPr>
              <w:jc w:val="left"/>
              <w:rPr>
                <w:rFonts w:cs="Times New Roman"/>
                <w:color w:val="000000"/>
                <w:szCs w:val="26"/>
              </w:rPr>
            </w:pPr>
            <w:r w:rsidRPr="007937EB">
              <w:rPr>
                <w:rFonts w:cs="Times New Roman"/>
                <w:szCs w:val="26"/>
              </w:rPr>
              <w:lastRenderedPageBreak/>
              <w:t>TC017</w:t>
            </w:r>
          </w:p>
        </w:tc>
        <w:tc>
          <w:tcPr>
            <w:tcW w:w="2026" w:type="dxa"/>
          </w:tcPr>
          <w:p w14:paraId="7A9D3BC7" w14:textId="44689B7B" w:rsidR="007937EB" w:rsidRPr="007937EB" w:rsidRDefault="007937EB" w:rsidP="007937EB">
            <w:pPr>
              <w:jc w:val="left"/>
              <w:rPr>
                <w:rFonts w:cs="Times New Roman"/>
                <w:color w:val="000000"/>
                <w:szCs w:val="26"/>
              </w:rPr>
            </w:pPr>
            <w:r w:rsidRPr="007937EB">
              <w:rPr>
                <w:rFonts w:cs="Times New Roman"/>
                <w:szCs w:val="26"/>
              </w:rPr>
              <w:t>Kiểm tra di chuyển sau khi nhấn nút reset</w:t>
            </w:r>
          </w:p>
        </w:tc>
        <w:tc>
          <w:tcPr>
            <w:tcW w:w="1992" w:type="dxa"/>
          </w:tcPr>
          <w:p w14:paraId="7D0B43F7" w14:textId="7C21981E" w:rsidR="007937EB" w:rsidRPr="007937EB" w:rsidRDefault="007937EB" w:rsidP="007937EB">
            <w:pPr>
              <w:jc w:val="left"/>
              <w:rPr>
                <w:rFonts w:cs="Times New Roman"/>
                <w:color w:val="000000"/>
                <w:szCs w:val="26"/>
              </w:rPr>
            </w:pPr>
            <w:r w:rsidRPr="007937EB">
              <w:rPr>
                <w:rFonts w:cs="Times New Roman"/>
                <w:szCs w:val="26"/>
              </w:rPr>
              <w:t xml:space="preserve">- Nhấn nút reset </w:t>
            </w:r>
            <w:r w:rsidRPr="007937EB">
              <w:rPr>
                <w:rFonts w:cs="Times New Roman"/>
                <w:szCs w:val="26"/>
              </w:rPr>
              <w:br/>
              <w:t>- Người chơi X nhấp vào ô bất kỳ</w:t>
            </w:r>
          </w:p>
        </w:tc>
        <w:tc>
          <w:tcPr>
            <w:tcW w:w="2598" w:type="dxa"/>
          </w:tcPr>
          <w:p w14:paraId="343B528B" w14:textId="2FD5C051" w:rsidR="007937EB" w:rsidRPr="007937EB" w:rsidRDefault="007937EB" w:rsidP="007937EB">
            <w:pPr>
              <w:jc w:val="left"/>
              <w:rPr>
                <w:rFonts w:cs="Times New Roman"/>
                <w:color w:val="000000"/>
                <w:szCs w:val="26"/>
              </w:rPr>
            </w:pPr>
            <w:r w:rsidRPr="007937EB">
              <w:rPr>
                <w:rFonts w:cs="Times New Roman"/>
                <w:szCs w:val="26"/>
              </w:rPr>
              <w:t xml:space="preserve">- Ô đó hiện chữ "X" </w:t>
            </w:r>
            <w:r w:rsidRPr="007937EB">
              <w:rPr>
                <w:rFonts w:cs="Times New Roman"/>
                <w:szCs w:val="26"/>
              </w:rPr>
              <w:br/>
              <w:t>- Trò chơi bắt đầu lại với lượt X và không có ảnh hưởng từ kết quả trước đó</w:t>
            </w:r>
          </w:p>
        </w:tc>
        <w:tc>
          <w:tcPr>
            <w:tcW w:w="2430" w:type="dxa"/>
          </w:tcPr>
          <w:p w14:paraId="62DA630E" w14:textId="363FC25C" w:rsidR="007937EB" w:rsidRPr="007937EB" w:rsidRDefault="007937EB" w:rsidP="007937EB">
            <w:pPr>
              <w:keepNext/>
              <w:jc w:val="left"/>
              <w:rPr>
                <w:rFonts w:cs="Times New Roman"/>
                <w:color w:val="000000"/>
                <w:szCs w:val="26"/>
              </w:rPr>
            </w:pPr>
            <w:r w:rsidRPr="007937EB">
              <w:rPr>
                <w:rFonts w:cs="Times New Roman"/>
                <w:szCs w:val="26"/>
              </w:rPr>
              <w:t xml:space="preserve">Pass: Ô hiện đúng và trò chơi bắt đầu lại với lượt X </w:t>
            </w:r>
            <w:r w:rsidRPr="007937EB">
              <w:rPr>
                <w:rFonts w:cs="Times New Roman"/>
                <w:szCs w:val="26"/>
              </w:rPr>
              <w:br/>
              <w:t>Fail: Ô không hiện đúng hoặc trò chơi không bắt đầu lại đúng</w:t>
            </w:r>
          </w:p>
        </w:tc>
      </w:tr>
      <w:tr w:rsidR="007937EB" w:rsidRPr="002003E6" w14:paraId="38955127" w14:textId="77777777" w:rsidTr="00860540">
        <w:trPr>
          <w:jc w:val="center"/>
        </w:trPr>
        <w:tc>
          <w:tcPr>
            <w:tcW w:w="939" w:type="dxa"/>
            <w:vAlign w:val="center"/>
          </w:tcPr>
          <w:p w14:paraId="14F4D3D2" w14:textId="47102295" w:rsidR="007937EB" w:rsidRPr="007937EB" w:rsidRDefault="007937EB" w:rsidP="007937EB">
            <w:pPr>
              <w:jc w:val="left"/>
              <w:rPr>
                <w:rFonts w:cs="Times New Roman"/>
                <w:color w:val="000000"/>
                <w:szCs w:val="26"/>
              </w:rPr>
            </w:pPr>
            <w:r w:rsidRPr="007937EB">
              <w:rPr>
                <w:rFonts w:cs="Times New Roman"/>
                <w:szCs w:val="26"/>
              </w:rPr>
              <w:t>TC018</w:t>
            </w:r>
          </w:p>
        </w:tc>
        <w:tc>
          <w:tcPr>
            <w:tcW w:w="2026" w:type="dxa"/>
          </w:tcPr>
          <w:p w14:paraId="0F6ED517" w14:textId="510B7BD4" w:rsidR="007937EB" w:rsidRPr="007937EB" w:rsidRDefault="007937EB" w:rsidP="007937EB">
            <w:pPr>
              <w:jc w:val="left"/>
              <w:rPr>
                <w:rFonts w:cs="Times New Roman"/>
                <w:color w:val="000000"/>
                <w:szCs w:val="26"/>
              </w:rPr>
            </w:pPr>
            <w:r w:rsidRPr="007937EB">
              <w:rPr>
                <w:rFonts w:cs="Times New Roman"/>
                <w:szCs w:val="26"/>
              </w:rPr>
              <w:t>Kiểm tra việc không thay đổi tỷ số khi nhấn nút reset giữa các lượt chơi</w:t>
            </w:r>
          </w:p>
        </w:tc>
        <w:tc>
          <w:tcPr>
            <w:tcW w:w="1992" w:type="dxa"/>
          </w:tcPr>
          <w:p w14:paraId="29F196DE" w14:textId="409A5BB7" w:rsidR="007937EB" w:rsidRPr="007937EB" w:rsidRDefault="007937EB" w:rsidP="007937EB">
            <w:pPr>
              <w:jc w:val="left"/>
              <w:rPr>
                <w:rFonts w:cs="Times New Roman"/>
                <w:color w:val="000000"/>
                <w:szCs w:val="26"/>
              </w:rPr>
            </w:pPr>
            <w:r w:rsidRPr="007937EB">
              <w:rPr>
                <w:rFonts w:cs="Times New Roman"/>
                <w:szCs w:val="26"/>
              </w:rPr>
              <w:t xml:space="preserve">- Người chơi X thắng trận đấu </w:t>
            </w:r>
            <w:r w:rsidRPr="007937EB">
              <w:rPr>
                <w:rFonts w:cs="Times New Roman"/>
                <w:szCs w:val="26"/>
              </w:rPr>
              <w:br/>
              <w:t xml:space="preserve">- Nhấn nút reset </w:t>
            </w:r>
            <w:r w:rsidRPr="007937EB">
              <w:rPr>
                <w:rFonts w:cs="Times New Roman"/>
                <w:szCs w:val="26"/>
              </w:rPr>
              <w:br/>
              <w:t>- Nhấn lại nút reset</w:t>
            </w:r>
          </w:p>
        </w:tc>
        <w:tc>
          <w:tcPr>
            <w:tcW w:w="2598" w:type="dxa"/>
          </w:tcPr>
          <w:p w14:paraId="34358F60" w14:textId="7CBD644D" w:rsidR="007937EB" w:rsidRPr="007937EB" w:rsidRDefault="007937EB" w:rsidP="007937EB">
            <w:pPr>
              <w:jc w:val="left"/>
              <w:rPr>
                <w:rFonts w:cs="Times New Roman"/>
                <w:color w:val="000000"/>
                <w:szCs w:val="26"/>
              </w:rPr>
            </w:pPr>
            <w:r w:rsidRPr="007937EB">
              <w:rPr>
                <w:rFonts w:cs="Times New Roman"/>
                <w:szCs w:val="26"/>
              </w:rPr>
              <w:t xml:space="preserve">- Tỷ số không bị thay đổi từ 0-0 </w:t>
            </w:r>
            <w:r w:rsidRPr="007937EB">
              <w:rPr>
                <w:rFonts w:cs="Times New Roman"/>
                <w:szCs w:val="26"/>
              </w:rPr>
              <w:br/>
              <w:t>- Bàn chơi được làm mới và bắt đầu lại với lượt X</w:t>
            </w:r>
          </w:p>
        </w:tc>
        <w:tc>
          <w:tcPr>
            <w:tcW w:w="2430" w:type="dxa"/>
          </w:tcPr>
          <w:p w14:paraId="05CA2FB8" w14:textId="08BDE299" w:rsidR="007937EB" w:rsidRPr="007937EB" w:rsidRDefault="007937EB" w:rsidP="007937EB">
            <w:pPr>
              <w:keepNext/>
              <w:jc w:val="left"/>
              <w:rPr>
                <w:rFonts w:cs="Times New Roman"/>
                <w:color w:val="000000"/>
                <w:szCs w:val="26"/>
              </w:rPr>
            </w:pPr>
            <w:r w:rsidRPr="007937EB">
              <w:rPr>
                <w:rFonts w:cs="Times New Roman"/>
                <w:szCs w:val="26"/>
              </w:rPr>
              <w:t xml:space="preserve">Pass: Tỷ số không thay đổi và bàn chơi làm mới đúng </w:t>
            </w:r>
            <w:r w:rsidRPr="007937EB">
              <w:rPr>
                <w:rFonts w:cs="Times New Roman"/>
                <w:szCs w:val="26"/>
              </w:rPr>
              <w:br/>
              <w:t>Fail: Tỷ số thay đổi hoặc bàn chơi không làm mới đúng</w:t>
            </w:r>
          </w:p>
        </w:tc>
      </w:tr>
      <w:tr w:rsidR="007937EB" w:rsidRPr="002003E6" w14:paraId="29C9D29F" w14:textId="77777777" w:rsidTr="00860540">
        <w:trPr>
          <w:jc w:val="center"/>
        </w:trPr>
        <w:tc>
          <w:tcPr>
            <w:tcW w:w="939" w:type="dxa"/>
            <w:vAlign w:val="center"/>
          </w:tcPr>
          <w:p w14:paraId="62BF906A" w14:textId="77AACE89" w:rsidR="007937EB" w:rsidRPr="007937EB" w:rsidRDefault="007937EB" w:rsidP="007937EB">
            <w:pPr>
              <w:jc w:val="left"/>
              <w:rPr>
                <w:rFonts w:cs="Times New Roman"/>
                <w:color w:val="000000"/>
                <w:szCs w:val="26"/>
              </w:rPr>
            </w:pPr>
            <w:r w:rsidRPr="007937EB">
              <w:rPr>
                <w:rFonts w:cs="Times New Roman"/>
                <w:szCs w:val="26"/>
              </w:rPr>
              <w:t>TC019</w:t>
            </w:r>
          </w:p>
        </w:tc>
        <w:tc>
          <w:tcPr>
            <w:tcW w:w="2026" w:type="dxa"/>
          </w:tcPr>
          <w:p w14:paraId="6A142E83" w14:textId="6EC25E7E" w:rsidR="007937EB" w:rsidRPr="007937EB" w:rsidRDefault="007937EB" w:rsidP="007937EB">
            <w:pPr>
              <w:jc w:val="left"/>
              <w:rPr>
                <w:rFonts w:cs="Times New Roman"/>
                <w:color w:val="000000"/>
                <w:szCs w:val="26"/>
              </w:rPr>
            </w:pPr>
            <w:r w:rsidRPr="007937EB">
              <w:rPr>
                <w:rFonts w:cs="Times New Roman"/>
                <w:szCs w:val="26"/>
              </w:rPr>
              <w:t>Kiểm tra hiển thị tỷ số đúng khi chuyển lượt giữa các người chơi</w:t>
            </w:r>
          </w:p>
        </w:tc>
        <w:tc>
          <w:tcPr>
            <w:tcW w:w="1992" w:type="dxa"/>
          </w:tcPr>
          <w:p w14:paraId="23494909" w14:textId="31B00A60" w:rsidR="007937EB" w:rsidRPr="007937EB" w:rsidRDefault="007937EB" w:rsidP="007937EB">
            <w:pPr>
              <w:jc w:val="left"/>
              <w:rPr>
                <w:rFonts w:cs="Times New Roman"/>
                <w:color w:val="000000"/>
                <w:szCs w:val="26"/>
              </w:rPr>
            </w:pPr>
            <w:r w:rsidRPr="007937EB">
              <w:rPr>
                <w:rFonts w:cs="Times New Roman"/>
                <w:szCs w:val="26"/>
              </w:rPr>
              <w:t>- Người chơi X di chuyển đến một ô và nhấn nút reset</w:t>
            </w:r>
          </w:p>
        </w:tc>
        <w:tc>
          <w:tcPr>
            <w:tcW w:w="2598" w:type="dxa"/>
          </w:tcPr>
          <w:p w14:paraId="4D8391E5" w14:textId="498ACF6E" w:rsidR="007937EB" w:rsidRPr="007937EB" w:rsidRDefault="007937EB" w:rsidP="007937EB">
            <w:pPr>
              <w:jc w:val="left"/>
              <w:rPr>
                <w:rFonts w:cs="Times New Roman"/>
                <w:color w:val="000000"/>
                <w:szCs w:val="26"/>
              </w:rPr>
            </w:pPr>
            <w:r w:rsidRPr="007937EB">
              <w:rPr>
                <w:rFonts w:cs="Times New Roman"/>
                <w:szCs w:val="26"/>
              </w:rPr>
              <w:t xml:space="preserve">- Tỷ số không thay đổi từ 0-0 </w:t>
            </w:r>
            <w:r w:rsidRPr="007937EB">
              <w:rPr>
                <w:rFonts w:cs="Times New Roman"/>
                <w:szCs w:val="26"/>
              </w:rPr>
              <w:br/>
              <w:t>- Bàn chơi được làm mới và bắt đầu lại với lượt X</w:t>
            </w:r>
          </w:p>
        </w:tc>
        <w:tc>
          <w:tcPr>
            <w:tcW w:w="2430" w:type="dxa"/>
          </w:tcPr>
          <w:p w14:paraId="4B80DDCD" w14:textId="6D447E88" w:rsidR="007937EB" w:rsidRPr="007937EB" w:rsidRDefault="007937EB" w:rsidP="007937EB">
            <w:pPr>
              <w:keepNext/>
              <w:jc w:val="left"/>
              <w:rPr>
                <w:rFonts w:cs="Times New Roman"/>
                <w:color w:val="000000"/>
                <w:szCs w:val="26"/>
              </w:rPr>
            </w:pPr>
            <w:r w:rsidRPr="007937EB">
              <w:rPr>
                <w:rFonts w:cs="Times New Roman"/>
                <w:szCs w:val="26"/>
              </w:rPr>
              <w:t xml:space="preserve">Pass: Tỷ số không thay đổi và bàn chơi làm mới đúng </w:t>
            </w:r>
            <w:r w:rsidRPr="007937EB">
              <w:rPr>
                <w:rFonts w:cs="Times New Roman"/>
                <w:szCs w:val="26"/>
              </w:rPr>
              <w:br/>
              <w:t>Fail: Tỷ số thay đổi hoặc bàn chơi không làm mới đúng</w:t>
            </w:r>
          </w:p>
        </w:tc>
      </w:tr>
      <w:tr w:rsidR="007937EB" w:rsidRPr="002003E6" w14:paraId="30795CDA" w14:textId="77777777" w:rsidTr="00860540">
        <w:trPr>
          <w:jc w:val="center"/>
        </w:trPr>
        <w:tc>
          <w:tcPr>
            <w:tcW w:w="939" w:type="dxa"/>
            <w:vAlign w:val="center"/>
          </w:tcPr>
          <w:p w14:paraId="2DE36124" w14:textId="77B723DC" w:rsidR="007937EB" w:rsidRPr="007937EB" w:rsidRDefault="007937EB" w:rsidP="007937EB">
            <w:pPr>
              <w:jc w:val="left"/>
              <w:rPr>
                <w:rFonts w:cs="Times New Roman"/>
                <w:color w:val="000000"/>
                <w:szCs w:val="26"/>
              </w:rPr>
            </w:pPr>
            <w:r w:rsidRPr="007937EB">
              <w:rPr>
                <w:rFonts w:cs="Times New Roman"/>
                <w:szCs w:val="26"/>
              </w:rPr>
              <w:t>TC020</w:t>
            </w:r>
          </w:p>
        </w:tc>
        <w:tc>
          <w:tcPr>
            <w:tcW w:w="2026" w:type="dxa"/>
          </w:tcPr>
          <w:p w14:paraId="07127FE4" w14:textId="47E7A3E3" w:rsidR="007937EB" w:rsidRPr="007937EB" w:rsidRDefault="007937EB" w:rsidP="007937EB">
            <w:pPr>
              <w:jc w:val="left"/>
              <w:rPr>
                <w:rFonts w:cs="Times New Roman"/>
                <w:color w:val="000000"/>
                <w:szCs w:val="26"/>
              </w:rPr>
            </w:pPr>
            <w:r w:rsidRPr="007937EB">
              <w:rPr>
                <w:rFonts w:cs="Times New Roman"/>
                <w:szCs w:val="26"/>
              </w:rPr>
              <w:t>Kiểm tra thay đổi tỷ số khi trận đấu kết thúc hòa</w:t>
            </w:r>
          </w:p>
        </w:tc>
        <w:tc>
          <w:tcPr>
            <w:tcW w:w="1992" w:type="dxa"/>
          </w:tcPr>
          <w:p w14:paraId="6BC11130" w14:textId="1C8703C6" w:rsidR="007937EB" w:rsidRPr="007937EB" w:rsidRDefault="007937EB" w:rsidP="007937EB">
            <w:pPr>
              <w:jc w:val="left"/>
              <w:rPr>
                <w:rFonts w:cs="Times New Roman"/>
                <w:color w:val="000000"/>
                <w:szCs w:val="26"/>
              </w:rPr>
            </w:pPr>
            <w:r w:rsidRPr="007937EB">
              <w:rPr>
                <w:rFonts w:cs="Times New Roman"/>
                <w:szCs w:val="26"/>
              </w:rPr>
              <w:t xml:space="preserve">- Chơi trò chơi cho đến khi xảy ra tình trạng hòa </w:t>
            </w:r>
            <w:r w:rsidRPr="007937EB">
              <w:rPr>
                <w:rFonts w:cs="Times New Roman"/>
                <w:szCs w:val="26"/>
              </w:rPr>
              <w:br/>
              <w:t>- Nhấn nút reset</w:t>
            </w:r>
          </w:p>
        </w:tc>
        <w:tc>
          <w:tcPr>
            <w:tcW w:w="2598" w:type="dxa"/>
          </w:tcPr>
          <w:p w14:paraId="68BD4397" w14:textId="02A88146" w:rsidR="007937EB" w:rsidRPr="007937EB" w:rsidRDefault="007937EB" w:rsidP="007937EB">
            <w:pPr>
              <w:jc w:val="left"/>
              <w:rPr>
                <w:rFonts w:cs="Times New Roman"/>
                <w:color w:val="000000"/>
                <w:szCs w:val="26"/>
              </w:rPr>
            </w:pPr>
            <w:r w:rsidRPr="007937EB">
              <w:rPr>
                <w:rFonts w:cs="Times New Roman"/>
                <w:szCs w:val="26"/>
              </w:rPr>
              <w:t xml:space="preserve">- Tỷ số được đặt lại về 0-0 </w:t>
            </w:r>
            <w:r w:rsidRPr="007937EB">
              <w:rPr>
                <w:rFonts w:cs="Times New Roman"/>
                <w:szCs w:val="26"/>
              </w:rPr>
              <w:br/>
              <w:t>- Bàn chơi được làm mới và bắt đầu lại với lượt X</w:t>
            </w:r>
          </w:p>
        </w:tc>
        <w:tc>
          <w:tcPr>
            <w:tcW w:w="2430" w:type="dxa"/>
          </w:tcPr>
          <w:p w14:paraId="3FD6DA16" w14:textId="157412B4" w:rsidR="007937EB" w:rsidRPr="007937EB" w:rsidRDefault="007937EB" w:rsidP="007937EB">
            <w:pPr>
              <w:keepNext/>
              <w:jc w:val="left"/>
              <w:rPr>
                <w:rFonts w:cs="Times New Roman"/>
                <w:color w:val="000000"/>
                <w:szCs w:val="26"/>
              </w:rPr>
            </w:pPr>
            <w:r w:rsidRPr="007937EB">
              <w:rPr>
                <w:rFonts w:cs="Times New Roman"/>
                <w:szCs w:val="26"/>
              </w:rPr>
              <w:t xml:space="preserve">Pass: Tỷ số được đặt lại đúng và bàn chơi làm mới </w:t>
            </w:r>
            <w:r w:rsidRPr="007937EB">
              <w:rPr>
                <w:rFonts w:cs="Times New Roman"/>
                <w:szCs w:val="26"/>
              </w:rPr>
              <w:br/>
              <w:t>Fail: Tỷ số không được đặt lại đúng</w:t>
            </w:r>
          </w:p>
        </w:tc>
      </w:tr>
    </w:tbl>
    <w:p w14:paraId="7D2B31B4" w14:textId="58D9C889" w:rsidR="004874C8" w:rsidRPr="004874C8" w:rsidRDefault="00DD64B6" w:rsidP="00DD64B6">
      <w:pPr>
        <w:pStyle w:val="Caption"/>
      </w:pPr>
      <w:bookmarkStart w:id="95" w:name="_Toc177675655"/>
      <w:bookmarkStart w:id="96" w:name="_Toc177676080"/>
      <w:bookmarkStart w:id="97" w:name="_Toc177752090"/>
      <w:r>
        <w:t xml:space="preserve">Bảng </w:t>
      </w:r>
      <w:fldSimple w:instr=" STYLEREF 1 \s ">
        <w:r w:rsidR="008B4188">
          <w:rPr>
            <w:noProof/>
          </w:rPr>
          <w:t>2</w:t>
        </w:r>
      </w:fldSimple>
      <w:r w:rsidR="008B4188">
        <w:t>.</w:t>
      </w:r>
      <w:fldSimple w:instr=" SEQ Bảng \* ARABIC \s 1 ">
        <w:r w:rsidR="008B4188">
          <w:rPr>
            <w:noProof/>
          </w:rPr>
          <w:t>1</w:t>
        </w:r>
      </w:fldSimple>
      <w:r>
        <w:t>. Bảng Test Case</w:t>
      </w:r>
      <w:bookmarkEnd w:id="95"/>
      <w:bookmarkEnd w:id="96"/>
      <w:bookmarkEnd w:id="97"/>
    </w:p>
    <w:p w14:paraId="666615D6" w14:textId="7A4ED246" w:rsidR="000F7192" w:rsidRDefault="000F7192" w:rsidP="000F7192">
      <w:pPr>
        <w:pStyle w:val="Heading2"/>
      </w:pPr>
      <w:bookmarkStart w:id="98" w:name="_Toc177670191"/>
      <w:bookmarkStart w:id="99" w:name="_Toc177672406"/>
      <w:bookmarkStart w:id="100" w:name="_Toc177675699"/>
      <w:bookmarkStart w:id="101" w:name="_Toc177675813"/>
      <w:bookmarkStart w:id="102" w:name="_Toc177676148"/>
      <w:bookmarkStart w:id="103" w:name="_Toc177752070"/>
      <w:r w:rsidRPr="000F7192">
        <w:t>Dữ Liệu Kiểm Thử</w:t>
      </w:r>
      <w:bookmarkEnd w:id="98"/>
      <w:bookmarkEnd w:id="99"/>
      <w:bookmarkEnd w:id="100"/>
      <w:bookmarkEnd w:id="101"/>
      <w:bookmarkEnd w:id="102"/>
      <w:bookmarkEnd w:id="103"/>
    </w:p>
    <w:p w14:paraId="29F93A2F" w14:textId="3C53CB55" w:rsidR="00E83D9B" w:rsidRPr="00E83D9B" w:rsidRDefault="00E83D9B" w:rsidP="00E83D9B">
      <w:pPr>
        <w:pStyle w:val="DoanVB"/>
      </w:pPr>
      <w:r w:rsidRPr="00E83D9B">
        <w:t>Mục tiêu: Chuẩn bị dữ liệu kiểm thử để kiểm tra các chức năng của trò chơi Tic-Tac-Toe trong các tình huống khác nhau nhằm đảm bảo rằng trò chơi hoạt động đúng cách và xử lý các tình huống bất thường một cách chính xác.</w:t>
      </w:r>
    </w:p>
    <w:p w14:paraId="0EA29330" w14:textId="77777777" w:rsidR="000F7192" w:rsidRDefault="000B5F4F" w:rsidP="00E82EB6">
      <w:pPr>
        <w:pStyle w:val="Heading3"/>
      </w:pPr>
      <w:bookmarkStart w:id="104" w:name="_Toc177670192"/>
      <w:bookmarkStart w:id="105" w:name="_Toc177672407"/>
      <w:bookmarkStart w:id="106" w:name="_Toc177675700"/>
      <w:bookmarkStart w:id="107" w:name="_Toc177675814"/>
      <w:bookmarkStart w:id="108" w:name="_Toc177676149"/>
      <w:bookmarkStart w:id="109" w:name="_Toc177752071"/>
      <w:r w:rsidRPr="000B5F4F">
        <w:t>Dữ Liệu Kiểm Thử cho Các Tình Huống Khác Nhau:</w:t>
      </w:r>
      <w:bookmarkEnd w:id="104"/>
      <w:bookmarkEnd w:id="105"/>
      <w:bookmarkEnd w:id="106"/>
      <w:bookmarkEnd w:id="107"/>
      <w:bookmarkEnd w:id="108"/>
      <w:bookmarkEnd w:id="109"/>
    </w:p>
    <w:p w14:paraId="0E5891B9" w14:textId="3048BB92" w:rsidR="000B5F4F" w:rsidRDefault="000B5F4F" w:rsidP="00E82EB6">
      <w:pPr>
        <w:pStyle w:val="DoanVB"/>
      </w:pPr>
      <w:r>
        <w:t>Tình Huống Người Chơi Thắng:</w:t>
      </w:r>
    </w:p>
    <w:p w14:paraId="76DB1136" w14:textId="49162C96" w:rsidR="000B5F4F" w:rsidRDefault="000B5F4F" w:rsidP="00E82EB6">
      <w:pPr>
        <w:pStyle w:val="StyleTr"/>
      </w:pPr>
      <w:r>
        <w:lastRenderedPageBreak/>
        <w:t xml:space="preserve">Mô tả: </w:t>
      </w:r>
      <w:r w:rsidR="00D04CB8" w:rsidRPr="00D04CB8">
        <w:t>Người chơi đạt được chiến thắng khi có 4 dấu liên tiếp (X hoặc O) trên hàng ngang, hàng dọc, hoặc đường chéo không bị chặn ở cả hai đầu. Nếu có 5 dấu liên tiếp và bị chặn ở một đầu, người chơi cũng thắng.</w:t>
      </w:r>
    </w:p>
    <w:p w14:paraId="64D8924B" w14:textId="529E57C1" w:rsidR="000B5F4F" w:rsidRDefault="000B5F4F" w:rsidP="00E82EB6">
      <w:pPr>
        <w:pStyle w:val="StyleTr"/>
      </w:pPr>
      <w:r>
        <w:t xml:space="preserve">Mục đích: </w:t>
      </w:r>
      <w:r w:rsidR="00D04CB8" w:rsidRPr="00D04CB8">
        <w:t>Đảm bảo rằng trò chơi nhận diện đúng và thông báo người thắng cuộc khi có 4 dấu liên tiếp không bị chặn ở cả hai đầu, hoặc 5 dấu liên tiếp bị chặn một đầu.</w:t>
      </w:r>
    </w:p>
    <w:p w14:paraId="1C60428D" w14:textId="77777777" w:rsidR="00E82EB6" w:rsidRPr="00E82EB6" w:rsidRDefault="00E82EB6" w:rsidP="00E82EB6">
      <w:pPr>
        <w:pStyle w:val="StyleTr"/>
      </w:pPr>
      <w:r w:rsidRPr="00E82EB6">
        <w:t>Dữ liệu kiểm thử:</w:t>
      </w:r>
    </w:p>
    <w:p w14:paraId="33E5DCF0" w14:textId="77777777" w:rsidR="00E82EB6" w:rsidRDefault="00E82EB6" w:rsidP="00E82EB6">
      <w:pPr>
        <w:pStyle w:val="StyleTr"/>
      </w:pPr>
      <w:r>
        <w:t>Tình huống 1:</w:t>
      </w:r>
    </w:p>
    <w:p w14:paraId="52F2E03D" w14:textId="38791642" w:rsidR="00D04CB8" w:rsidRPr="00D04CB8" w:rsidRDefault="00D04CB8" w:rsidP="00D04CB8">
      <w:pPr>
        <w:pStyle w:val="StyleCng"/>
      </w:pPr>
      <w:r w:rsidRPr="00D04CB8">
        <w:t xml:space="preserve"> Ô 1: X</w:t>
      </w:r>
    </w:p>
    <w:p w14:paraId="4A9162CB" w14:textId="0DD597F5" w:rsidR="00D04CB8" w:rsidRPr="00D04CB8" w:rsidRDefault="00D04CB8" w:rsidP="00D04CB8">
      <w:pPr>
        <w:pStyle w:val="StyleCng"/>
      </w:pPr>
      <w:r w:rsidRPr="00D04CB8">
        <w:t>Ô 2: X</w:t>
      </w:r>
    </w:p>
    <w:p w14:paraId="4687EF65" w14:textId="18DDFD8E" w:rsidR="00D04CB8" w:rsidRPr="00D04CB8" w:rsidRDefault="00D04CB8" w:rsidP="00D04CB8">
      <w:pPr>
        <w:pStyle w:val="StyleCng"/>
      </w:pPr>
      <w:r w:rsidRPr="00D04CB8">
        <w:t xml:space="preserve">  Ô 3: X</w:t>
      </w:r>
    </w:p>
    <w:p w14:paraId="67F7D3E0" w14:textId="5BC162F9" w:rsidR="00D04CB8" w:rsidRPr="00D04CB8" w:rsidRDefault="00D04CB8" w:rsidP="00D04CB8">
      <w:pPr>
        <w:pStyle w:val="StyleCng"/>
      </w:pPr>
      <w:r w:rsidRPr="00D04CB8">
        <w:t xml:space="preserve">  Ô 4: X</w:t>
      </w:r>
    </w:p>
    <w:p w14:paraId="29881E94" w14:textId="24FEC918" w:rsidR="00D04CB8" w:rsidRPr="00D04CB8" w:rsidRDefault="00D04CB8" w:rsidP="00D04CB8">
      <w:pPr>
        <w:pStyle w:val="StyleCng"/>
      </w:pPr>
      <w:r w:rsidRPr="00D04CB8">
        <w:t xml:space="preserve">  Ô 5: O</w:t>
      </w:r>
    </w:p>
    <w:p w14:paraId="6609E450" w14:textId="5D756101" w:rsidR="00D04CB8" w:rsidRPr="00D04CB8" w:rsidRDefault="00D04CB8" w:rsidP="00D04CB8">
      <w:pPr>
        <w:pStyle w:val="StyleCng"/>
      </w:pPr>
      <w:r w:rsidRPr="00D04CB8">
        <w:t xml:space="preserve">  Ô 6: O</w:t>
      </w:r>
    </w:p>
    <w:p w14:paraId="2488B505" w14:textId="7B17418B" w:rsidR="00D04CB8" w:rsidRPr="00D04CB8" w:rsidRDefault="00D04CB8" w:rsidP="00D04CB8">
      <w:pPr>
        <w:pStyle w:val="StyleCng"/>
      </w:pPr>
      <w:r w:rsidRPr="00D04CB8">
        <w:t xml:space="preserve">  Ô 7: (trống)</w:t>
      </w:r>
    </w:p>
    <w:p w14:paraId="2B954022" w14:textId="463A7E10" w:rsidR="00D04CB8" w:rsidRPr="00D04CB8" w:rsidRDefault="00D04CB8" w:rsidP="00D04CB8">
      <w:pPr>
        <w:pStyle w:val="StyleCng"/>
      </w:pPr>
      <w:r w:rsidRPr="00D04CB8">
        <w:t xml:space="preserve">  Ô 8: (trống)</w:t>
      </w:r>
    </w:p>
    <w:p w14:paraId="17CA1E7D" w14:textId="4D02FC5C" w:rsidR="00D04CB8" w:rsidRPr="00D04CB8" w:rsidRDefault="00D04CB8" w:rsidP="00D04CB8">
      <w:pPr>
        <w:pStyle w:val="StyleCng"/>
      </w:pPr>
      <w:r w:rsidRPr="00D04CB8">
        <w:t xml:space="preserve">  Ô 9: (trống)</w:t>
      </w:r>
    </w:p>
    <w:p w14:paraId="1D39C450" w14:textId="06983961" w:rsidR="00E82EB6" w:rsidRPr="001F42EE" w:rsidRDefault="00D04CB8" w:rsidP="001F42EE">
      <w:pPr>
        <w:pStyle w:val="StyleCng"/>
      </w:pPr>
      <w:r w:rsidRPr="00D04CB8">
        <w:t xml:space="preserve">  </w:t>
      </w:r>
      <w:r w:rsidRPr="001F42EE">
        <w:t>Kết quả mong đợi: Người chơi X thắng (4 dấu X liên tiếp trên hàng ngang)</w:t>
      </w:r>
      <w:r w:rsidR="00E82EB6" w:rsidRPr="001F42EE">
        <w:t>.</w:t>
      </w:r>
    </w:p>
    <w:p w14:paraId="7DB82DB9" w14:textId="77777777" w:rsidR="00E82EB6" w:rsidRDefault="00E82EB6" w:rsidP="00E82EB6">
      <w:pPr>
        <w:pStyle w:val="StyleTr"/>
      </w:pPr>
      <w:r>
        <w:t>Tình huống 2:</w:t>
      </w:r>
    </w:p>
    <w:p w14:paraId="4247DD6C" w14:textId="088C90AA" w:rsidR="00D04CB8" w:rsidRPr="00D04CB8" w:rsidRDefault="00D04CB8" w:rsidP="00D04CB8">
      <w:pPr>
        <w:pStyle w:val="StyleCng"/>
      </w:pPr>
      <w:r w:rsidRPr="00D04CB8">
        <w:t xml:space="preserve">  Ô 1: O</w:t>
      </w:r>
    </w:p>
    <w:p w14:paraId="5A0644F6" w14:textId="13966D47" w:rsidR="00D04CB8" w:rsidRPr="00D04CB8" w:rsidRDefault="00D04CB8" w:rsidP="00D04CB8">
      <w:pPr>
        <w:pStyle w:val="StyleCng"/>
      </w:pPr>
      <w:r w:rsidRPr="00D04CB8">
        <w:t xml:space="preserve">  Ô 2: X</w:t>
      </w:r>
    </w:p>
    <w:p w14:paraId="3D906B35" w14:textId="0CEAF405" w:rsidR="00D04CB8" w:rsidRPr="00D04CB8" w:rsidRDefault="00D04CB8" w:rsidP="00D04CB8">
      <w:pPr>
        <w:pStyle w:val="StyleCng"/>
      </w:pPr>
      <w:r w:rsidRPr="00D04CB8">
        <w:t xml:space="preserve">  Ô 3: X</w:t>
      </w:r>
    </w:p>
    <w:p w14:paraId="686DA1EC" w14:textId="2CA01246" w:rsidR="00D04CB8" w:rsidRPr="00D04CB8" w:rsidRDefault="00D04CB8" w:rsidP="00D04CB8">
      <w:pPr>
        <w:pStyle w:val="StyleCng"/>
      </w:pPr>
      <w:r w:rsidRPr="00D04CB8">
        <w:t xml:space="preserve">  Ô 4: X</w:t>
      </w:r>
    </w:p>
    <w:p w14:paraId="50E9DA7D" w14:textId="13E9D296" w:rsidR="00D04CB8" w:rsidRPr="00D04CB8" w:rsidRDefault="00D04CB8" w:rsidP="00D04CB8">
      <w:pPr>
        <w:pStyle w:val="StyleCng"/>
      </w:pPr>
      <w:r w:rsidRPr="00D04CB8">
        <w:t xml:space="preserve">  Ô 5: X</w:t>
      </w:r>
    </w:p>
    <w:p w14:paraId="366FBBA3" w14:textId="0C407F17" w:rsidR="00D04CB8" w:rsidRPr="00D04CB8" w:rsidRDefault="00D04CB8" w:rsidP="00D04CB8">
      <w:pPr>
        <w:pStyle w:val="StyleCng"/>
      </w:pPr>
      <w:r w:rsidRPr="00D04CB8">
        <w:t xml:space="preserve">  Ô 6: (trống)</w:t>
      </w:r>
    </w:p>
    <w:p w14:paraId="777E27F7" w14:textId="21584A7B" w:rsidR="00D04CB8" w:rsidRPr="00D04CB8" w:rsidRDefault="00D04CB8" w:rsidP="00D04CB8">
      <w:pPr>
        <w:pStyle w:val="StyleCng"/>
      </w:pPr>
      <w:r w:rsidRPr="00D04CB8">
        <w:t xml:space="preserve">  Ô 7: (trống)</w:t>
      </w:r>
    </w:p>
    <w:p w14:paraId="3DD02112" w14:textId="532E2234" w:rsidR="00D04CB8" w:rsidRPr="00D04CB8" w:rsidRDefault="00D04CB8" w:rsidP="00D04CB8">
      <w:pPr>
        <w:pStyle w:val="StyleCng"/>
      </w:pPr>
      <w:r w:rsidRPr="00D04CB8">
        <w:t xml:space="preserve">  Ô 8: (trống)</w:t>
      </w:r>
    </w:p>
    <w:p w14:paraId="74919091" w14:textId="2BE316B5" w:rsidR="00D04CB8" w:rsidRPr="00D04CB8" w:rsidRDefault="00D04CB8" w:rsidP="00D04CB8">
      <w:pPr>
        <w:pStyle w:val="StyleCng"/>
      </w:pPr>
      <w:r w:rsidRPr="00D04CB8">
        <w:t xml:space="preserve">  Ô 9: (trống)</w:t>
      </w:r>
    </w:p>
    <w:p w14:paraId="245F99A8" w14:textId="41EAF439" w:rsidR="00E82EB6" w:rsidRPr="001F42EE" w:rsidRDefault="00D04CB8" w:rsidP="001F42EE">
      <w:pPr>
        <w:pStyle w:val="StyleCng"/>
      </w:pPr>
      <w:r w:rsidRPr="00D04CB8">
        <w:t xml:space="preserve">  </w:t>
      </w:r>
      <w:r w:rsidRPr="001F42EE">
        <w:t>Kết quả mong đợi: Người chơi X thắng (4 dấu X liên tiếp trên hàng ngang).</w:t>
      </w:r>
      <w:r w:rsidR="00E82EB6" w:rsidRPr="001F42EE">
        <w:t>.</w:t>
      </w:r>
    </w:p>
    <w:p w14:paraId="02969548" w14:textId="77777777" w:rsidR="00E82EB6" w:rsidRDefault="00E82EB6" w:rsidP="00E82EB6">
      <w:pPr>
        <w:pStyle w:val="StyleTr"/>
      </w:pPr>
      <w:r>
        <w:t>Tình huống 3:</w:t>
      </w:r>
    </w:p>
    <w:p w14:paraId="31CA7D16" w14:textId="6DA7F9B5" w:rsidR="00D04CB8" w:rsidRPr="00D04CB8" w:rsidRDefault="00D04CB8" w:rsidP="00D04CB8">
      <w:pPr>
        <w:pStyle w:val="StyleCng"/>
      </w:pPr>
      <w:r w:rsidRPr="00D04CB8">
        <w:lastRenderedPageBreak/>
        <w:t xml:space="preserve">  Ô 1: O</w:t>
      </w:r>
    </w:p>
    <w:p w14:paraId="402D81DE" w14:textId="79D94D5D" w:rsidR="00D04CB8" w:rsidRPr="00D04CB8" w:rsidRDefault="00D04CB8" w:rsidP="00D04CB8">
      <w:pPr>
        <w:pStyle w:val="StyleCng"/>
      </w:pPr>
      <w:r w:rsidRPr="00D04CB8">
        <w:t xml:space="preserve">  Ô 2: O</w:t>
      </w:r>
    </w:p>
    <w:p w14:paraId="2CDC096D" w14:textId="2079EE9C" w:rsidR="00D04CB8" w:rsidRPr="00D04CB8" w:rsidRDefault="00D04CB8" w:rsidP="00D04CB8">
      <w:pPr>
        <w:pStyle w:val="StyleCng"/>
      </w:pPr>
      <w:r w:rsidRPr="00D04CB8">
        <w:t xml:space="preserve">  Ô 3: O</w:t>
      </w:r>
    </w:p>
    <w:p w14:paraId="10626408" w14:textId="00C39A09" w:rsidR="00D04CB8" w:rsidRPr="00D04CB8" w:rsidRDefault="00D04CB8" w:rsidP="00D04CB8">
      <w:pPr>
        <w:pStyle w:val="StyleCng"/>
      </w:pPr>
      <w:r w:rsidRPr="00D04CB8">
        <w:t xml:space="preserve">  Ô 4: O</w:t>
      </w:r>
    </w:p>
    <w:p w14:paraId="29A43AAF" w14:textId="6AF90A0F" w:rsidR="00D04CB8" w:rsidRPr="00D04CB8" w:rsidRDefault="00D04CB8" w:rsidP="00D04CB8">
      <w:pPr>
        <w:pStyle w:val="StyleCng"/>
      </w:pPr>
      <w:r w:rsidRPr="00D04CB8">
        <w:t xml:space="preserve">  Ô 5: O (bị chặn một đầu)</w:t>
      </w:r>
    </w:p>
    <w:p w14:paraId="1C6C12C2" w14:textId="6F03C387" w:rsidR="00D04CB8" w:rsidRPr="00D04CB8" w:rsidRDefault="00D04CB8" w:rsidP="00D04CB8">
      <w:pPr>
        <w:pStyle w:val="StyleCng"/>
      </w:pPr>
      <w:r w:rsidRPr="00D04CB8">
        <w:t xml:space="preserve">  Ô 6: (trống)</w:t>
      </w:r>
    </w:p>
    <w:p w14:paraId="79186561" w14:textId="7E7114F0" w:rsidR="00D04CB8" w:rsidRPr="00D04CB8" w:rsidRDefault="00D04CB8" w:rsidP="00D04CB8">
      <w:pPr>
        <w:pStyle w:val="StyleCng"/>
      </w:pPr>
      <w:r w:rsidRPr="00D04CB8">
        <w:t xml:space="preserve">  Ô 7: X</w:t>
      </w:r>
    </w:p>
    <w:p w14:paraId="37F63053" w14:textId="533D47FA" w:rsidR="00D04CB8" w:rsidRPr="00D04CB8" w:rsidRDefault="00D04CB8" w:rsidP="00D04CB8">
      <w:pPr>
        <w:pStyle w:val="StyleCng"/>
      </w:pPr>
      <w:r w:rsidRPr="00D04CB8">
        <w:t xml:space="preserve">  Ô 8: X</w:t>
      </w:r>
    </w:p>
    <w:p w14:paraId="7AA8C42E" w14:textId="70FF2758" w:rsidR="00D04CB8" w:rsidRPr="00D04CB8" w:rsidRDefault="00D04CB8" w:rsidP="00D04CB8">
      <w:pPr>
        <w:pStyle w:val="StyleCng"/>
      </w:pPr>
      <w:r w:rsidRPr="00D04CB8">
        <w:t xml:space="preserve">  Ô 9: (trống)</w:t>
      </w:r>
    </w:p>
    <w:p w14:paraId="210EB244" w14:textId="07955FE5" w:rsidR="00E82EB6" w:rsidRDefault="00D04CB8" w:rsidP="00D04CB8">
      <w:pPr>
        <w:pStyle w:val="StyleCng"/>
      </w:pPr>
      <w:r w:rsidRPr="001F42EE">
        <w:t xml:space="preserve">  Kết quả mong đợi:</w:t>
      </w:r>
      <w:r w:rsidRPr="00D04CB8">
        <w:t xml:space="preserve"> Người chơi O thắng (chuỗi 5 dấu O liên tiếp trên hàng ngang, bị chặn một đầu).</w:t>
      </w:r>
    </w:p>
    <w:p w14:paraId="4F802E8D" w14:textId="6F5A0291" w:rsidR="00E82EB6" w:rsidRDefault="00E82EB6" w:rsidP="00E82EB6">
      <w:pPr>
        <w:pStyle w:val="DoanVB"/>
      </w:pPr>
      <w:r w:rsidRPr="00E82EB6">
        <w:t>Tình Huống Hòa:</w:t>
      </w:r>
    </w:p>
    <w:p w14:paraId="4CE6C2EA" w14:textId="209A8FB6" w:rsidR="00E82EB6" w:rsidRDefault="00E82EB6" w:rsidP="00E82EB6">
      <w:pPr>
        <w:pStyle w:val="StyleTr"/>
      </w:pPr>
      <w:r>
        <w:t xml:space="preserve">Mô tả: </w:t>
      </w:r>
      <w:r w:rsidR="00D04CB8" w:rsidRPr="00D04CB8">
        <w:t>Tình huống hòa xảy ra khi tất cả các ô đều được điền mà không có người chơi nào thắng.</w:t>
      </w:r>
    </w:p>
    <w:p w14:paraId="625F120A" w14:textId="4BD06320" w:rsidR="00E82EB6" w:rsidRDefault="00E82EB6" w:rsidP="00E82EB6">
      <w:pPr>
        <w:pStyle w:val="StyleTr"/>
      </w:pPr>
      <w:r>
        <w:t>Mục đích: Đảm bảo rằng trò chơi nhận diện đúng tình huống hòa và thông báo người chơi về kết quả hòa.</w:t>
      </w:r>
    </w:p>
    <w:p w14:paraId="1749A38D" w14:textId="4E6EDB2C" w:rsidR="00E82EB6" w:rsidRDefault="00E82EB6" w:rsidP="00E82EB6">
      <w:pPr>
        <w:pStyle w:val="StyleTr"/>
      </w:pPr>
      <w:r w:rsidRPr="00E82EB6">
        <w:t>Dữ liệu kiểm thử:</w:t>
      </w:r>
    </w:p>
    <w:p w14:paraId="21CB3B93" w14:textId="77777777" w:rsidR="00E82EB6" w:rsidRDefault="00E82EB6" w:rsidP="00E82EB6">
      <w:pPr>
        <w:pStyle w:val="StyleTr"/>
      </w:pPr>
      <w:r>
        <w:t>Tình huống 1:</w:t>
      </w:r>
    </w:p>
    <w:p w14:paraId="0CB93485" w14:textId="77777777" w:rsidR="00E82EB6" w:rsidRDefault="00E82EB6" w:rsidP="00E82EB6">
      <w:pPr>
        <w:pStyle w:val="StyleCng"/>
      </w:pPr>
      <w:r>
        <w:t>Ô 1: X</w:t>
      </w:r>
    </w:p>
    <w:p w14:paraId="38209C0C" w14:textId="77777777" w:rsidR="00E82EB6" w:rsidRDefault="00E82EB6" w:rsidP="00E82EB6">
      <w:pPr>
        <w:pStyle w:val="StyleCng"/>
      </w:pPr>
      <w:r>
        <w:t>Ô 2: O</w:t>
      </w:r>
    </w:p>
    <w:p w14:paraId="560F4802" w14:textId="77777777" w:rsidR="00E82EB6" w:rsidRDefault="00E82EB6" w:rsidP="00E82EB6">
      <w:pPr>
        <w:pStyle w:val="StyleCng"/>
      </w:pPr>
      <w:r>
        <w:t>Ô 3: X</w:t>
      </w:r>
    </w:p>
    <w:p w14:paraId="234A51CA" w14:textId="77777777" w:rsidR="00E82EB6" w:rsidRDefault="00E82EB6" w:rsidP="00E82EB6">
      <w:pPr>
        <w:pStyle w:val="StyleCng"/>
      </w:pPr>
      <w:r>
        <w:t>Ô 4: X</w:t>
      </w:r>
    </w:p>
    <w:p w14:paraId="75307CC9" w14:textId="77777777" w:rsidR="00E82EB6" w:rsidRDefault="00E82EB6" w:rsidP="00E82EB6">
      <w:pPr>
        <w:pStyle w:val="StyleCng"/>
      </w:pPr>
      <w:r>
        <w:t>Ô 5: X</w:t>
      </w:r>
    </w:p>
    <w:p w14:paraId="60301305" w14:textId="77777777" w:rsidR="00E82EB6" w:rsidRDefault="00E82EB6" w:rsidP="00E82EB6">
      <w:pPr>
        <w:pStyle w:val="StyleCng"/>
      </w:pPr>
      <w:r>
        <w:t>Ô 6: O</w:t>
      </w:r>
    </w:p>
    <w:p w14:paraId="2F568527" w14:textId="77777777" w:rsidR="00E82EB6" w:rsidRDefault="00E82EB6" w:rsidP="00E82EB6">
      <w:pPr>
        <w:pStyle w:val="StyleCng"/>
      </w:pPr>
      <w:r>
        <w:t>Ô 7: O</w:t>
      </w:r>
    </w:p>
    <w:p w14:paraId="253EF6F2" w14:textId="77777777" w:rsidR="00E82EB6" w:rsidRDefault="00E82EB6" w:rsidP="00E82EB6">
      <w:pPr>
        <w:pStyle w:val="StyleCng"/>
      </w:pPr>
      <w:r>
        <w:t>Ô 8: X</w:t>
      </w:r>
    </w:p>
    <w:p w14:paraId="7B946A37" w14:textId="77777777" w:rsidR="00E82EB6" w:rsidRDefault="00E82EB6" w:rsidP="00E82EB6">
      <w:pPr>
        <w:pStyle w:val="StyleCng"/>
      </w:pPr>
      <w:r>
        <w:t>Ô 9: O</w:t>
      </w:r>
    </w:p>
    <w:p w14:paraId="01CD64F5" w14:textId="07BBCB0D" w:rsidR="00E82EB6" w:rsidRPr="001F42EE" w:rsidRDefault="00E82EB6" w:rsidP="001F42EE">
      <w:pPr>
        <w:pStyle w:val="StyleCng"/>
      </w:pPr>
      <w:r w:rsidRPr="001F42EE">
        <w:t>Kết quả mong đợi: Hòa.</w:t>
      </w:r>
    </w:p>
    <w:p w14:paraId="08B30D0C" w14:textId="31140ACB" w:rsidR="00870BD9" w:rsidRDefault="00870BD9" w:rsidP="00870BD9">
      <w:pPr>
        <w:pStyle w:val="DoanVB"/>
      </w:pPr>
      <w:r>
        <w:t>Tình Huống Lỗi:</w:t>
      </w:r>
    </w:p>
    <w:p w14:paraId="58084DD0" w14:textId="77777777" w:rsidR="00870BD9" w:rsidRDefault="00870BD9" w:rsidP="00870BD9">
      <w:pPr>
        <w:pStyle w:val="StyleTr"/>
      </w:pPr>
      <w:r>
        <w:lastRenderedPageBreak/>
        <w:t>Mô tả: Nhập dữ liệu không hợp lệ hoặc thực hiện các thao tác không hợp lệ để kiểm tra cách trò chơi xử lý lỗi.</w:t>
      </w:r>
    </w:p>
    <w:p w14:paraId="519E1734" w14:textId="77777777" w:rsidR="00870BD9" w:rsidRDefault="00870BD9" w:rsidP="00870BD9">
      <w:pPr>
        <w:pStyle w:val="StyleTr"/>
      </w:pPr>
      <w:r>
        <w:t>Mục đích: Đảm bảo trò chơi xử lý các lỗi một cách chính xác và thông báo cho người chơi về lỗi.</w:t>
      </w:r>
    </w:p>
    <w:p w14:paraId="3D180753" w14:textId="38ECFC49" w:rsidR="00E82EB6" w:rsidRDefault="00870BD9" w:rsidP="00870BD9">
      <w:pPr>
        <w:pStyle w:val="StyleTr"/>
      </w:pPr>
      <w:r>
        <w:t>Dữ liệu kiểm thử:</w:t>
      </w:r>
    </w:p>
    <w:p w14:paraId="038F7252" w14:textId="77777777" w:rsidR="00870BD9" w:rsidRDefault="00870BD9" w:rsidP="00870BD9">
      <w:pPr>
        <w:pStyle w:val="StyleTr"/>
      </w:pPr>
      <w:r>
        <w:t>Tình huống 1:</w:t>
      </w:r>
    </w:p>
    <w:p w14:paraId="312167CA" w14:textId="77777777" w:rsidR="00870BD9" w:rsidRDefault="00870BD9" w:rsidP="00870BD9">
      <w:pPr>
        <w:pStyle w:val="StyleCng"/>
      </w:pPr>
      <w:r>
        <w:t>Ô 1: X</w:t>
      </w:r>
    </w:p>
    <w:p w14:paraId="69978C78" w14:textId="77777777" w:rsidR="00870BD9" w:rsidRDefault="00870BD9" w:rsidP="00870BD9">
      <w:pPr>
        <w:pStyle w:val="StyleCng"/>
      </w:pPr>
      <w:r>
        <w:t>Ô 2: O</w:t>
      </w:r>
    </w:p>
    <w:p w14:paraId="75F4BA7F" w14:textId="77777777" w:rsidR="00870BD9" w:rsidRDefault="00870BD9" w:rsidP="00870BD9">
      <w:pPr>
        <w:pStyle w:val="StyleCng"/>
      </w:pPr>
      <w:r>
        <w:t>Ô 3: X</w:t>
      </w:r>
    </w:p>
    <w:p w14:paraId="48A39159" w14:textId="77777777" w:rsidR="00870BD9" w:rsidRDefault="00870BD9" w:rsidP="00870BD9">
      <w:pPr>
        <w:pStyle w:val="StyleCng"/>
      </w:pPr>
      <w:r>
        <w:t>Ô 4: O</w:t>
      </w:r>
    </w:p>
    <w:p w14:paraId="460BDCDF" w14:textId="77777777" w:rsidR="00870BD9" w:rsidRDefault="00870BD9" w:rsidP="00870BD9">
      <w:pPr>
        <w:pStyle w:val="StyleCng"/>
      </w:pPr>
      <w:r>
        <w:t>Ô 5: X</w:t>
      </w:r>
    </w:p>
    <w:p w14:paraId="5025332C" w14:textId="77777777" w:rsidR="00870BD9" w:rsidRDefault="00870BD9" w:rsidP="00870BD9">
      <w:pPr>
        <w:pStyle w:val="StyleCng"/>
      </w:pPr>
      <w:r>
        <w:t>Ô 6: O</w:t>
      </w:r>
    </w:p>
    <w:p w14:paraId="3E2908DC" w14:textId="77777777" w:rsidR="00870BD9" w:rsidRDefault="00870BD9" w:rsidP="00870BD9">
      <w:pPr>
        <w:pStyle w:val="StyleCng"/>
      </w:pPr>
      <w:r>
        <w:t>Ô 7: X (người chơi X tiếp tục di chuyển vào ô đã bị chiếm)</w:t>
      </w:r>
    </w:p>
    <w:p w14:paraId="4745ACA6" w14:textId="77777777" w:rsidR="00870BD9" w:rsidRDefault="00870BD9" w:rsidP="00870BD9">
      <w:pPr>
        <w:pStyle w:val="StyleCng"/>
      </w:pPr>
      <w:r>
        <w:t>Ô 8: (trống)</w:t>
      </w:r>
    </w:p>
    <w:p w14:paraId="56FD3625" w14:textId="77777777" w:rsidR="00870BD9" w:rsidRDefault="00870BD9" w:rsidP="00870BD9">
      <w:pPr>
        <w:pStyle w:val="StyleCng"/>
      </w:pPr>
      <w:r>
        <w:t>Ô 9: (trống)</w:t>
      </w:r>
    </w:p>
    <w:p w14:paraId="4B12FB1D" w14:textId="77777777" w:rsidR="00870BD9" w:rsidRDefault="00870BD9" w:rsidP="00870BD9">
      <w:pPr>
        <w:pStyle w:val="StyleCng"/>
      </w:pPr>
      <w:r w:rsidRPr="001F42EE">
        <w:t>Kết quả mong đợi: Hiển</w:t>
      </w:r>
      <w:r>
        <w:t xml:space="preserve"> thị thông báo lỗi về việc ô đã được chiếm.</w:t>
      </w:r>
    </w:p>
    <w:p w14:paraId="323860ED" w14:textId="77777777" w:rsidR="00870BD9" w:rsidRDefault="00870BD9" w:rsidP="00870BD9">
      <w:pPr>
        <w:pStyle w:val="StyleTr"/>
      </w:pPr>
      <w:r>
        <w:t>Tình huống 2:</w:t>
      </w:r>
    </w:p>
    <w:p w14:paraId="37EB3253" w14:textId="77777777" w:rsidR="00870BD9" w:rsidRDefault="00870BD9" w:rsidP="00870BD9">
      <w:pPr>
        <w:pStyle w:val="StyleCng"/>
      </w:pPr>
      <w:r>
        <w:t>Ô 1: X</w:t>
      </w:r>
    </w:p>
    <w:p w14:paraId="54F665E7" w14:textId="77777777" w:rsidR="00870BD9" w:rsidRDefault="00870BD9" w:rsidP="00870BD9">
      <w:pPr>
        <w:pStyle w:val="StyleCng"/>
      </w:pPr>
      <w:r>
        <w:t>Ô 2: X</w:t>
      </w:r>
    </w:p>
    <w:p w14:paraId="0BB04143" w14:textId="77777777" w:rsidR="00870BD9" w:rsidRDefault="00870BD9" w:rsidP="00870BD9">
      <w:pPr>
        <w:pStyle w:val="StyleCng"/>
      </w:pPr>
      <w:r>
        <w:t>Ô 3: (trống)</w:t>
      </w:r>
    </w:p>
    <w:p w14:paraId="03C461DD" w14:textId="77777777" w:rsidR="00870BD9" w:rsidRDefault="00870BD9" w:rsidP="00870BD9">
      <w:pPr>
        <w:pStyle w:val="StyleCng"/>
      </w:pPr>
      <w:r>
        <w:t>Ô 4: (trống)</w:t>
      </w:r>
    </w:p>
    <w:p w14:paraId="1FEB0971" w14:textId="77777777" w:rsidR="00870BD9" w:rsidRDefault="00870BD9" w:rsidP="00870BD9">
      <w:pPr>
        <w:pStyle w:val="StyleCng"/>
      </w:pPr>
      <w:r>
        <w:t>Ô 5: (trống)</w:t>
      </w:r>
    </w:p>
    <w:p w14:paraId="16D609B2" w14:textId="77777777" w:rsidR="00870BD9" w:rsidRDefault="00870BD9" w:rsidP="00870BD9">
      <w:pPr>
        <w:pStyle w:val="StyleCng"/>
      </w:pPr>
      <w:r>
        <w:t>Ô 6: (trống)</w:t>
      </w:r>
    </w:p>
    <w:p w14:paraId="2C3EBCBE" w14:textId="77777777" w:rsidR="00870BD9" w:rsidRDefault="00870BD9" w:rsidP="00870BD9">
      <w:pPr>
        <w:pStyle w:val="StyleCng"/>
      </w:pPr>
      <w:r>
        <w:t>Ô 7: (trống)</w:t>
      </w:r>
    </w:p>
    <w:p w14:paraId="7DDB9F02" w14:textId="77777777" w:rsidR="00870BD9" w:rsidRDefault="00870BD9" w:rsidP="00870BD9">
      <w:pPr>
        <w:pStyle w:val="StyleCng"/>
      </w:pPr>
      <w:r>
        <w:t>Ô 8: (trống)</w:t>
      </w:r>
    </w:p>
    <w:p w14:paraId="6D7015B2" w14:textId="77777777" w:rsidR="00870BD9" w:rsidRDefault="00870BD9" w:rsidP="00870BD9">
      <w:pPr>
        <w:pStyle w:val="StyleCng"/>
      </w:pPr>
      <w:r>
        <w:t>Ô 9: (trống)</w:t>
      </w:r>
    </w:p>
    <w:p w14:paraId="52585775" w14:textId="7FFD452C" w:rsidR="00870BD9" w:rsidRDefault="00870BD9" w:rsidP="00870BD9">
      <w:pPr>
        <w:pStyle w:val="StyleCng"/>
      </w:pPr>
      <w:r w:rsidRPr="001F42EE">
        <w:t>Kết quả mong đợi:</w:t>
      </w:r>
      <w:r>
        <w:t xml:space="preserve"> Hiển thị thông báo lỗi khi người chơi nhập dữ liệu không hợp lệ (như ký tự không hợp lệ hoặc ô không hợp lệ).</w:t>
      </w:r>
    </w:p>
    <w:p w14:paraId="1099F956" w14:textId="227F3676" w:rsidR="00870BD9" w:rsidRDefault="00870BD9" w:rsidP="00870BD9">
      <w:pPr>
        <w:pStyle w:val="Heading2"/>
      </w:pPr>
      <w:bookmarkStart w:id="110" w:name="_Toc177670193"/>
      <w:bookmarkStart w:id="111" w:name="_Toc177672408"/>
      <w:bookmarkStart w:id="112" w:name="_Toc177675701"/>
      <w:bookmarkStart w:id="113" w:name="_Toc177675815"/>
      <w:bookmarkStart w:id="114" w:name="_Toc177676150"/>
      <w:bookmarkStart w:id="115" w:name="_Toc177752072"/>
      <w:r>
        <w:t>Thực Hiện Kiểm Thử</w:t>
      </w:r>
      <w:bookmarkEnd w:id="110"/>
      <w:bookmarkEnd w:id="111"/>
      <w:bookmarkEnd w:id="112"/>
      <w:bookmarkEnd w:id="113"/>
      <w:bookmarkEnd w:id="114"/>
      <w:bookmarkEnd w:id="115"/>
    </w:p>
    <w:p w14:paraId="3CEA1E16" w14:textId="49678029" w:rsidR="00870BD9" w:rsidRDefault="00870BD9" w:rsidP="00870BD9">
      <w:pPr>
        <w:pStyle w:val="DoanVB"/>
      </w:pPr>
      <w:r>
        <w:t xml:space="preserve"> Thực hiện kiểm thử với dữ liệu kiểm thử đã chuẩn bị:</w:t>
      </w:r>
    </w:p>
    <w:p w14:paraId="7C90F7BF" w14:textId="77777777" w:rsidR="00870BD9" w:rsidRPr="00870BD9" w:rsidRDefault="00870BD9" w:rsidP="00870BD9">
      <w:pPr>
        <w:pStyle w:val="StyleTr"/>
      </w:pPr>
      <w:r w:rsidRPr="00870BD9">
        <w:lastRenderedPageBreak/>
        <w:t>Áp dụng các dữ liệu kiểm thử cho trò chơi Tic-Tac-Toe.</w:t>
      </w:r>
    </w:p>
    <w:p w14:paraId="607D5EB5" w14:textId="77777777" w:rsidR="00870BD9" w:rsidRPr="00870BD9" w:rsidRDefault="00870BD9" w:rsidP="00870BD9">
      <w:pPr>
        <w:pStyle w:val="StyleTr"/>
      </w:pPr>
      <w:r w:rsidRPr="00870BD9">
        <w:t>Ghi nhận kết quả và so sánh với kết quả mong đợi.</w:t>
      </w:r>
    </w:p>
    <w:p w14:paraId="73544E60" w14:textId="44A73D90" w:rsidR="00870BD9" w:rsidRDefault="00870BD9" w:rsidP="00870BD9">
      <w:pPr>
        <w:pStyle w:val="StyleTr"/>
      </w:pPr>
      <w:r w:rsidRPr="00870BD9">
        <w:t>Đánh giá hiệu quả của các xử lý lỗi và thông báo của trò chơi.</w:t>
      </w:r>
    </w:p>
    <w:p w14:paraId="318FDCB7" w14:textId="360091F2" w:rsidR="00870BD9" w:rsidRDefault="00870BD9" w:rsidP="00870BD9">
      <w:pPr>
        <w:pStyle w:val="DoanVB"/>
      </w:pPr>
      <w:r>
        <w:t>Xử lý các lỗi phát hiện:</w:t>
      </w:r>
    </w:p>
    <w:p w14:paraId="771331B8" w14:textId="77777777" w:rsidR="00870BD9" w:rsidRDefault="00870BD9" w:rsidP="00870BD9">
      <w:pPr>
        <w:pStyle w:val="StyleTr"/>
      </w:pPr>
      <w:r>
        <w:t>Ghi lại các lỗi phát hiện trong quá trình kiểm thử.</w:t>
      </w:r>
    </w:p>
    <w:p w14:paraId="3667467F" w14:textId="77777777" w:rsidR="00870BD9" w:rsidRDefault="00870BD9" w:rsidP="00870BD9">
      <w:pPr>
        <w:pStyle w:val="StyleTr"/>
      </w:pPr>
      <w:r>
        <w:t>Đề xuất các giải pháp sửa chữa và cải tiến cho trò chơi dựa trên các lỗi và vấn đề được phát hiện.</w:t>
      </w:r>
    </w:p>
    <w:p w14:paraId="60168552" w14:textId="420EFF8B" w:rsidR="00870BD9" w:rsidRDefault="00870BD9" w:rsidP="00870BD9">
      <w:pPr>
        <w:pStyle w:val="DoanVB"/>
      </w:pPr>
      <w:r>
        <w:t xml:space="preserve"> Đánh giá kết quả kiểm thử:</w:t>
      </w:r>
    </w:p>
    <w:p w14:paraId="5B057A79" w14:textId="77777777" w:rsidR="00870BD9" w:rsidRDefault="00870BD9" w:rsidP="00870BD9">
      <w:pPr>
        <w:pStyle w:val="StyleTr"/>
      </w:pPr>
      <w:r>
        <w:t>Đảm bảo tất cả các tình huống đã được kiểm thử và trò chơi hoạt động đúng theo các yêu cầu.</w:t>
      </w:r>
    </w:p>
    <w:p w14:paraId="1818D325" w14:textId="7C384C12" w:rsidR="00870BD9" w:rsidRDefault="00870BD9" w:rsidP="00870BD9">
      <w:pPr>
        <w:pStyle w:val="StyleTr"/>
      </w:pPr>
      <w:r>
        <w:t>Đánh giá mức độ chính xác và hiệu quả của việc xử lý lỗi trong trò chơi.</w:t>
      </w:r>
    </w:p>
    <w:p w14:paraId="11CE0484" w14:textId="40CB610E" w:rsidR="00B12BB2" w:rsidRPr="00B12BB2" w:rsidRDefault="00B12BB2" w:rsidP="001F42EE">
      <w:pPr>
        <w:pStyle w:val="Heading2"/>
      </w:pPr>
      <w:r>
        <w:t xml:space="preserve"> </w:t>
      </w:r>
      <w:bookmarkStart w:id="116" w:name="_Toc177752073"/>
      <w:r w:rsidRPr="00B12BB2">
        <w:t>Báo cáo kiểm thử</w:t>
      </w:r>
      <w:bookmarkEnd w:id="116"/>
    </w:p>
    <w:p w14:paraId="3FE38F26" w14:textId="5A5400D6" w:rsidR="00B12BB2" w:rsidRPr="00B12BB2" w:rsidRDefault="00B12BB2" w:rsidP="001F42EE">
      <w:pPr>
        <w:pStyle w:val="Heading3"/>
      </w:pPr>
      <w:r w:rsidRPr="00B12BB2">
        <w:t xml:space="preserve"> </w:t>
      </w:r>
      <w:bookmarkStart w:id="117" w:name="_Toc177752074"/>
      <w:r w:rsidRPr="00B12BB2">
        <w:t>Tổng quan</w:t>
      </w:r>
      <w:bookmarkEnd w:id="117"/>
    </w:p>
    <w:p w14:paraId="17F7792D" w14:textId="597E185D" w:rsidR="00B12BB2" w:rsidRPr="001F42EE" w:rsidRDefault="00B12BB2" w:rsidP="001F42EE">
      <w:pPr>
        <w:pStyle w:val="StyleTr"/>
      </w:pPr>
      <w:r w:rsidRPr="001F42EE">
        <w:t>Mục đích: Báo cáo kết quả kiểm thử của trò chơi Tic Tac Toe 20x20.</w:t>
      </w:r>
    </w:p>
    <w:p w14:paraId="0BF07B0F" w14:textId="34C74242" w:rsidR="00B12BB2" w:rsidRPr="001F42EE" w:rsidRDefault="00B12BB2" w:rsidP="001F42EE">
      <w:pPr>
        <w:pStyle w:val="StyleTr"/>
      </w:pPr>
      <w:r w:rsidRPr="001F42EE">
        <w:t>Ngày báo cáo: [Ngày hiện tại].</w:t>
      </w:r>
    </w:p>
    <w:p w14:paraId="30794F79" w14:textId="6FA73ED5" w:rsidR="008B4188" w:rsidRPr="001F42EE" w:rsidRDefault="00B12BB2" w:rsidP="00860540">
      <w:pPr>
        <w:pStyle w:val="StyleTr"/>
      </w:pPr>
      <w:r w:rsidRPr="001F42EE">
        <w:t>Nhóm kiểm thử: [Tên nhóm kiểm thử].</w:t>
      </w:r>
    </w:p>
    <w:p w14:paraId="562FBE05" w14:textId="72F273DE" w:rsidR="00B12BB2" w:rsidRDefault="00B12BB2" w:rsidP="001F42EE">
      <w:pPr>
        <w:pStyle w:val="Heading3"/>
      </w:pPr>
      <w:bookmarkStart w:id="118" w:name="_Toc177752075"/>
      <w:r w:rsidRPr="00B12BB2">
        <w:t>Kết quả kiểm thử</w:t>
      </w:r>
      <w:bookmarkEnd w:id="118"/>
    </w:p>
    <w:tbl>
      <w:tblPr>
        <w:tblStyle w:val="TableGrid"/>
        <w:tblW w:w="0" w:type="auto"/>
        <w:tblLook w:val="04A0" w:firstRow="1" w:lastRow="0" w:firstColumn="1" w:lastColumn="0" w:noHBand="0" w:noVBand="1"/>
      </w:tblPr>
      <w:tblGrid>
        <w:gridCol w:w="1696"/>
        <w:gridCol w:w="2694"/>
        <w:gridCol w:w="4672"/>
      </w:tblGrid>
      <w:tr w:rsidR="001F42EE" w14:paraId="56C60230" w14:textId="77777777" w:rsidTr="008B4188">
        <w:tc>
          <w:tcPr>
            <w:tcW w:w="1696" w:type="dxa"/>
            <w:shd w:val="clear" w:color="auto" w:fill="DEEAF6" w:themeFill="accent5" w:themeFillTint="33"/>
            <w:vAlign w:val="center"/>
          </w:tcPr>
          <w:p w14:paraId="31711DCB" w14:textId="688D2C1D" w:rsidR="001F42EE" w:rsidRPr="008B4188" w:rsidRDefault="001F42EE" w:rsidP="008B4188">
            <w:pPr>
              <w:jc w:val="center"/>
              <w:rPr>
                <w:b/>
                <w:bCs/>
              </w:rPr>
            </w:pPr>
            <w:r w:rsidRPr="008B4188">
              <w:rPr>
                <w:b/>
                <w:bCs/>
              </w:rPr>
              <w:t>Test Case ID</w:t>
            </w:r>
          </w:p>
        </w:tc>
        <w:tc>
          <w:tcPr>
            <w:tcW w:w="2694" w:type="dxa"/>
            <w:shd w:val="clear" w:color="auto" w:fill="DEEAF6" w:themeFill="accent5" w:themeFillTint="33"/>
            <w:vAlign w:val="center"/>
          </w:tcPr>
          <w:p w14:paraId="5B90BFD3" w14:textId="5505512E" w:rsidR="001F42EE" w:rsidRPr="008B4188" w:rsidRDefault="001F42EE" w:rsidP="008B4188">
            <w:pPr>
              <w:jc w:val="center"/>
              <w:rPr>
                <w:b/>
                <w:bCs/>
              </w:rPr>
            </w:pPr>
            <w:r w:rsidRPr="008B4188">
              <w:rPr>
                <w:b/>
                <w:bCs/>
              </w:rPr>
              <w:t>Tình trạng</w:t>
            </w:r>
          </w:p>
        </w:tc>
        <w:tc>
          <w:tcPr>
            <w:tcW w:w="4672" w:type="dxa"/>
            <w:shd w:val="clear" w:color="auto" w:fill="DEEAF6" w:themeFill="accent5" w:themeFillTint="33"/>
            <w:vAlign w:val="center"/>
          </w:tcPr>
          <w:p w14:paraId="5B1BDBA4" w14:textId="0BB8453F" w:rsidR="001F42EE" w:rsidRPr="008B4188" w:rsidRDefault="001F42EE" w:rsidP="008B4188">
            <w:pPr>
              <w:jc w:val="center"/>
              <w:rPr>
                <w:b/>
                <w:bCs/>
              </w:rPr>
            </w:pPr>
            <w:r w:rsidRPr="008B4188">
              <w:rPr>
                <w:b/>
                <w:bCs/>
              </w:rPr>
              <w:t>Ghi chú</w:t>
            </w:r>
          </w:p>
        </w:tc>
      </w:tr>
      <w:tr w:rsidR="00860540" w14:paraId="69C73677" w14:textId="77777777" w:rsidTr="009E40B2">
        <w:tc>
          <w:tcPr>
            <w:tcW w:w="1696" w:type="dxa"/>
            <w:vAlign w:val="bottom"/>
          </w:tcPr>
          <w:p w14:paraId="054EBC97" w14:textId="476B6627" w:rsidR="00860540" w:rsidRDefault="00860540" w:rsidP="00860540">
            <w:pPr>
              <w:jc w:val="center"/>
            </w:pPr>
            <w:r>
              <w:rPr>
                <w:rFonts w:ascii="Calibri" w:hAnsi="Calibri" w:cs="Calibri"/>
                <w:sz w:val="22"/>
              </w:rPr>
              <w:t>TC002</w:t>
            </w:r>
          </w:p>
        </w:tc>
        <w:tc>
          <w:tcPr>
            <w:tcW w:w="2694" w:type="dxa"/>
            <w:vAlign w:val="bottom"/>
          </w:tcPr>
          <w:p w14:paraId="38A59578" w14:textId="2E7A832F" w:rsidR="00860540" w:rsidRDefault="00860540" w:rsidP="00860540">
            <w:pPr>
              <w:jc w:val="left"/>
            </w:pPr>
            <w:r>
              <w:rPr>
                <w:rFonts w:ascii="Calibri" w:hAnsi="Calibri" w:cs="Calibri"/>
                <w:sz w:val="22"/>
              </w:rPr>
              <w:t>Pass</w:t>
            </w:r>
          </w:p>
        </w:tc>
        <w:tc>
          <w:tcPr>
            <w:tcW w:w="4672" w:type="dxa"/>
            <w:vAlign w:val="bottom"/>
          </w:tcPr>
          <w:p w14:paraId="4363E14E" w14:textId="12F5D403" w:rsidR="00860540" w:rsidRDefault="00860540" w:rsidP="00860540">
            <w:pPr>
              <w:jc w:val="left"/>
            </w:pPr>
            <w:r>
              <w:rPr>
                <w:rFonts w:ascii="Calibri" w:hAnsi="Calibri" w:cs="Calibri"/>
                <w:sz w:val="22"/>
              </w:rPr>
              <w:t>Di chuyển của người chơi X và chuyển lượt hoạt động đúng</w:t>
            </w:r>
          </w:p>
        </w:tc>
      </w:tr>
      <w:tr w:rsidR="00860540" w14:paraId="17ACEA3A" w14:textId="77777777" w:rsidTr="009E40B2">
        <w:tc>
          <w:tcPr>
            <w:tcW w:w="1696" w:type="dxa"/>
            <w:vAlign w:val="bottom"/>
          </w:tcPr>
          <w:p w14:paraId="1A8157DD" w14:textId="6EA1D385" w:rsidR="00860540" w:rsidRDefault="00860540" w:rsidP="00860540">
            <w:pPr>
              <w:jc w:val="center"/>
            </w:pPr>
            <w:r>
              <w:rPr>
                <w:rFonts w:ascii="Calibri" w:hAnsi="Calibri" w:cs="Calibri"/>
                <w:sz w:val="22"/>
              </w:rPr>
              <w:t>TC003</w:t>
            </w:r>
          </w:p>
        </w:tc>
        <w:tc>
          <w:tcPr>
            <w:tcW w:w="2694" w:type="dxa"/>
            <w:vAlign w:val="bottom"/>
          </w:tcPr>
          <w:p w14:paraId="6F146A96" w14:textId="182A9024" w:rsidR="00860540" w:rsidRDefault="00860540" w:rsidP="00860540">
            <w:pPr>
              <w:jc w:val="left"/>
            </w:pPr>
            <w:r>
              <w:rPr>
                <w:rFonts w:ascii="Calibri" w:hAnsi="Calibri" w:cs="Calibri"/>
                <w:sz w:val="22"/>
              </w:rPr>
              <w:t>Pass</w:t>
            </w:r>
          </w:p>
        </w:tc>
        <w:tc>
          <w:tcPr>
            <w:tcW w:w="4672" w:type="dxa"/>
            <w:vAlign w:val="bottom"/>
          </w:tcPr>
          <w:p w14:paraId="7D49EA42" w14:textId="778F6F47" w:rsidR="00860540" w:rsidRDefault="00860540" w:rsidP="00860540">
            <w:pPr>
              <w:jc w:val="left"/>
            </w:pPr>
            <w:r>
              <w:rPr>
                <w:rFonts w:ascii="Calibri" w:hAnsi="Calibri" w:cs="Calibri"/>
                <w:sz w:val="22"/>
              </w:rPr>
              <w:t>Di chuyển của người chơi O và chuyển lượt hoạt động đúng</w:t>
            </w:r>
          </w:p>
        </w:tc>
      </w:tr>
      <w:tr w:rsidR="00860540" w14:paraId="1B127A75" w14:textId="77777777" w:rsidTr="009E40B2">
        <w:tc>
          <w:tcPr>
            <w:tcW w:w="1696" w:type="dxa"/>
            <w:vAlign w:val="bottom"/>
          </w:tcPr>
          <w:p w14:paraId="5FA27D79" w14:textId="0ADFC290" w:rsidR="00860540" w:rsidRDefault="00860540" w:rsidP="00860540">
            <w:pPr>
              <w:jc w:val="center"/>
            </w:pPr>
            <w:r>
              <w:rPr>
                <w:rFonts w:ascii="Calibri" w:hAnsi="Calibri" w:cs="Calibri"/>
                <w:sz w:val="22"/>
              </w:rPr>
              <w:t>TC004</w:t>
            </w:r>
          </w:p>
        </w:tc>
        <w:tc>
          <w:tcPr>
            <w:tcW w:w="2694" w:type="dxa"/>
            <w:vAlign w:val="bottom"/>
          </w:tcPr>
          <w:p w14:paraId="77B472F4" w14:textId="06575C77" w:rsidR="00860540" w:rsidRDefault="00860540" w:rsidP="00860540">
            <w:pPr>
              <w:jc w:val="left"/>
            </w:pPr>
            <w:r>
              <w:rPr>
                <w:rFonts w:ascii="Calibri" w:hAnsi="Calibri" w:cs="Calibri"/>
                <w:sz w:val="22"/>
              </w:rPr>
              <w:t>Pass</w:t>
            </w:r>
          </w:p>
        </w:tc>
        <w:tc>
          <w:tcPr>
            <w:tcW w:w="4672" w:type="dxa"/>
            <w:vAlign w:val="bottom"/>
          </w:tcPr>
          <w:p w14:paraId="60AAFF56" w14:textId="1AC7775E" w:rsidR="00860540" w:rsidRDefault="00860540" w:rsidP="00860540">
            <w:pPr>
              <w:jc w:val="left"/>
            </w:pPr>
            <w:r>
              <w:rPr>
                <w:rFonts w:ascii="Calibri" w:hAnsi="Calibri" w:cs="Calibri"/>
                <w:sz w:val="22"/>
              </w:rPr>
              <w:t>Chiến thắng với 4 dấu liên tiếp không bị chặn được nhận diện và thông báo chính xác</w:t>
            </w:r>
          </w:p>
        </w:tc>
      </w:tr>
      <w:tr w:rsidR="00860540" w14:paraId="414554BB" w14:textId="77777777" w:rsidTr="009E40B2">
        <w:tc>
          <w:tcPr>
            <w:tcW w:w="1696" w:type="dxa"/>
            <w:vAlign w:val="bottom"/>
          </w:tcPr>
          <w:p w14:paraId="2EF0A9C8" w14:textId="039FB819" w:rsidR="00860540" w:rsidRDefault="00860540" w:rsidP="00860540">
            <w:pPr>
              <w:jc w:val="center"/>
            </w:pPr>
            <w:r>
              <w:rPr>
                <w:rFonts w:ascii="Calibri" w:hAnsi="Calibri" w:cs="Calibri"/>
                <w:sz w:val="22"/>
              </w:rPr>
              <w:t>TC005</w:t>
            </w:r>
          </w:p>
        </w:tc>
        <w:tc>
          <w:tcPr>
            <w:tcW w:w="2694" w:type="dxa"/>
            <w:vAlign w:val="bottom"/>
          </w:tcPr>
          <w:p w14:paraId="61AE17E0" w14:textId="6C5860D8" w:rsidR="00860540" w:rsidRDefault="00860540" w:rsidP="00860540">
            <w:pPr>
              <w:jc w:val="left"/>
            </w:pPr>
            <w:r>
              <w:rPr>
                <w:rFonts w:ascii="Calibri" w:hAnsi="Calibri" w:cs="Calibri"/>
                <w:sz w:val="22"/>
              </w:rPr>
              <w:t>Pass</w:t>
            </w:r>
          </w:p>
        </w:tc>
        <w:tc>
          <w:tcPr>
            <w:tcW w:w="4672" w:type="dxa"/>
            <w:vAlign w:val="bottom"/>
          </w:tcPr>
          <w:p w14:paraId="6ED6CB62" w14:textId="231349B0" w:rsidR="00860540" w:rsidRDefault="00860540" w:rsidP="00860540">
            <w:pPr>
              <w:jc w:val="left"/>
            </w:pPr>
            <w:r>
              <w:rPr>
                <w:rFonts w:ascii="Calibri" w:hAnsi="Calibri" w:cs="Calibri"/>
                <w:sz w:val="22"/>
              </w:rPr>
              <w:t>Thắng lợi khi người chơi X có 5 dấu liên tiếp bị chặn ở một đầu được nhận diện và thông báo chính xác</w:t>
            </w:r>
          </w:p>
        </w:tc>
      </w:tr>
      <w:tr w:rsidR="00860540" w14:paraId="6B0032AB" w14:textId="77777777" w:rsidTr="009E40B2">
        <w:tc>
          <w:tcPr>
            <w:tcW w:w="1696" w:type="dxa"/>
            <w:vAlign w:val="bottom"/>
          </w:tcPr>
          <w:p w14:paraId="1BD05397" w14:textId="04ADFAB9" w:rsidR="00860540" w:rsidRDefault="00860540" w:rsidP="00860540">
            <w:pPr>
              <w:jc w:val="center"/>
            </w:pPr>
            <w:r>
              <w:rPr>
                <w:rFonts w:ascii="Calibri" w:hAnsi="Calibri" w:cs="Calibri"/>
                <w:sz w:val="22"/>
              </w:rPr>
              <w:t>TC006</w:t>
            </w:r>
          </w:p>
        </w:tc>
        <w:tc>
          <w:tcPr>
            <w:tcW w:w="2694" w:type="dxa"/>
            <w:vAlign w:val="bottom"/>
          </w:tcPr>
          <w:p w14:paraId="2223908A" w14:textId="1FD5510C" w:rsidR="00860540" w:rsidRDefault="00860540" w:rsidP="00860540">
            <w:pPr>
              <w:jc w:val="left"/>
            </w:pPr>
            <w:r>
              <w:rPr>
                <w:rFonts w:ascii="Calibri" w:hAnsi="Calibri" w:cs="Calibri"/>
                <w:sz w:val="22"/>
              </w:rPr>
              <w:t>Pass</w:t>
            </w:r>
          </w:p>
        </w:tc>
        <w:tc>
          <w:tcPr>
            <w:tcW w:w="4672" w:type="dxa"/>
            <w:vAlign w:val="bottom"/>
          </w:tcPr>
          <w:p w14:paraId="496CB8F4" w14:textId="01F62F83" w:rsidR="00860540" w:rsidRDefault="00860540" w:rsidP="00860540">
            <w:pPr>
              <w:keepNext/>
              <w:jc w:val="left"/>
            </w:pPr>
            <w:r>
              <w:rPr>
                <w:rFonts w:ascii="Calibri" w:hAnsi="Calibri" w:cs="Calibri"/>
                <w:sz w:val="22"/>
              </w:rPr>
              <w:t>Chiến thắng với 4 dấu O liên tiếp không bị chặn được nhận diện và thông báo chính xác</w:t>
            </w:r>
          </w:p>
        </w:tc>
      </w:tr>
      <w:tr w:rsidR="00860540" w14:paraId="0253C97C" w14:textId="77777777" w:rsidTr="009E40B2">
        <w:tc>
          <w:tcPr>
            <w:tcW w:w="1696" w:type="dxa"/>
            <w:vAlign w:val="bottom"/>
          </w:tcPr>
          <w:p w14:paraId="14315CBD" w14:textId="5C895F73" w:rsidR="00860540" w:rsidRDefault="00860540" w:rsidP="00860540">
            <w:pPr>
              <w:jc w:val="center"/>
            </w:pPr>
            <w:r>
              <w:rPr>
                <w:rFonts w:ascii="Calibri" w:hAnsi="Calibri" w:cs="Calibri"/>
                <w:sz w:val="22"/>
              </w:rPr>
              <w:lastRenderedPageBreak/>
              <w:t>TC007</w:t>
            </w:r>
          </w:p>
        </w:tc>
        <w:tc>
          <w:tcPr>
            <w:tcW w:w="2694" w:type="dxa"/>
            <w:vAlign w:val="bottom"/>
          </w:tcPr>
          <w:p w14:paraId="44BF7788" w14:textId="1D1F94BA" w:rsidR="00860540" w:rsidRDefault="00860540" w:rsidP="00860540">
            <w:pPr>
              <w:jc w:val="left"/>
            </w:pPr>
            <w:r>
              <w:rPr>
                <w:rFonts w:ascii="Calibri" w:hAnsi="Calibri" w:cs="Calibri"/>
                <w:sz w:val="22"/>
              </w:rPr>
              <w:t>Pass</w:t>
            </w:r>
          </w:p>
        </w:tc>
        <w:tc>
          <w:tcPr>
            <w:tcW w:w="4672" w:type="dxa"/>
            <w:vAlign w:val="bottom"/>
          </w:tcPr>
          <w:p w14:paraId="00597114" w14:textId="5F9954CC" w:rsidR="00860540" w:rsidRDefault="00860540" w:rsidP="00860540">
            <w:pPr>
              <w:keepNext/>
              <w:jc w:val="left"/>
            </w:pPr>
            <w:r>
              <w:rPr>
                <w:rFonts w:ascii="Calibri" w:hAnsi="Calibri" w:cs="Calibri"/>
                <w:sz w:val="22"/>
              </w:rPr>
              <w:t>Tình huống hòa khi lưới đầy nhưng không có người thắng được nhận diện và thông báo chính xác</w:t>
            </w:r>
          </w:p>
        </w:tc>
      </w:tr>
      <w:tr w:rsidR="00860540" w14:paraId="38C3FC68" w14:textId="77777777" w:rsidTr="009E40B2">
        <w:tc>
          <w:tcPr>
            <w:tcW w:w="1696" w:type="dxa"/>
            <w:vAlign w:val="bottom"/>
          </w:tcPr>
          <w:p w14:paraId="60D9BA4E" w14:textId="1856FCEA" w:rsidR="00860540" w:rsidRDefault="00860540" w:rsidP="00860540">
            <w:pPr>
              <w:jc w:val="center"/>
            </w:pPr>
            <w:r>
              <w:rPr>
                <w:rFonts w:ascii="Calibri" w:hAnsi="Calibri" w:cs="Calibri"/>
                <w:sz w:val="22"/>
              </w:rPr>
              <w:t>TC008</w:t>
            </w:r>
          </w:p>
        </w:tc>
        <w:tc>
          <w:tcPr>
            <w:tcW w:w="2694" w:type="dxa"/>
            <w:vAlign w:val="bottom"/>
          </w:tcPr>
          <w:p w14:paraId="1BCD32A8" w14:textId="5C315893" w:rsidR="00860540" w:rsidRDefault="00860540" w:rsidP="00860540">
            <w:pPr>
              <w:jc w:val="left"/>
            </w:pPr>
            <w:r>
              <w:rPr>
                <w:rFonts w:ascii="Calibri" w:hAnsi="Calibri" w:cs="Calibri"/>
                <w:sz w:val="22"/>
              </w:rPr>
              <w:t>Pass</w:t>
            </w:r>
          </w:p>
        </w:tc>
        <w:tc>
          <w:tcPr>
            <w:tcW w:w="4672" w:type="dxa"/>
            <w:vAlign w:val="bottom"/>
          </w:tcPr>
          <w:p w14:paraId="2A1D1539" w14:textId="6C1FE8C0" w:rsidR="00860540" w:rsidRDefault="00860540" w:rsidP="00860540">
            <w:pPr>
              <w:keepNext/>
              <w:jc w:val="left"/>
            </w:pPr>
            <w:r>
              <w:rPr>
                <w:rFonts w:ascii="Calibri" w:hAnsi="Calibri" w:cs="Calibri"/>
                <w:sz w:val="22"/>
              </w:rPr>
              <w:t>Chức năng reset trò chơi hoạt động đúng</w:t>
            </w:r>
          </w:p>
        </w:tc>
      </w:tr>
      <w:tr w:rsidR="00860540" w14:paraId="72DB0DAD" w14:textId="77777777" w:rsidTr="009E40B2">
        <w:tc>
          <w:tcPr>
            <w:tcW w:w="1696" w:type="dxa"/>
            <w:vAlign w:val="bottom"/>
          </w:tcPr>
          <w:p w14:paraId="45718721" w14:textId="1F30F66D" w:rsidR="00860540" w:rsidRDefault="00860540" w:rsidP="00860540">
            <w:pPr>
              <w:jc w:val="center"/>
            </w:pPr>
            <w:r>
              <w:rPr>
                <w:rFonts w:ascii="Calibri" w:hAnsi="Calibri" w:cs="Calibri"/>
                <w:sz w:val="22"/>
              </w:rPr>
              <w:t>TC009</w:t>
            </w:r>
          </w:p>
        </w:tc>
        <w:tc>
          <w:tcPr>
            <w:tcW w:w="2694" w:type="dxa"/>
            <w:vAlign w:val="bottom"/>
          </w:tcPr>
          <w:p w14:paraId="2F59C4C5" w14:textId="346A83FF" w:rsidR="00860540" w:rsidRDefault="00860540" w:rsidP="00860540">
            <w:pPr>
              <w:jc w:val="left"/>
            </w:pPr>
            <w:r>
              <w:rPr>
                <w:rFonts w:ascii="Calibri" w:hAnsi="Calibri" w:cs="Calibri"/>
                <w:sz w:val="22"/>
              </w:rPr>
              <w:t>Pass</w:t>
            </w:r>
          </w:p>
        </w:tc>
        <w:tc>
          <w:tcPr>
            <w:tcW w:w="4672" w:type="dxa"/>
            <w:vAlign w:val="bottom"/>
          </w:tcPr>
          <w:p w14:paraId="21DE93DB" w14:textId="7556A3A7" w:rsidR="00860540" w:rsidRDefault="00860540" w:rsidP="00860540">
            <w:pPr>
              <w:keepNext/>
              <w:jc w:val="left"/>
            </w:pPr>
            <w:r>
              <w:rPr>
                <w:rFonts w:ascii="Calibri" w:hAnsi="Calibri" w:cs="Calibri"/>
                <w:sz w:val="22"/>
              </w:rPr>
              <w:t>Di chuyển vào ô đã được đánh dấu trước đó không thay đổi ô và không chuyển lượt</w:t>
            </w:r>
          </w:p>
        </w:tc>
      </w:tr>
      <w:tr w:rsidR="00860540" w14:paraId="6E92816D" w14:textId="77777777" w:rsidTr="009E40B2">
        <w:tc>
          <w:tcPr>
            <w:tcW w:w="1696" w:type="dxa"/>
            <w:vAlign w:val="bottom"/>
          </w:tcPr>
          <w:p w14:paraId="39C76E53" w14:textId="17D12B97" w:rsidR="00860540" w:rsidRDefault="00860540" w:rsidP="00860540">
            <w:pPr>
              <w:jc w:val="center"/>
            </w:pPr>
            <w:r>
              <w:rPr>
                <w:rFonts w:ascii="Calibri" w:hAnsi="Calibri" w:cs="Calibri"/>
                <w:sz w:val="22"/>
              </w:rPr>
              <w:t>TC010</w:t>
            </w:r>
          </w:p>
        </w:tc>
        <w:tc>
          <w:tcPr>
            <w:tcW w:w="2694" w:type="dxa"/>
            <w:vAlign w:val="bottom"/>
          </w:tcPr>
          <w:p w14:paraId="32E02D73" w14:textId="4E820550" w:rsidR="00860540" w:rsidRDefault="00860540" w:rsidP="00860540">
            <w:pPr>
              <w:jc w:val="left"/>
            </w:pPr>
            <w:r>
              <w:rPr>
                <w:rFonts w:ascii="Calibri" w:hAnsi="Calibri" w:cs="Calibri"/>
                <w:sz w:val="22"/>
              </w:rPr>
              <w:t>Pass</w:t>
            </w:r>
          </w:p>
        </w:tc>
        <w:tc>
          <w:tcPr>
            <w:tcW w:w="4672" w:type="dxa"/>
            <w:vAlign w:val="bottom"/>
          </w:tcPr>
          <w:p w14:paraId="5D3C54EA" w14:textId="6D12B683" w:rsidR="00860540" w:rsidRDefault="00860540" w:rsidP="00860540">
            <w:pPr>
              <w:keepNext/>
              <w:jc w:val="left"/>
            </w:pPr>
            <w:r>
              <w:rPr>
                <w:rFonts w:ascii="Calibri" w:hAnsi="Calibri" w:cs="Calibri"/>
                <w:sz w:val="22"/>
              </w:rPr>
              <w:t>Thay đổi màu chữ hiển thị lượt khi chuyển lượt hoạt động đúng</w:t>
            </w:r>
          </w:p>
        </w:tc>
      </w:tr>
      <w:tr w:rsidR="00860540" w14:paraId="65FA0886" w14:textId="77777777" w:rsidTr="009E40B2">
        <w:tc>
          <w:tcPr>
            <w:tcW w:w="1696" w:type="dxa"/>
            <w:vAlign w:val="bottom"/>
          </w:tcPr>
          <w:p w14:paraId="662AB340" w14:textId="01F0A160" w:rsidR="00860540" w:rsidRDefault="00860540" w:rsidP="00860540">
            <w:pPr>
              <w:jc w:val="center"/>
            </w:pPr>
            <w:r>
              <w:rPr>
                <w:rFonts w:ascii="Calibri" w:hAnsi="Calibri" w:cs="Calibri"/>
                <w:sz w:val="22"/>
              </w:rPr>
              <w:t>TC011</w:t>
            </w:r>
          </w:p>
        </w:tc>
        <w:tc>
          <w:tcPr>
            <w:tcW w:w="2694" w:type="dxa"/>
            <w:vAlign w:val="bottom"/>
          </w:tcPr>
          <w:p w14:paraId="0F2B95D7" w14:textId="076B9501" w:rsidR="00860540" w:rsidRDefault="00860540" w:rsidP="00860540">
            <w:pPr>
              <w:jc w:val="left"/>
            </w:pPr>
            <w:r>
              <w:rPr>
                <w:rFonts w:ascii="Calibri" w:hAnsi="Calibri" w:cs="Calibri"/>
                <w:sz w:val="22"/>
              </w:rPr>
              <w:t>Pass</w:t>
            </w:r>
          </w:p>
        </w:tc>
        <w:tc>
          <w:tcPr>
            <w:tcW w:w="4672" w:type="dxa"/>
            <w:vAlign w:val="bottom"/>
          </w:tcPr>
          <w:p w14:paraId="162008B0" w14:textId="453FF286" w:rsidR="00860540" w:rsidRDefault="00860540" w:rsidP="00860540">
            <w:pPr>
              <w:keepNext/>
              <w:jc w:val="left"/>
            </w:pPr>
            <w:r>
              <w:rPr>
                <w:rFonts w:ascii="Calibri" w:hAnsi="Calibri" w:cs="Calibri"/>
                <w:sz w:val="22"/>
              </w:rPr>
              <w:t>Thông báo khi người chơi O có 5 dấu liên tiếp bị chặn một đầu được nhận diện và thông báo chính xác</w:t>
            </w:r>
          </w:p>
        </w:tc>
      </w:tr>
      <w:tr w:rsidR="00860540" w14:paraId="283BDAE3" w14:textId="77777777" w:rsidTr="009E40B2">
        <w:tc>
          <w:tcPr>
            <w:tcW w:w="1696" w:type="dxa"/>
            <w:vAlign w:val="bottom"/>
          </w:tcPr>
          <w:p w14:paraId="7AA40627" w14:textId="4147E120" w:rsidR="00860540" w:rsidRDefault="00860540" w:rsidP="00860540">
            <w:pPr>
              <w:jc w:val="center"/>
            </w:pPr>
            <w:r>
              <w:rPr>
                <w:rFonts w:ascii="Calibri" w:hAnsi="Calibri" w:cs="Calibri"/>
                <w:sz w:val="22"/>
              </w:rPr>
              <w:t>TC012</w:t>
            </w:r>
          </w:p>
        </w:tc>
        <w:tc>
          <w:tcPr>
            <w:tcW w:w="2694" w:type="dxa"/>
            <w:vAlign w:val="bottom"/>
          </w:tcPr>
          <w:p w14:paraId="018CEEB2" w14:textId="7D946D1A" w:rsidR="00860540" w:rsidRDefault="00860540" w:rsidP="00860540">
            <w:pPr>
              <w:jc w:val="left"/>
            </w:pPr>
            <w:r>
              <w:rPr>
                <w:rFonts w:ascii="Calibri" w:hAnsi="Calibri" w:cs="Calibri"/>
                <w:sz w:val="22"/>
              </w:rPr>
              <w:t>Pass</w:t>
            </w:r>
          </w:p>
        </w:tc>
        <w:tc>
          <w:tcPr>
            <w:tcW w:w="4672" w:type="dxa"/>
            <w:vAlign w:val="bottom"/>
          </w:tcPr>
          <w:p w14:paraId="16ADE521" w14:textId="422A6E8A" w:rsidR="00860540" w:rsidRDefault="00860540" w:rsidP="00860540">
            <w:pPr>
              <w:keepNext/>
              <w:jc w:val="left"/>
            </w:pPr>
            <w:r>
              <w:rPr>
                <w:rFonts w:ascii="Calibri" w:hAnsi="Calibri" w:cs="Calibri"/>
                <w:sz w:val="22"/>
              </w:rPr>
              <w:t>Không hiển thị thông báo khi chưa có chuỗi 4 hoặc 5 liên tiếp</w:t>
            </w:r>
          </w:p>
        </w:tc>
      </w:tr>
      <w:tr w:rsidR="00860540" w14:paraId="51E30F1B" w14:textId="77777777" w:rsidTr="009E40B2">
        <w:tc>
          <w:tcPr>
            <w:tcW w:w="1696" w:type="dxa"/>
            <w:vAlign w:val="bottom"/>
          </w:tcPr>
          <w:p w14:paraId="1D177582" w14:textId="70DF73C7" w:rsidR="00860540" w:rsidRDefault="00860540" w:rsidP="00860540">
            <w:pPr>
              <w:jc w:val="center"/>
            </w:pPr>
            <w:r>
              <w:rPr>
                <w:rFonts w:ascii="Calibri" w:hAnsi="Calibri" w:cs="Calibri"/>
                <w:sz w:val="22"/>
              </w:rPr>
              <w:t>TC013</w:t>
            </w:r>
          </w:p>
        </w:tc>
        <w:tc>
          <w:tcPr>
            <w:tcW w:w="2694" w:type="dxa"/>
            <w:vAlign w:val="bottom"/>
          </w:tcPr>
          <w:p w14:paraId="2803ABA8" w14:textId="47699CB8" w:rsidR="00860540" w:rsidRDefault="00860540" w:rsidP="00860540">
            <w:pPr>
              <w:jc w:val="left"/>
            </w:pPr>
            <w:r>
              <w:rPr>
                <w:rFonts w:ascii="Calibri" w:hAnsi="Calibri" w:cs="Calibri"/>
                <w:sz w:val="22"/>
              </w:rPr>
              <w:t>Pass</w:t>
            </w:r>
          </w:p>
        </w:tc>
        <w:tc>
          <w:tcPr>
            <w:tcW w:w="4672" w:type="dxa"/>
            <w:vAlign w:val="bottom"/>
          </w:tcPr>
          <w:p w14:paraId="2FDD250C" w14:textId="39AE0966" w:rsidR="00860540" w:rsidRDefault="00860540" w:rsidP="00860540">
            <w:pPr>
              <w:keepNext/>
              <w:jc w:val="left"/>
            </w:pPr>
            <w:r>
              <w:rPr>
                <w:rFonts w:ascii="Calibri" w:hAnsi="Calibri" w:cs="Calibri"/>
                <w:sz w:val="22"/>
              </w:rPr>
              <w:t>Kích thước lưới 20x20 được hiển thị đúng</w:t>
            </w:r>
          </w:p>
        </w:tc>
      </w:tr>
      <w:tr w:rsidR="00860540" w14:paraId="581D84D4" w14:textId="77777777" w:rsidTr="009E40B2">
        <w:tc>
          <w:tcPr>
            <w:tcW w:w="1696" w:type="dxa"/>
            <w:vAlign w:val="bottom"/>
          </w:tcPr>
          <w:p w14:paraId="1B8C7F23" w14:textId="64AB5DA0" w:rsidR="00860540" w:rsidRDefault="00860540" w:rsidP="00860540">
            <w:pPr>
              <w:jc w:val="center"/>
            </w:pPr>
            <w:r>
              <w:rPr>
                <w:rFonts w:ascii="Calibri" w:hAnsi="Calibri" w:cs="Calibri"/>
                <w:sz w:val="22"/>
              </w:rPr>
              <w:t>TC014</w:t>
            </w:r>
          </w:p>
        </w:tc>
        <w:tc>
          <w:tcPr>
            <w:tcW w:w="2694" w:type="dxa"/>
            <w:vAlign w:val="bottom"/>
          </w:tcPr>
          <w:p w14:paraId="77F62E37" w14:textId="1D33BF95" w:rsidR="00860540" w:rsidRDefault="00860540" w:rsidP="00860540">
            <w:pPr>
              <w:jc w:val="left"/>
            </w:pPr>
            <w:r>
              <w:rPr>
                <w:rFonts w:ascii="Calibri" w:hAnsi="Calibri" w:cs="Calibri"/>
                <w:sz w:val="22"/>
              </w:rPr>
              <w:t>Pass</w:t>
            </w:r>
          </w:p>
        </w:tc>
        <w:tc>
          <w:tcPr>
            <w:tcW w:w="4672" w:type="dxa"/>
            <w:vAlign w:val="bottom"/>
          </w:tcPr>
          <w:p w14:paraId="3A57DF47" w14:textId="654985A7" w:rsidR="00860540" w:rsidRDefault="00860540" w:rsidP="00860540">
            <w:pPr>
              <w:keepNext/>
              <w:jc w:val="left"/>
            </w:pPr>
            <w:r>
              <w:rPr>
                <w:rFonts w:ascii="Calibri" w:hAnsi="Calibri" w:cs="Calibri"/>
                <w:sz w:val="22"/>
              </w:rPr>
              <w:t>Tỷ số khi người chơi X thắng được cập nhật đúng</w:t>
            </w:r>
          </w:p>
        </w:tc>
      </w:tr>
      <w:tr w:rsidR="00860540" w14:paraId="5FD64783" w14:textId="77777777" w:rsidTr="009E40B2">
        <w:tc>
          <w:tcPr>
            <w:tcW w:w="1696" w:type="dxa"/>
            <w:vAlign w:val="bottom"/>
          </w:tcPr>
          <w:p w14:paraId="4AA1A3D6" w14:textId="50993F4B" w:rsidR="00860540" w:rsidRDefault="00860540" w:rsidP="00860540">
            <w:pPr>
              <w:jc w:val="center"/>
            </w:pPr>
            <w:r>
              <w:rPr>
                <w:rFonts w:ascii="Calibri" w:hAnsi="Calibri" w:cs="Calibri"/>
                <w:sz w:val="22"/>
              </w:rPr>
              <w:t>TC015</w:t>
            </w:r>
          </w:p>
        </w:tc>
        <w:tc>
          <w:tcPr>
            <w:tcW w:w="2694" w:type="dxa"/>
            <w:vAlign w:val="bottom"/>
          </w:tcPr>
          <w:p w14:paraId="3617188B" w14:textId="221E021B" w:rsidR="00860540" w:rsidRDefault="00860540" w:rsidP="00860540">
            <w:pPr>
              <w:jc w:val="left"/>
            </w:pPr>
            <w:r>
              <w:rPr>
                <w:rFonts w:ascii="Calibri" w:hAnsi="Calibri" w:cs="Calibri"/>
                <w:sz w:val="22"/>
              </w:rPr>
              <w:t>Pass</w:t>
            </w:r>
          </w:p>
        </w:tc>
        <w:tc>
          <w:tcPr>
            <w:tcW w:w="4672" w:type="dxa"/>
            <w:vAlign w:val="bottom"/>
          </w:tcPr>
          <w:p w14:paraId="2F155122" w14:textId="744381D3" w:rsidR="00860540" w:rsidRDefault="00860540" w:rsidP="00860540">
            <w:pPr>
              <w:keepNext/>
              <w:jc w:val="left"/>
            </w:pPr>
            <w:r>
              <w:rPr>
                <w:rFonts w:ascii="Calibri" w:hAnsi="Calibri" w:cs="Calibri"/>
                <w:sz w:val="22"/>
              </w:rPr>
              <w:t>Tỷ số khi người chơi O thắng được cập nhật đúng</w:t>
            </w:r>
          </w:p>
        </w:tc>
      </w:tr>
      <w:tr w:rsidR="00860540" w14:paraId="7E8F48C2" w14:textId="77777777" w:rsidTr="009E40B2">
        <w:tc>
          <w:tcPr>
            <w:tcW w:w="1696" w:type="dxa"/>
            <w:vAlign w:val="bottom"/>
          </w:tcPr>
          <w:p w14:paraId="4903DE62" w14:textId="5CD86872" w:rsidR="00860540" w:rsidRDefault="00860540" w:rsidP="00860540">
            <w:pPr>
              <w:jc w:val="center"/>
            </w:pPr>
            <w:r>
              <w:rPr>
                <w:rFonts w:ascii="Calibri" w:hAnsi="Calibri" w:cs="Calibri"/>
                <w:sz w:val="22"/>
              </w:rPr>
              <w:t>TC016</w:t>
            </w:r>
          </w:p>
        </w:tc>
        <w:tc>
          <w:tcPr>
            <w:tcW w:w="2694" w:type="dxa"/>
            <w:vAlign w:val="bottom"/>
          </w:tcPr>
          <w:p w14:paraId="347723AE" w14:textId="752BD3B9" w:rsidR="00860540" w:rsidRDefault="00860540" w:rsidP="00860540">
            <w:pPr>
              <w:jc w:val="left"/>
            </w:pPr>
            <w:r>
              <w:rPr>
                <w:rFonts w:ascii="Calibri" w:hAnsi="Calibri" w:cs="Calibri"/>
                <w:sz w:val="22"/>
              </w:rPr>
              <w:t>Pass</w:t>
            </w:r>
          </w:p>
        </w:tc>
        <w:tc>
          <w:tcPr>
            <w:tcW w:w="4672" w:type="dxa"/>
            <w:vAlign w:val="bottom"/>
          </w:tcPr>
          <w:p w14:paraId="59A08807" w14:textId="2D665925" w:rsidR="00860540" w:rsidRDefault="00860540" w:rsidP="00860540">
            <w:pPr>
              <w:keepNext/>
              <w:jc w:val="left"/>
            </w:pPr>
            <w:r>
              <w:rPr>
                <w:rFonts w:ascii="Calibri" w:hAnsi="Calibri" w:cs="Calibri"/>
                <w:sz w:val="22"/>
              </w:rPr>
              <w:t>Tỷ số được reset khi trò chơi được reset</w:t>
            </w:r>
          </w:p>
        </w:tc>
      </w:tr>
      <w:tr w:rsidR="00860540" w14:paraId="1BBEB11D" w14:textId="77777777" w:rsidTr="009E40B2">
        <w:tc>
          <w:tcPr>
            <w:tcW w:w="1696" w:type="dxa"/>
            <w:vAlign w:val="bottom"/>
          </w:tcPr>
          <w:p w14:paraId="360BD5F3" w14:textId="4A769A83" w:rsidR="00860540" w:rsidRDefault="00860540" w:rsidP="00860540">
            <w:pPr>
              <w:jc w:val="center"/>
            </w:pPr>
            <w:r>
              <w:rPr>
                <w:rFonts w:ascii="Calibri" w:hAnsi="Calibri" w:cs="Calibri"/>
                <w:sz w:val="22"/>
              </w:rPr>
              <w:t>TC017</w:t>
            </w:r>
          </w:p>
        </w:tc>
        <w:tc>
          <w:tcPr>
            <w:tcW w:w="2694" w:type="dxa"/>
            <w:vAlign w:val="bottom"/>
          </w:tcPr>
          <w:p w14:paraId="7F1BA2A4" w14:textId="431264AA" w:rsidR="00860540" w:rsidRDefault="00860540" w:rsidP="00860540">
            <w:pPr>
              <w:jc w:val="left"/>
            </w:pPr>
            <w:r>
              <w:rPr>
                <w:rFonts w:ascii="Calibri" w:hAnsi="Calibri" w:cs="Calibri"/>
                <w:sz w:val="22"/>
              </w:rPr>
              <w:t>Pass</w:t>
            </w:r>
          </w:p>
        </w:tc>
        <w:tc>
          <w:tcPr>
            <w:tcW w:w="4672" w:type="dxa"/>
            <w:vAlign w:val="bottom"/>
          </w:tcPr>
          <w:p w14:paraId="623B65D6" w14:textId="33AC95C4" w:rsidR="00860540" w:rsidRDefault="00860540" w:rsidP="00860540">
            <w:pPr>
              <w:keepNext/>
              <w:jc w:val="left"/>
            </w:pPr>
            <w:r>
              <w:rPr>
                <w:rFonts w:ascii="Calibri" w:hAnsi="Calibri" w:cs="Calibri"/>
                <w:sz w:val="22"/>
              </w:rPr>
              <w:t>Tỷ số không bị reset khi chỉ reset lưới mà không reset tỷ số</w:t>
            </w:r>
          </w:p>
        </w:tc>
      </w:tr>
      <w:tr w:rsidR="00860540" w14:paraId="3920DE86" w14:textId="77777777" w:rsidTr="009E40B2">
        <w:tc>
          <w:tcPr>
            <w:tcW w:w="1696" w:type="dxa"/>
            <w:vAlign w:val="bottom"/>
          </w:tcPr>
          <w:p w14:paraId="6606C79D" w14:textId="7EFA4908" w:rsidR="00860540" w:rsidRDefault="00860540" w:rsidP="00860540">
            <w:pPr>
              <w:jc w:val="center"/>
            </w:pPr>
            <w:r>
              <w:rPr>
                <w:rFonts w:ascii="Calibri" w:hAnsi="Calibri" w:cs="Calibri"/>
                <w:sz w:val="22"/>
              </w:rPr>
              <w:t>TC018</w:t>
            </w:r>
          </w:p>
        </w:tc>
        <w:tc>
          <w:tcPr>
            <w:tcW w:w="2694" w:type="dxa"/>
            <w:vAlign w:val="bottom"/>
          </w:tcPr>
          <w:p w14:paraId="2D24BE88" w14:textId="62D0A706" w:rsidR="00860540" w:rsidRDefault="00860540" w:rsidP="00860540">
            <w:pPr>
              <w:jc w:val="left"/>
            </w:pPr>
            <w:r>
              <w:rPr>
                <w:rFonts w:ascii="Calibri" w:hAnsi="Calibri" w:cs="Calibri"/>
                <w:sz w:val="22"/>
              </w:rPr>
              <w:t>Pass</w:t>
            </w:r>
          </w:p>
        </w:tc>
        <w:tc>
          <w:tcPr>
            <w:tcW w:w="4672" w:type="dxa"/>
            <w:vAlign w:val="bottom"/>
          </w:tcPr>
          <w:p w14:paraId="75AE41D7" w14:textId="79A47967" w:rsidR="00860540" w:rsidRDefault="00860540" w:rsidP="00860540">
            <w:pPr>
              <w:keepNext/>
              <w:jc w:val="left"/>
            </w:pPr>
            <w:r>
              <w:rPr>
                <w:rFonts w:ascii="Calibri" w:hAnsi="Calibri" w:cs="Calibri"/>
                <w:sz w:val="22"/>
              </w:rPr>
              <w:t>Tỷ số không bị reset sau khi một người thắng và reset lưới</w:t>
            </w:r>
          </w:p>
        </w:tc>
      </w:tr>
      <w:tr w:rsidR="00860540" w14:paraId="719C02D9" w14:textId="77777777" w:rsidTr="009E40B2">
        <w:tc>
          <w:tcPr>
            <w:tcW w:w="1696" w:type="dxa"/>
            <w:vAlign w:val="bottom"/>
          </w:tcPr>
          <w:p w14:paraId="17D2C7A5" w14:textId="2644CFC0" w:rsidR="00860540" w:rsidRDefault="00860540" w:rsidP="00860540">
            <w:pPr>
              <w:jc w:val="center"/>
              <w:rPr>
                <w:rFonts w:ascii="Calibri" w:hAnsi="Calibri" w:cs="Calibri"/>
                <w:sz w:val="22"/>
              </w:rPr>
            </w:pPr>
            <w:r>
              <w:rPr>
                <w:rFonts w:ascii="Calibri" w:hAnsi="Calibri" w:cs="Calibri"/>
                <w:sz w:val="22"/>
              </w:rPr>
              <w:t>TC019</w:t>
            </w:r>
          </w:p>
        </w:tc>
        <w:tc>
          <w:tcPr>
            <w:tcW w:w="2694" w:type="dxa"/>
            <w:vAlign w:val="bottom"/>
          </w:tcPr>
          <w:p w14:paraId="0C41D32C" w14:textId="38E2C867" w:rsidR="00860540" w:rsidRDefault="00860540" w:rsidP="00860540">
            <w:pPr>
              <w:jc w:val="left"/>
              <w:rPr>
                <w:rFonts w:ascii="Calibri" w:hAnsi="Calibri" w:cs="Calibri"/>
                <w:sz w:val="22"/>
              </w:rPr>
            </w:pPr>
            <w:r>
              <w:rPr>
                <w:rFonts w:ascii="Calibri" w:hAnsi="Calibri" w:cs="Calibri"/>
                <w:sz w:val="22"/>
              </w:rPr>
              <w:t>Pass</w:t>
            </w:r>
          </w:p>
        </w:tc>
        <w:tc>
          <w:tcPr>
            <w:tcW w:w="4672" w:type="dxa"/>
            <w:vAlign w:val="bottom"/>
          </w:tcPr>
          <w:p w14:paraId="544EE45F" w14:textId="6F2EE51E" w:rsidR="00860540" w:rsidRDefault="00860540" w:rsidP="00860540">
            <w:pPr>
              <w:keepNext/>
              <w:jc w:val="left"/>
              <w:rPr>
                <w:rFonts w:ascii="Calibri" w:hAnsi="Calibri" w:cs="Calibri"/>
                <w:sz w:val="22"/>
              </w:rPr>
            </w:pPr>
            <w:r>
              <w:rPr>
                <w:rFonts w:ascii="Calibri" w:hAnsi="Calibri" w:cs="Calibri"/>
                <w:sz w:val="22"/>
              </w:rPr>
              <w:t>Màu sắc chữ hiển thị lượt khi chuyển lượt hoạt động đúng</w:t>
            </w:r>
          </w:p>
        </w:tc>
      </w:tr>
      <w:tr w:rsidR="00860540" w14:paraId="2183E37B" w14:textId="77777777" w:rsidTr="009E40B2">
        <w:tc>
          <w:tcPr>
            <w:tcW w:w="1696" w:type="dxa"/>
            <w:vAlign w:val="bottom"/>
          </w:tcPr>
          <w:p w14:paraId="458B334C" w14:textId="75189799" w:rsidR="00860540" w:rsidRDefault="00860540" w:rsidP="00860540">
            <w:pPr>
              <w:jc w:val="center"/>
              <w:rPr>
                <w:rFonts w:ascii="Calibri" w:hAnsi="Calibri" w:cs="Calibri"/>
                <w:sz w:val="22"/>
              </w:rPr>
            </w:pPr>
            <w:r>
              <w:rPr>
                <w:rFonts w:ascii="Calibri" w:hAnsi="Calibri" w:cs="Calibri"/>
                <w:sz w:val="22"/>
              </w:rPr>
              <w:t>TC020</w:t>
            </w:r>
          </w:p>
        </w:tc>
        <w:tc>
          <w:tcPr>
            <w:tcW w:w="2694" w:type="dxa"/>
            <w:vAlign w:val="bottom"/>
          </w:tcPr>
          <w:p w14:paraId="083BC521" w14:textId="4B7CB168" w:rsidR="00860540" w:rsidRDefault="00860540" w:rsidP="00860540">
            <w:pPr>
              <w:jc w:val="left"/>
              <w:rPr>
                <w:rFonts w:ascii="Calibri" w:hAnsi="Calibri" w:cs="Calibri"/>
                <w:sz w:val="22"/>
              </w:rPr>
            </w:pPr>
            <w:r>
              <w:rPr>
                <w:rFonts w:ascii="Calibri" w:hAnsi="Calibri" w:cs="Calibri"/>
                <w:sz w:val="22"/>
              </w:rPr>
              <w:t>Pass</w:t>
            </w:r>
          </w:p>
        </w:tc>
        <w:tc>
          <w:tcPr>
            <w:tcW w:w="4672" w:type="dxa"/>
            <w:vAlign w:val="bottom"/>
          </w:tcPr>
          <w:p w14:paraId="78063749" w14:textId="09AEC11F" w:rsidR="00860540" w:rsidRDefault="00860540" w:rsidP="00860540">
            <w:pPr>
              <w:keepNext/>
              <w:jc w:val="left"/>
              <w:rPr>
                <w:rFonts w:ascii="Calibri" w:hAnsi="Calibri" w:cs="Calibri"/>
                <w:sz w:val="22"/>
              </w:rPr>
            </w:pPr>
            <w:r>
              <w:rPr>
                <w:rFonts w:ascii="Calibri" w:hAnsi="Calibri" w:cs="Calibri"/>
                <w:sz w:val="22"/>
              </w:rPr>
              <w:t>Số lần di chuyển của người chơi trước khi trò chơi kết thúc được kiểm tra đúng</w:t>
            </w:r>
          </w:p>
        </w:tc>
      </w:tr>
    </w:tbl>
    <w:p w14:paraId="57CE0A25" w14:textId="651EEDCB" w:rsidR="001F42EE" w:rsidRPr="008B4188" w:rsidRDefault="008B4188" w:rsidP="008B4188">
      <w:pPr>
        <w:pStyle w:val="Caption"/>
      </w:pPr>
      <w:bookmarkStart w:id="119" w:name="_Toc177752091"/>
      <w:r w:rsidRPr="008B4188">
        <w:t xml:space="preserve">Bảng </w:t>
      </w:r>
      <w:fldSimple w:instr=" STYLEREF 1 \s ">
        <w:r w:rsidRPr="008B4188">
          <w:t>2</w:t>
        </w:r>
      </w:fldSimple>
      <w:r w:rsidRPr="008B4188">
        <w:t>.</w:t>
      </w:r>
      <w:fldSimple w:instr=" SEQ Bảng \* ARABIC \s 1 ">
        <w:r w:rsidRPr="008B4188">
          <w:t>2</w:t>
        </w:r>
      </w:fldSimple>
      <w:r w:rsidRPr="008B4188">
        <w:t xml:space="preserve"> Kết quả kiểm thử</w:t>
      </w:r>
      <w:bookmarkEnd w:id="119"/>
    </w:p>
    <w:p w14:paraId="0165B8C0" w14:textId="50435F29" w:rsidR="00B12BB2" w:rsidRPr="00B12BB2" w:rsidRDefault="00B12BB2" w:rsidP="008B4188">
      <w:pPr>
        <w:pStyle w:val="Heading3"/>
      </w:pPr>
      <w:r w:rsidRPr="00B12BB2">
        <w:t xml:space="preserve"> </w:t>
      </w:r>
      <w:bookmarkStart w:id="120" w:name="_Toc177752076"/>
      <w:r w:rsidRPr="00B12BB2">
        <w:t>Các lỗi được phát hiện</w:t>
      </w:r>
      <w:bookmarkEnd w:id="120"/>
    </w:p>
    <w:p w14:paraId="366D405E" w14:textId="03FB41D9" w:rsidR="00B12BB2" w:rsidRPr="00B12BB2" w:rsidRDefault="00B12BB2" w:rsidP="00B12BB2">
      <w:pPr>
        <w:pStyle w:val="StyleTr"/>
        <w:numPr>
          <w:ilvl w:val="0"/>
          <w:numId w:val="0"/>
        </w:numPr>
        <w:ind w:left="851" w:hanging="284"/>
      </w:pPr>
      <w:r>
        <w:t xml:space="preserve">- </w:t>
      </w:r>
      <w:r w:rsidRPr="00B12BB2">
        <w:t>Không có lỗi nghiêm trọng trong quá trình kiểm thử. Tất cả các tính năng hoạt động theo yêu cầu.</w:t>
      </w:r>
    </w:p>
    <w:p w14:paraId="184B2CD8" w14:textId="43A680E9" w:rsidR="00B12BB2" w:rsidRPr="00B12BB2" w:rsidRDefault="00B12BB2" w:rsidP="008B4188">
      <w:pPr>
        <w:pStyle w:val="Heading3"/>
      </w:pPr>
      <w:r w:rsidRPr="00B12BB2">
        <w:t xml:space="preserve"> </w:t>
      </w:r>
      <w:bookmarkStart w:id="121" w:name="_Toc177752077"/>
      <w:r w:rsidRPr="00B12BB2">
        <w:t>Đề xuất và cải tiến</w:t>
      </w:r>
      <w:bookmarkEnd w:id="121"/>
    </w:p>
    <w:p w14:paraId="17041F7B" w14:textId="7F5CF5E2" w:rsidR="00B12BB2" w:rsidRPr="00B12BB2" w:rsidRDefault="00B12BB2" w:rsidP="00B12BB2">
      <w:pPr>
        <w:pStyle w:val="StyleTr"/>
        <w:numPr>
          <w:ilvl w:val="0"/>
          <w:numId w:val="0"/>
        </w:numPr>
        <w:ind w:left="851" w:hanging="131"/>
      </w:pPr>
      <w:r>
        <w:t xml:space="preserve">- </w:t>
      </w:r>
      <w:r w:rsidRPr="00B12BB2">
        <w:t>Cần tiếp tục theo dõi hiệu suất của ứng dụng khi xử lý kích thước lưới lớn hơn.</w:t>
      </w:r>
    </w:p>
    <w:p w14:paraId="14387054" w14:textId="5DD64F26" w:rsidR="00B12BB2" w:rsidRPr="00B12BB2" w:rsidRDefault="00B12BB2" w:rsidP="00B12BB2">
      <w:pPr>
        <w:pStyle w:val="StyleTr"/>
        <w:numPr>
          <w:ilvl w:val="0"/>
          <w:numId w:val="0"/>
        </w:numPr>
        <w:ind w:left="851" w:hanging="131"/>
      </w:pPr>
      <w:r>
        <w:lastRenderedPageBreak/>
        <w:t xml:space="preserve">- </w:t>
      </w:r>
      <w:r w:rsidRPr="00B12BB2">
        <w:t>Đề xuất cải thiện giao diện người dùng để thuận tiện hơn cho người chơi.</w:t>
      </w:r>
    </w:p>
    <w:p w14:paraId="5439F44C" w14:textId="65AC3C64" w:rsidR="00B12BB2" w:rsidRPr="00B12BB2" w:rsidRDefault="00B12BB2" w:rsidP="008B4188">
      <w:pPr>
        <w:pStyle w:val="Heading3"/>
      </w:pPr>
      <w:r w:rsidRPr="00B12BB2">
        <w:t xml:space="preserve"> </w:t>
      </w:r>
      <w:bookmarkStart w:id="122" w:name="_Toc177752078"/>
      <w:r w:rsidRPr="00B12BB2">
        <w:t>Kết luận</w:t>
      </w:r>
      <w:bookmarkEnd w:id="122"/>
    </w:p>
    <w:p w14:paraId="4E5DE0C6" w14:textId="0CE67A65" w:rsidR="00B12BB2" w:rsidRPr="00B12BB2" w:rsidRDefault="00B12BB2" w:rsidP="00B12BB2">
      <w:pPr>
        <w:pStyle w:val="StyleTr"/>
        <w:numPr>
          <w:ilvl w:val="0"/>
          <w:numId w:val="0"/>
        </w:numPr>
        <w:ind w:left="720"/>
      </w:pPr>
      <w:r>
        <w:t xml:space="preserve">- </w:t>
      </w:r>
      <w:r w:rsidRPr="00B12BB2">
        <w:t>Trò chơi Tic Tac Toe 20x20 đáp ứng đầy đủ các yêu cầu và chức năng đã được xác định.</w:t>
      </w:r>
    </w:p>
    <w:p w14:paraId="0284EB9E" w14:textId="65AB2EE7" w:rsidR="00B12BB2" w:rsidRPr="00B12BB2" w:rsidRDefault="00B12BB2" w:rsidP="00B12BB2">
      <w:pPr>
        <w:pStyle w:val="StyleTr"/>
        <w:numPr>
          <w:ilvl w:val="0"/>
          <w:numId w:val="0"/>
        </w:numPr>
        <w:ind w:left="851" w:hanging="131"/>
      </w:pPr>
      <w:r>
        <w:t xml:space="preserve">- </w:t>
      </w:r>
      <w:r w:rsidRPr="00B12BB2">
        <w:t>Tất cả các test case quan trọng đã được thực hiện và thành công.</w:t>
      </w:r>
    </w:p>
    <w:p w14:paraId="53AE0686" w14:textId="7E226849" w:rsidR="00B12BB2" w:rsidRPr="00870BD9" w:rsidRDefault="00B12BB2" w:rsidP="00860540">
      <w:pPr>
        <w:pStyle w:val="StyleTr"/>
        <w:numPr>
          <w:ilvl w:val="0"/>
          <w:numId w:val="0"/>
        </w:numPr>
        <w:ind w:left="851" w:hanging="131"/>
      </w:pPr>
      <w:r>
        <w:t xml:space="preserve">- </w:t>
      </w:r>
      <w:r w:rsidRPr="00B12BB2">
        <w:t>Trò chơi sẵn sàng để phát hành sau khi xử lý các đề xuất cải tiến.</w:t>
      </w:r>
    </w:p>
    <w:p w14:paraId="24958ADE" w14:textId="047BDA86" w:rsidR="000F7192" w:rsidRDefault="000F7192" w:rsidP="000F7192">
      <w:pPr>
        <w:pStyle w:val="Heading2"/>
      </w:pPr>
      <w:bookmarkStart w:id="123" w:name="_Toc177670194"/>
      <w:bookmarkStart w:id="124" w:name="_Toc177672409"/>
      <w:bookmarkStart w:id="125" w:name="_Toc177675702"/>
      <w:bookmarkStart w:id="126" w:name="_Toc177675816"/>
      <w:bookmarkStart w:id="127" w:name="_Toc177676151"/>
      <w:bookmarkStart w:id="128" w:name="_Toc177752079"/>
      <w:r w:rsidRPr="000F7192">
        <w:t>Quản Lý Rủi Ro</w:t>
      </w:r>
      <w:bookmarkEnd w:id="123"/>
      <w:bookmarkEnd w:id="124"/>
      <w:bookmarkEnd w:id="125"/>
      <w:bookmarkEnd w:id="126"/>
      <w:bookmarkEnd w:id="127"/>
      <w:bookmarkEnd w:id="128"/>
    </w:p>
    <w:p w14:paraId="1E37DAAE" w14:textId="15505077" w:rsidR="00E83D9B" w:rsidRPr="00E83D9B" w:rsidRDefault="00E83D9B" w:rsidP="00E83D9B">
      <w:pPr>
        <w:pStyle w:val="DoanVB"/>
      </w:pPr>
      <w:r w:rsidRPr="00E83D9B">
        <w:t>Mục tiêu: Quản lý rủi ro trong quá trình kiểm thử trò chơi Tic-Tac-Toe nhằm đảm bảo rằng các vấn đề tiềm ẩn được xác định và xử lý kịp thời để tránh ảnh hưởng đến chất lượng và hiệu quả của sản phẩm cuối cùng.</w:t>
      </w:r>
    </w:p>
    <w:p w14:paraId="07EED295" w14:textId="63792879" w:rsidR="000F7192" w:rsidRDefault="000F7192" w:rsidP="0087369D">
      <w:pPr>
        <w:pStyle w:val="Heading3"/>
      </w:pPr>
      <w:bookmarkStart w:id="129" w:name="_Toc177670195"/>
      <w:bookmarkStart w:id="130" w:name="_Toc177672410"/>
      <w:bookmarkStart w:id="131" w:name="_Toc177675703"/>
      <w:bookmarkStart w:id="132" w:name="_Toc177675817"/>
      <w:bookmarkStart w:id="133" w:name="_Toc177676152"/>
      <w:bookmarkStart w:id="134" w:name="_Toc177752080"/>
      <w:r>
        <w:t>Xác định rủi ro:</w:t>
      </w:r>
      <w:bookmarkEnd w:id="129"/>
      <w:bookmarkEnd w:id="130"/>
      <w:bookmarkEnd w:id="131"/>
      <w:bookmarkEnd w:id="132"/>
      <w:bookmarkEnd w:id="133"/>
      <w:bookmarkEnd w:id="134"/>
    </w:p>
    <w:p w14:paraId="4895DF94" w14:textId="1F3A9ACF" w:rsidR="00870BD9" w:rsidRPr="00870BD9" w:rsidRDefault="00870BD9" w:rsidP="00870BD9">
      <w:pPr>
        <w:pStyle w:val="StyleTr"/>
      </w:pPr>
      <w:r>
        <w:t>Rủi ro kỹ thuật:</w:t>
      </w:r>
    </w:p>
    <w:p w14:paraId="35B6A9D5" w14:textId="77777777" w:rsidR="00870BD9" w:rsidRPr="00870BD9" w:rsidRDefault="00870BD9" w:rsidP="00870BD9">
      <w:pPr>
        <w:pStyle w:val="StyleCng"/>
      </w:pPr>
      <w:r w:rsidRPr="00870BD9">
        <w:t>Rủi ro về mã nguồn: Lỗi trong mã nguồn hoặc vấn đề tương thích có thể dẫn đến các lỗi không mong muốn trong trò chơi.</w:t>
      </w:r>
    </w:p>
    <w:p w14:paraId="61D8AA29" w14:textId="3B9E1AA2" w:rsidR="000F7192" w:rsidRDefault="00870BD9" w:rsidP="00870BD9">
      <w:pPr>
        <w:pStyle w:val="StyleCng"/>
      </w:pPr>
      <w:r w:rsidRPr="00870BD9">
        <w:t>Rủi ro về công cụ kiểm thử: Các công cụ kiểm thử có thể gặp sự cố hoặc không hoạt động như mong đợi, gây ảnh hưởng đến quá trình kiểm thử.</w:t>
      </w:r>
    </w:p>
    <w:p w14:paraId="53DE7053" w14:textId="1592B2BD" w:rsidR="00870BD9" w:rsidRPr="00870BD9" w:rsidRDefault="00870BD9" w:rsidP="00870BD9">
      <w:pPr>
        <w:pStyle w:val="StyleTr"/>
      </w:pPr>
      <w:r w:rsidRPr="00870BD9">
        <w:t>Rủi Ro Về Môi Trường:</w:t>
      </w:r>
    </w:p>
    <w:p w14:paraId="178805C2" w14:textId="77777777" w:rsidR="00870BD9" w:rsidRPr="00870BD9" w:rsidRDefault="00870BD9" w:rsidP="00870BD9">
      <w:pPr>
        <w:pStyle w:val="StyleCng"/>
      </w:pPr>
      <w:r w:rsidRPr="00870BD9">
        <w:t>Rủi ro phần cứng: Sự cố với phần cứng như máy tính hoặc thiết bị kiểm thử có thể gây gián đoạn quá trình kiểm thử.</w:t>
      </w:r>
    </w:p>
    <w:p w14:paraId="5851A2A4" w14:textId="77777777" w:rsidR="00870BD9" w:rsidRPr="00870BD9" w:rsidRDefault="00870BD9" w:rsidP="00870BD9">
      <w:pPr>
        <w:pStyle w:val="StyleCng"/>
      </w:pPr>
      <w:r w:rsidRPr="00870BD9">
        <w:t>Rủi ro về phần mềm: Các sự cố phần mềm như hệ điều hành hoặc các ứng dụng kiểm thử không tương thích có thể gây khó khăn trong việc thực hiện kiểm thử.</w:t>
      </w:r>
    </w:p>
    <w:p w14:paraId="014ABD66" w14:textId="3029F2A4" w:rsidR="00870BD9" w:rsidRPr="00870BD9" w:rsidRDefault="00870BD9" w:rsidP="00870BD9">
      <w:pPr>
        <w:pStyle w:val="StyleTr"/>
      </w:pPr>
      <w:r w:rsidRPr="00870BD9">
        <w:t xml:space="preserve"> Rủi Ro Về Quản Lý Dự Án:</w:t>
      </w:r>
    </w:p>
    <w:p w14:paraId="2B50AE00" w14:textId="77777777" w:rsidR="00870BD9" w:rsidRPr="00870BD9" w:rsidRDefault="00870BD9" w:rsidP="00870BD9">
      <w:pPr>
        <w:pStyle w:val="StyleCng"/>
      </w:pPr>
      <w:r w:rsidRPr="00870BD9">
        <w:t>Rủi ro về thời gian: Khung thời gian kiểm thử có thể bị rút ngắn do các vấn đề bất ngờ, ảnh hưởng đến chất lượng kiểm thử.</w:t>
      </w:r>
    </w:p>
    <w:p w14:paraId="0A1FDBB3" w14:textId="512FF577" w:rsidR="00870BD9" w:rsidRDefault="00870BD9" w:rsidP="00870BD9">
      <w:pPr>
        <w:pStyle w:val="StyleCng"/>
      </w:pPr>
      <w:r w:rsidRPr="00870BD9">
        <w:t>Rủi ro về nguồn lực: Thiếu hụt nguồn lực như nhân lực hoặc tài nguyên có thể ảnh hưởng đến quá trình kiểm thử.</w:t>
      </w:r>
    </w:p>
    <w:p w14:paraId="629E0A53" w14:textId="47AEB09F" w:rsidR="00870BD9" w:rsidRDefault="00870BD9" w:rsidP="00870BD9">
      <w:pPr>
        <w:pStyle w:val="Heading3"/>
      </w:pPr>
      <w:bookmarkStart w:id="135" w:name="_Toc177670196"/>
      <w:bookmarkStart w:id="136" w:name="_Toc177672411"/>
      <w:bookmarkStart w:id="137" w:name="_Toc177675704"/>
      <w:bookmarkStart w:id="138" w:name="_Toc177675818"/>
      <w:bookmarkStart w:id="139" w:name="_Toc177676153"/>
      <w:bookmarkStart w:id="140" w:name="_Toc177752081"/>
      <w:r w:rsidRPr="00870BD9">
        <w:t>Đánh Giá và Ưu Tiên Rủi Ro</w:t>
      </w:r>
      <w:bookmarkEnd w:id="135"/>
      <w:bookmarkEnd w:id="136"/>
      <w:bookmarkEnd w:id="137"/>
      <w:bookmarkEnd w:id="138"/>
      <w:bookmarkEnd w:id="139"/>
      <w:bookmarkEnd w:id="140"/>
    </w:p>
    <w:p w14:paraId="307B1DFA" w14:textId="4779F759" w:rsidR="00870BD9" w:rsidRDefault="00870BD9" w:rsidP="00870BD9">
      <w:pPr>
        <w:pStyle w:val="StyleTr"/>
      </w:pPr>
      <w:r>
        <w:t>Đánh Giá Rủi Ro:</w:t>
      </w:r>
    </w:p>
    <w:p w14:paraId="7E39C7AC" w14:textId="77777777" w:rsidR="00870BD9" w:rsidRDefault="00870BD9" w:rsidP="00870BD9">
      <w:pPr>
        <w:pStyle w:val="StyleCng"/>
      </w:pPr>
      <w:r>
        <w:t>Xác định khả năng xảy ra: Đánh giá xác suất của từng rủi ro (cao, trung bình, thấp).</w:t>
      </w:r>
    </w:p>
    <w:p w14:paraId="09AE191C" w14:textId="77777777" w:rsidR="00870BD9" w:rsidRDefault="00870BD9" w:rsidP="00870BD9">
      <w:pPr>
        <w:pStyle w:val="StyleCng"/>
      </w:pPr>
      <w:r>
        <w:t>Đánh giá tác động: Đánh giá mức độ ảnh hưởng của từng rủi ro đến dự án (cao, trung bình, thấp).</w:t>
      </w:r>
    </w:p>
    <w:p w14:paraId="3A2012FB" w14:textId="0B528553" w:rsidR="00870BD9" w:rsidRDefault="00870BD9" w:rsidP="00870BD9">
      <w:pPr>
        <w:pStyle w:val="StyleTr"/>
      </w:pPr>
      <w:r>
        <w:lastRenderedPageBreak/>
        <w:t xml:space="preserve"> Ưu Tiên Rủi Ro:</w:t>
      </w:r>
    </w:p>
    <w:p w14:paraId="7B84EC0A" w14:textId="77777777" w:rsidR="00870BD9" w:rsidRDefault="00870BD9" w:rsidP="00870BD9">
      <w:pPr>
        <w:pStyle w:val="StyleCng"/>
      </w:pPr>
      <w:r>
        <w:t>Ưu tiên xử lý: Xác định các rủi ro cần được xử lý ngay lập tức dựa trên xác suất và tác động.</w:t>
      </w:r>
    </w:p>
    <w:p w14:paraId="759E7F05" w14:textId="35603910" w:rsidR="00870BD9" w:rsidRDefault="00870BD9" w:rsidP="00870BD9">
      <w:pPr>
        <w:pStyle w:val="StyleCng"/>
      </w:pPr>
      <w:r>
        <w:t>Lên kế hoạch ứng phó: Xây dựng kế hoạch ứng phó cho các rủi ro có khả năng xảy ra cao và tác động lớn.</w:t>
      </w:r>
    </w:p>
    <w:p w14:paraId="6B24B527" w14:textId="29E17A82" w:rsidR="00870BD9" w:rsidRDefault="00870BD9" w:rsidP="00870BD9">
      <w:pPr>
        <w:pStyle w:val="Heading3"/>
      </w:pPr>
      <w:bookmarkStart w:id="141" w:name="_Toc177670197"/>
      <w:bookmarkStart w:id="142" w:name="_Toc177672412"/>
      <w:bookmarkStart w:id="143" w:name="_Toc177675705"/>
      <w:bookmarkStart w:id="144" w:name="_Toc177675819"/>
      <w:bookmarkStart w:id="145" w:name="_Toc177676154"/>
      <w:bookmarkStart w:id="146" w:name="_Toc177752082"/>
      <w:r w:rsidRPr="00870BD9">
        <w:t>Chiến Lược Ứng Phó Rủi Ro</w:t>
      </w:r>
      <w:bookmarkEnd w:id="141"/>
      <w:bookmarkEnd w:id="142"/>
      <w:bookmarkEnd w:id="143"/>
      <w:bookmarkEnd w:id="144"/>
      <w:bookmarkEnd w:id="145"/>
      <w:bookmarkEnd w:id="146"/>
    </w:p>
    <w:p w14:paraId="013BDAA8" w14:textId="280F51A3" w:rsidR="00870BD9" w:rsidRDefault="00870BD9" w:rsidP="003B57F0">
      <w:pPr>
        <w:pStyle w:val="StyleTr"/>
      </w:pPr>
      <w:r>
        <w:t>Rủi Ro Kỹ Thuật:</w:t>
      </w:r>
    </w:p>
    <w:p w14:paraId="70401B92" w14:textId="77777777" w:rsidR="00870BD9" w:rsidRDefault="00870BD9" w:rsidP="00870BD9">
      <w:pPr>
        <w:pStyle w:val="StyleCng"/>
      </w:pPr>
      <w:r>
        <w:t>Kiểm tra mã nguồn thường xuyên: Thực hiện các kiểm tra mã nguồn và rà soát lỗi định kỳ để phát hiện và sửa chữa sớm.</w:t>
      </w:r>
    </w:p>
    <w:p w14:paraId="6CF36A01" w14:textId="666EA740" w:rsidR="00870BD9" w:rsidRDefault="00870BD9" w:rsidP="00870BD9">
      <w:pPr>
        <w:pStyle w:val="StyleCng"/>
      </w:pPr>
      <w:r>
        <w:t>Sử dụng công cụ kiểm thử đáng tin cậy: Đảm bảo rằng các công cụ kiểm thử được cập nhật và hoạt động chính xác.</w:t>
      </w:r>
    </w:p>
    <w:p w14:paraId="1F0AA0D9" w14:textId="1FD5804F" w:rsidR="00870BD9" w:rsidRDefault="00870BD9" w:rsidP="00E83D9B">
      <w:pPr>
        <w:pStyle w:val="StyleTr"/>
      </w:pPr>
      <w:r>
        <w:t>Rủi Ro Về Môi Trường:</w:t>
      </w:r>
    </w:p>
    <w:p w14:paraId="75C96844" w14:textId="77777777" w:rsidR="00870BD9" w:rsidRPr="00E83D9B" w:rsidRDefault="00870BD9" w:rsidP="00E83D9B">
      <w:pPr>
        <w:pStyle w:val="StyleCng"/>
      </w:pPr>
      <w:r w:rsidRPr="00E83D9B">
        <w:t>Dự phòng phần cứng: Có kế hoạch dự phòng cho phần cứng và các thiết bị kiểm thử quan trọng.</w:t>
      </w:r>
    </w:p>
    <w:p w14:paraId="4AB1E4D3" w14:textId="77777777" w:rsidR="00870BD9" w:rsidRPr="00E83D9B" w:rsidRDefault="00870BD9" w:rsidP="00E83D9B">
      <w:pPr>
        <w:pStyle w:val="StyleCng"/>
      </w:pPr>
      <w:r w:rsidRPr="00E83D9B">
        <w:t>Bảo trì phần mềm: Đảm bảo rằng tất cả phần mềm và hệ điều hành được cập nhật và tương thích.</w:t>
      </w:r>
    </w:p>
    <w:p w14:paraId="2BB84834" w14:textId="34EA1E4A" w:rsidR="00870BD9" w:rsidRPr="00E83D9B" w:rsidRDefault="00870BD9" w:rsidP="00E83D9B">
      <w:pPr>
        <w:pStyle w:val="StyleTr"/>
      </w:pPr>
      <w:r w:rsidRPr="00E83D9B">
        <w:t xml:space="preserve"> Rủi Ro Về Quản Lý Dự Án:</w:t>
      </w:r>
    </w:p>
    <w:p w14:paraId="57B6CBAE" w14:textId="77777777" w:rsidR="00870BD9" w:rsidRPr="00E83D9B" w:rsidRDefault="00870BD9" w:rsidP="00E83D9B">
      <w:pPr>
        <w:pStyle w:val="StyleCng"/>
      </w:pPr>
      <w:r w:rsidRPr="00E83D9B">
        <w:t>Lập kế hoạch dự phòng: Xây dựng kế hoạch dự phòng cho các tình huống khẩn cấp và điều chỉnh khung thời gian khi cần thiết.</w:t>
      </w:r>
    </w:p>
    <w:p w14:paraId="1D847BB8" w14:textId="1AB0B56B" w:rsidR="00870BD9" w:rsidRDefault="00870BD9" w:rsidP="00E83D9B">
      <w:pPr>
        <w:pStyle w:val="StyleCng"/>
      </w:pPr>
      <w:r w:rsidRPr="00E83D9B">
        <w:t>Quản lý nguồn lực hiệu quả: Theo dõi và điều phối nguồn lực để đảm bảo đủ cho quá trình kiểm thử.</w:t>
      </w:r>
    </w:p>
    <w:p w14:paraId="7AF3A935" w14:textId="6D4FCF5A" w:rsidR="00E83D9B" w:rsidRDefault="00E83D9B" w:rsidP="00E83D9B">
      <w:pPr>
        <w:pStyle w:val="Heading2"/>
      </w:pPr>
      <w:bookmarkStart w:id="147" w:name="_Toc177670198"/>
      <w:bookmarkStart w:id="148" w:name="_Toc177672413"/>
      <w:bookmarkStart w:id="149" w:name="_Toc177675706"/>
      <w:bookmarkStart w:id="150" w:name="_Toc177675820"/>
      <w:bookmarkStart w:id="151" w:name="_Toc177676155"/>
      <w:bookmarkStart w:id="152" w:name="_Toc177752083"/>
      <w:r w:rsidRPr="00E83D9B">
        <w:t>Quản Lý Chất Lượng</w:t>
      </w:r>
      <w:bookmarkEnd w:id="147"/>
      <w:bookmarkEnd w:id="148"/>
      <w:bookmarkEnd w:id="149"/>
      <w:bookmarkEnd w:id="150"/>
      <w:bookmarkEnd w:id="151"/>
      <w:bookmarkEnd w:id="152"/>
    </w:p>
    <w:p w14:paraId="6B5D442D" w14:textId="1B233C5E" w:rsidR="00E83D9B" w:rsidRPr="00E83D9B" w:rsidRDefault="00E83D9B" w:rsidP="00E83D9B">
      <w:pPr>
        <w:pStyle w:val="DoanVB"/>
      </w:pPr>
      <w:r w:rsidRPr="00E83D9B">
        <w:t>Mục tiêu: Quản lý chất lượng trong quá trình kiểm thử trò chơi Tic-Tac-Toe để đảm bảo rằng sản phẩm cuối cùng đạt yêu cầu chất lượng cao và đáp ứng các tiêu chuẩn.</w:t>
      </w:r>
    </w:p>
    <w:p w14:paraId="6D2B860F" w14:textId="77777777" w:rsidR="00E83D9B" w:rsidRDefault="00E83D9B" w:rsidP="00E83D9B">
      <w:pPr>
        <w:pStyle w:val="Heading3"/>
      </w:pPr>
      <w:bookmarkStart w:id="153" w:name="_Toc177670199"/>
      <w:bookmarkStart w:id="154" w:name="_Toc177672414"/>
      <w:bookmarkStart w:id="155" w:name="_Toc177675707"/>
      <w:bookmarkStart w:id="156" w:name="_Toc177675821"/>
      <w:bookmarkStart w:id="157" w:name="_Toc177676156"/>
      <w:bookmarkStart w:id="158" w:name="_Toc177752084"/>
      <w:r>
        <w:t>Đánh Giá Chất Lượng</w:t>
      </w:r>
      <w:bookmarkEnd w:id="153"/>
      <w:bookmarkEnd w:id="154"/>
      <w:bookmarkEnd w:id="155"/>
      <w:bookmarkEnd w:id="156"/>
      <w:bookmarkEnd w:id="157"/>
      <w:bookmarkEnd w:id="158"/>
    </w:p>
    <w:p w14:paraId="017DE6F6" w14:textId="7A0FD074" w:rsidR="00E83D9B" w:rsidRPr="00E83D9B" w:rsidRDefault="00E83D9B" w:rsidP="00E83D9B">
      <w:pPr>
        <w:pStyle w:val="StyleTr"/>
      </w:pPr>
      <w:r w:rsidRPr="00E83D9B">
        <w:t xml:space="preserve"> Đánh Giá Kết Quả Kiểm Thử:</w:t>
      </w:r>
    </w:p>
    <w:p w14:paraId="56121121" w14:textId="77777777" w:rsidR="00E83D9B" w:rsidRDefault="00E83D9B" w:rsidP="00E83D9B">
      <w:pPr>
        <w:pStyle w:val="StyleCng"/>
      </w:pPr>
      <w:r>
        <w:t>So sánh kết quả với yêu cầu: Đánh giá xem các chức năng của trò chơi có hoạt động đúng như mô tả không và có đáp ứng các yêu cầu đã xác định không.</w:t>
      </w:r>
    </w:p>
    <w:p w14:paraId="0E280DD0" w14:textId="77777777" w:rsidR="00E83D9B" w:rsidRDefault="00E83D9B" w:rsidP="00E83D9B">
      <w:pPr>
        <w:pStyle w:val="StyleCng"/>
      </w:pPr>
      <w:r>
        <w:t>Ghi nhận lỗi và vấn đề: Xem xét và phân loại tất cả các lỗi và vấn đề phát hiện trong quá trình kiểm thử.</w:t>
      </w:r>
    </w:p>
    <w:p w14:paraId="5ED30CED" w14:textId="4BBCE382" w:rsidR="00E83D9B" w:rsidRDefault="00E83D9B" w:rsidP="00E83D9B">
      <w:pPr>
        <w:pStyle w:val="StyleTr"/>
      </w:pPr>
      <w:r>
        <w:t xml:space="preserve"> Phân Tích Hiệu Suất:</w:t>
      </w:r>
    </w:p>
    <w:p w14:paraId="61A3B9C9" w14:textId="77777777" w:rsidR="00E83D9B" w:rsidRDefault="00E83D9B" w:rsidP="00E83D9B">
      <w:pPr>
        <w:pStyle w:val="StyleCng"/>
      </w:pPr>
      <w:r>
        <w:lastRenderedPageBreak/>
        <w:t>Đánh giá tốc độ và hiệu suất: Kiểm tra thời gian phản hồi và hiệu suất của trò chơi để đảm bảo rằng nó hoạt động mượt mà.</w:t>
      </w:r>
    </w:p>
    <w:p w14:paraId="4DCBDAAC" w14:textId="611B3E1E" w:rsidR="00E83D9B" w:rsidRDefault="00E83D9B" w:rsidP="00E83D9B">
      <w:pPr>
        <w:pStyle w:val="StyleCng"/>
      </w:pPr>
      <w:r>
        <w:t>Kiểm tra khả năng mở rộng: Đảm bảo rằng trò chơi có thể xử lý các tình huống khác nhau mà không gặp vấn đề về hiệu suất.</w:t>
      </w:r>
    </w:p>
    <w:p w14:paraId="1F5B3314" w14:textId="1BC14F67" w:rsidR="00E83D9B" w:rsidRDefault="00E83D9B" w:rsidP="00E83D9B">
      <w:pPr>
        <w:pStyle w:val="Heading3"/>
      </w:pPr>
      <w:bookmarkStart w:id="159" w:name="_Toc177670200"/>
      <w:bookmarkStart w:id="160" w:name="_Toc177672415"/>
      <w:bookmarkStart w:id="161" w:name="_Toc177675708"/>
      <w:bookmarkStart w:id="162" w:name="_Toc177675822"/>
      <w:bookmarkStart w:id="163" w:name="_Toc177676157"/>
      <w:bookmarkStart w:id="164" w:name="_Toc177752085"/>
      <w:r w:rsidRPr="00E83D9B">
        <w:t>Đề Xuất Cải Tiến</w:t>
      </w:r>
      <w:bookmarkEnd w:id="159"/>
      <w:bookmarkEnd w:id="160"/>
      <w:bookmarkEnd w:id="161"/>
      <w:bookmarkEnd w:id="162"/>
      <w:bookmarkEnd w:id="163"/>
      <w:bookmarkEnd w:id="164"/>
    </w:p>
    <w:p w14:paraId="47DF2447" w14:textId="7642C15F" w:rsidR="00860540" w:rsidRDefault="00860540" w:rsidP="00860540">
      <w:pPr>
        <w:pStyle w:val="StyleCng"/>
        <w:numPr>
          <w:ilvl w:val="0"/>
          <w:numId w:val="14"/>
        </w:numPr>
      </w:pPr>
      <w:r>
        <w:t>Cải Tiến Quy Trình Kiểm Thử:</w:t>
      </w:r>
    </w:p>
    <w:p w14:paraId="567F9BBF" w14:textId="5DE10FBF" w:rsidR="00860540" w:rsidRDefault="00860540" w:rsidP="00860540">
      <w:pPr>
        <w:pStyle w:val="StyleCng"/>
        <w:numPr>
          <w:ilvl w:val="0"/>
          <w:numId w:val="16"/>
        </w:numPr>
      </w:pPr>
      <w:r>
        <w:t>Rà soát và cải thiện quy trình kiểm thử:</w:t>
      </w:r>
    </w:p>
    <w:p w14:paraId="7886D410" w14:textId="77777777" w:rsidR="00860540" w:rsidRDefault="00860540" w:rsidP="00860540">
      <w:pPr>
        <w:pStyle w:val="StyleCng"/>
        <w:numPr>
          <w:ilvl w:val="1"/>
          <w:numId w:val="2"/>
        </w:numPr>
      </w:pPr>
      <w:r>
        <w:t>Tối ưu hóa kịch bản kiểm thử: Xem xét và cải thiện các kịch bản kiểm thử để bao quát tất cả các trường hợp sử dụng, bao gồm cả các tình huống biên và không phổ biến.</w:t>
      </w:r>
    </w:p>
    <w:p w14:paraId="6782564E" w14:textId="77777777" w:rsidR="00860540" w:rsidRDefault="00860540" w:rsidP="00860540">
      <w:pPr>
        <w:pStyle w:val="StyleCng"/>
        <w:numPr>
          <w:ilvl w:val="1"/>
          <w:numId w:val="2"/>
        </w:numPr>
      </w:pPr>
      <w:r>
        <w:t>Tự động hóa kiểm thử: Triển khai các công cụ tự động hóa để giảm thiểu sự can thiệp của con người và tăng tốc độ kiểm thử. Điều này bao gồm việc phát triển và duy trì các bài kiểm tra tự động cho các tính năng chính của game.</w:t>
      </w:r>
    </w:p>
    <w:p w14:paraId="0E35EF24" w14:textId="77777777" w:rsidR="00860540" w:rsidRDefault="00860540" w:rsidP="00860540">
      <w:pPr>
        <w:pStyle w:val="StyleCng"/>
        <w:numPr>
          <w:ilvl w:val="1"/>
          <w:numId w:val="2"/>
        </w:numPr>
      </w:pPr>
      <w:r>
        <w:t>Phân tích lỗi: Xác định và phân tích các lỗi phổ biến để cập nhật và tinh chỉnh quy trình kiểm thử, nhằm giảm thiểu số lượng lỗi lặp lại trong các lần kiểm thử sau.</w:t>
      </w:r>
    </w:p>
    <w:p w14:paraId="4623F4C5" w14:textId="77777777" w:rsidR="00860540" w:rsidRDefault="00860540" w:rsidP="00860540">
      <w:pPr>
        <w:pStyle w:val="StyleCng"/>
        <w:numPr>
          <w:ilvl w:val="1"/>
          <w:numId w:val="2"/>
        </w:numPr>
      </w:pPr>
      <w:r>
        <w:t>Phản hồi nhanh: Thiết lập quy trình phản hồi nhanh chóng từ các báo cáo lỗi để cải thiện hiệu quả xử lý và sửa lỗi.</w:t>
      </w:r>
    </w:p>
    <w:p w14:paraId="6C720859" w14:textId="254AF699" w:rsidR="00860540" w:rsidRDefault="00860540" w:rsidP="00860540">
      <w:pPr>
        <w:pStyle w:val="StyleCng"/>
        <w:numPr>
          <w:ilvl w:val="0"/>
          <w:numId w:val="14"/>
        </w:numPr>
      </w:pPr>
      <w:r>
        <w:t>Cập Nhật Môi Trường Kiểm Thử:</w:t>
      </w:r>
    </w:p>
    <w:p w14:paraId="289C4E51" w14:textId="703B94A1" w:rsidR="00860540" w:rsidRDefault="00860540" w:rsidP="00860540">
      <w:pPr>
        <w:pStyle w:val="StyleCng"/>
        <w:numPr>
          <w:ilvl w:val="0"/>
          <w:numId w:val="15"/>
        </w:numPr>
      </w:pPr>
      <w:r>
        <w:t>Cải thiện môi trường kiểm thử:</w:t>
      </w:r>
    </w:p>
    <w:p w14:paraId="0F753A18" w14:textId="77777777" w:rsidR="00860540" w:rsidRDefault="00860540" w:rsidP="00860540">
      <w:pPr>
        <w:pStyle w:val="StyleCng"/>
        <w:numPr>
          <w:ilvl w:val="1"/>
          <w:numId w:val="2"/>
        </w:numPr>
      </w:pPr>
      <w:r>
        <w:t>Cập nhật phần mềm và công cụ: Đảm bảo rằng tất cả các công cụ và phần mềm kiểm thử đều được cập nhật phiên bản mới nhất để tận dụng các tính năng mới và sửa lỗi.</w:t>
      </w:r>
    </w:p>
    <w:p w14:paraId="1F4254D5" w14:textId="77777777" w:rsidR="00860540" w:rsidRDefault="00860540" w:rsidP="00860540">
      <w:pPr>
        <w:pStyle w:val="StyleCng"/>
        <w:numPr>
          <w:ilvl w:val="1"/>
          <w:numId w:val="2"/>
        </w:numPr>
      </w:pPr>
      <w:r>
        <w:t>Tạo môi trường kiểm thử đa dạng: Cung cấp các môi trường kiểm thử khác nhau để kiểm tra khả năng tương thích và hiệu suất của game trên các hệ thống khác nhau.</w:t>
      </w:r>
    </w:p>
    <w:p w14:paraId="4EBD2600" w14:textId="77777777" w:rsidR="00860540" w:rsidRDefault="00860540" w:rsidP="00860540">
      <w:pPr>
        <w:pStyle w:val="StyleCng"/>
        <w:numPr>
          <w:ilvl w:val="1"/>
          <w:numId w:val="2"/>
        </w:numPr>
      </w:pPr>
      <w:r>
        <w:t>Tăng cường các phương pháp kiểm thử: Sử dụng các phương pháp kiểm thử khác nhau như kiểm thử hiệu suất, kiểm thử bảo mật và kiểm thử tương thích để đảm bảo game hoạt động tốt trong nhiều điều kiện.</w:t>
      </w:r>
    </w:p>
    <w:p w14:paraId="2B02F93C" w14:textId="065E4098" w:rsidR="00860540" w:rsidRDefault="00860540" w:rsidP="00F30388">
      <w:pPr>
        <w:pStyle w:val="StyleCng"/>
        <w:numPr>
          <w:ilvl w:val="0"/>
          <w:numId w:val="15"/>
        </w:numPr>
      </w:pPr>
      <w:r>
        <w:t>Bảo trì định kỳ:</w:t>
      </w:r>
    </w:p>
    <w:p w14:paraId="2C202A65" w14:textId="77777777" w:rsidR="00860540" w:rsidRDefault="00860540" w:rsidP="00860540">
      <w:pPr>
        <w:pStyle w:val="StyleCng"/>
        <w:numPr>
          <w:ilvl w:val="1"/>
          <w:numId w:val="2"/>
        </w:numPr>
      </w:pPr>
      <w:r>
        <w:t>Bảo trì phần mềm: Thực hiện bảo trì định kỳ cho phần mềm kiểm thử, bao gồm việc cập nhật các kịch bản kiểm thử, sửa lỗi và cải tiến các công cụ kiểm thử.</w:t>
      </w:r>
    </w:p>
    <w:p w14:paraId="690735FD" w14:textId="77777777" w:rsidR="00860540" w:rsidRDefault="00860540" w:rsidP="00860540">
      <w:pPr>
        <w:pStyle w:val="StyleCng"/>
        <w:numPr>
          <w:ilvl w:val="1"/>
          <w:numId w:val="2"/>
        </w:numPr>
      </w:pPr>
      <w:r>
        <w:lastRenderedPageBreak/>
        <w:t>Bảo trì phần cứng: Đảm bảo phần cứng kiểm thử được bảo trì định kỳ để duy trì hiệu suất và độ tin cậy của hệ thống.</w:t>
      </w:r>
    </w:p>
    <w:p w14:paraId="54AF07D2" w14:textId="77777777" w:rsidR="00860540" w:rsidRDefault="00860540" w:rsidP="00860540">
      <w:pPr>
        <w:pStyle w:val="StyleCng"/>
        <w:numPr>
          <w:ilvl w:val="1"/>
          <w:numId w:val="2"/>
        </w:numPr>
      </w:pPr>
      <w:r>
        <w:t>Đánh giá hiệu suất: Thực hiện đánh giá định kỳ về hiệu suất của hệ thống kiểm thử để xác định các điểm yếu và thực hiện các cải tiến cần thiết.</w:t>
      </w:r>
    </w:p>
    <w:p w14:paraId="59CBE61E" w14:textId="243CEA18" w:rsidR="00860540" w:rsidRDefault="00860540" w:rsidP="00F30388">
      <w:pPr>
        <w:pStyle w:val="StyleCng"/>
        <w:numPr>
          <w:ilvl w:val="0"/>
          <w:numId w:val="15"/>
        </w:numPr>
      </w:pPr>
      <w:r>
        <w:t>Cải Tiến Chức Năng Game:</w:t>
      </w:r>
    </w:p>
    <w:p w14:paraId="7E47FD23" w14:textId="77777777" w:rsidR="00860540" w:rsidRDefault="00860540" w:rsidP="00860540">
      <w:pPr>
        <w:pStyle w:val="StyleCng"/>
        <w:numPr>
          <w:ilvl w:val="1"/>
          <w:numId w:val="2"/>
        </w:numPr>
      </w:pPr>
      <w:r>
        <w:t>Tăng cường tính năng: Xem xét thêm các tính năng mới như chế độ chơi mạng hoặc chế độ chơi với AI để nâng cao trải nghiệm người chơi.</w:t>
      </w:r>
    </w:p>
    <w:p w14:paraId="2AC72BAA" w14:textId="77777777" w:rsidR="00860540" w:rsidRDefault="00860540" w:rsidP="00860540">
      <w:pPr>
        <w:pStyle w:val="StyleCng"/>
        <w:numPr>
          <w:ilvl w:val="1"/>
          <w:numId w:val="2"/>
        </w:numPr>
      </w:pPr>
      <w:r>
        <w:t>Tối ưu hóa giao diện người dùng: Cải thiện giao diện người dùng để làm cho nó dễ sử dụng và trực quan hơn.</w:t>
      </w:r>
    </w:p>
    <w:p w14:paraId="12DED71C" w14:textId="35E2EDA7" w:rsidR="00E83D9B" w:rsidRDefault="00860540" w:rsidP="00860540">
      <w:pPr>
        <w:pStyle w:val="StyleCng"/>
        <w:numPr>
          <w:ilvl w:val="1"/>
          <w:numId w:val="2"/>
        </w:numPr>
      </w:pPr>
      <w:r>
        <w:t>Đảm bảo tính năng hợp lệ: Tiến hành các bài kiểm tra bổ sung để đảm bảo rằng tất cả các tính năng mới đều hoạt động chính xác và không gây ra các lỗi mới.</w:t>
      </w:r>
      <w:r w:rsidR="00E83D9B">
        <w:t>.</w:t>
      </w:r>
    </w:p>
    <w:p w14:paraId="1FACFD9B" w14:textId="17B884B8" w:rsidR="00E83D9B" w:rsidRDefault="00E83D9B" w:rsidP="00E83D9B">
      <w:pPr>
        <w:pStyle w:val="Heading3"/>
      </w:pPr>
      <w:bookmarkStart w:id="165" w:name="_Toc177670201"/>
      <w:bookmarkStart w:id="166" w:name="_Toc177672416"/>
      <w:bookmarkStart w:id="167" w:name="_Toc177675709"/>
      <w:bookmarkStart w:id="168" w:name="_Toc177675823"/>
      <w:bookmarkStart w:id="169" w:name="_Toc177676158"/>
      <w:bookmarkStart w:id="170" w:name="_Toc177752086"/>
      <w:r w:rsidRPr="00E83D9B">
        <w:t>Quản Lý Chất Lượng</w:t>
      </w:r>
      <w:bookmarkEnd w:id="165"/>
      <w:bookmarkEnd w:id="166"/>
      <w:bookmarkEnd w:id="167"/>
      <w:bookmarkEnd w:id="168"/>
      <w:bookmarkEnd w:id="169"/>
      <w:bookmarkEnd w:id="170"/>
    </w:p>
    <w:p w14:paraId="2B3C54C3" w14:textId="2548A31B" w:rsidR="00E83D9B" w:rsidRDefault="00E83D9B" w:rsidP="00E83D9B">
      <w:pPr>
        <w:pStyle w:val="StyleTr"/>
      </w:pPr>
      <w:r>
        <w:t>Quản Lý Quy Trình:</w:t>
      </w:r>
    </w:p>
    <w:p w14:paraId="448C8598" w14:textId="77777777" w:rsidR="00E83D9B" w:rsidRDefault="00E83D9B" w:rsidP="00E83D9B">
      <w:pPr>
        <w:pStyle w:val="StyleCng"/>
      </w:pPr>
      <w:r>
        <w:t>Theo dõi tiến độ: Theo dõi tiến độ kiểm thử và đảm bảo rằng tất cả các bước được thực hiện theo kế hoạch.</w:t>
      </w:r>
    </w:p>
    <w:p w14:paraId="5DEE005E" w14:textId="77777777" w:rsidR="00E83D9B" w:rsidRDefault="00E83D9B" w:rsidP="00E83D9B">
      <w:pPr>
        <w:pStyle w:val="StyleCng"/>
      </w:pPr>
      <w:r>
        <w:t>Đảm bảo tuân thủ: Đảm bảo rằng tất cả các tiêu chuẩn chất lượng và quy trình kiểm thử được tuân thủ.</w:t>
      </w:r>
    </w:p>
    <w:p w14:paraId="6C16AEC4" w14:textId="315280FA" w:rsidR="00E83D9B" w:rsidRDefault="00E83D9B" w:rsidP="00E83D9B">
      <w:pPr>
        <w:pStyle w:val="StyleTr"/>
      </w:pPr>
      <w:r>
        <w:t xml:space="preserve"> Đảm Bảo Chất Lượng:</w:t>
      </w:r>
    </w:p>
    <w:p w14:paraId="3D3B849F" w14:textId="77777777" w:rsidR="00E83D9B" w:rsidRDefault="00E83D9B" w:rsidP="00E83D9B">
      <w:pPr>
        <w:pStyle w:val="StyleCng"/>
      </w:pPr>
      <w:r>
        <w:t>Đánh giá chất lượng định kỳ: Thực hiện các đánh giá chất lượng định kỳ để đảm bảo rằng sản phẩm cuối cùng đạt yêu cầu.</w:t>
      </w:r>
    </w:p>
    <w:p w14:paraId="2AE060C0" w14:textId="2F5BA580" w:rsidR="00E83D9B" w:rsidRDefault="00E83D9B" w:rsidP="00E83D9B">
      <w:pPr>
        <w:pStyle w:val="StyleCng"/>
      </w:pPr>
      <w:r>
        <w:t>Kiểm tra lại các tính năng: Kiểm tra lại các tính năng chính của trò chơi để đảm bảo rằng tất cả các vấn đề đã được giải quyết và sản phẩm đáp ứng các tiêu chuẩn chất lượng.</w:t>
      </w:r>
    </w:p>
    <w:p w14:paraId="6AF65B9B" w14:textId="13961001" w:rsidR="009B2B11" w:rsidRDefault="009B2B11" w:rsidP="009B2B11">
      <w:pPr>
        <w:pStyle w:val="Heading1"/>
      </w:pPr>
      <w:bookmarkStart w:id="171" w:name="_Toc177675710"/>
      <w:bookmarkStart w:id="172" w:name="_Toc177675824"/>
      <w:bookmarkStart w:id="173" w:name="_Toc177676159"/>
      <w:bookmarkStart w:id="174" w:name="_Toc177752087"/>
      <w:r>
        <w:lastRenderedPageBreak/>
        <w:t>Kết luận</w:t>
      </w:r>
      <w:bookmarkEnd w:id="171"/>
      <w:bookmarkEnd w:id="172"/>
      <w:bookmarkEnd w:id="173"/>
      <w:bookmarkEnd w:id="174"/>
    </w:p>
    <w:p w14:paraId="2B379A72" w14:textId="7F6FB718" w:rsidR="009B2B11" w:rsidRDefault="009B2B11" w:rsidP="009B2B11">
      <w:pPr>
        <w:pStyle w:val="Heading2"/>
      </w:pPr>
      <w:bookmarkStart w:id="175" w:name="_Toc177675711"/>
      <w:bookmarkStart w:id="176" w:name="_Toc177675825"/>
      <w:bookmarkStart w:id="177" w:name="_Toc177676160"/>
      <w:bookmarkStart w:id="178" w:name="_Toc177752088"/>
      <w:r>
        <w:t>Đạt được của đề tài:</w:t>
      </w:r>
      <w:bookmarkEnd w:id="175"/>
      <w:bookmarkEnd w:id="176"/>
      <w:bookmarkEnd w:id="177"/>
      <w:bookmarkEnd w:id="178"/>
    </w:p>
    <w:p w14:paraId="0F2CDAD0" w14:textId="77777777" w:rsidR="009B2B11" w:rsidRDefault="009B2B11" w:rsidP="009B2B11">
      <w:pPr>
        <w:pStyle w:val="StyleTr"/>
      </w:pPr>
      <w:r>
        <w:t>Các chức năng chính của trò chơi Tic-Tac-Toe đã được kiểm thử và đảm bảo hoạt động đúng như mong đợi.</w:t>
      </w:r>
    </w:p>
    <w:p w14:paraId="0EBE92B6" w14:textId="46D31768" w:rsidR="009B2B11" w:rsidRDefault="009B2B11" w:rsidP="009B2B11">
      <w:pPr>
        <w:pStyle w:val="StyleTr"/>
      </w:pPr>
      <w:r>
        <w:t>Xác định và sửa chữa các lỗi hoặc vấn đề phát sinh trong quá trình kiểm thử.</w:t>
      </w:r>
    </w:p>
    <w:p w14:paraId="1DE60791" w14:textId="2085BDDC" w:rsidR="009B2B11" w:rsidRDefault="009B2B11" w:rsidP="009B2B11">
      <w:pPr>
        <w:pStyle w:val="Heading2"/>
      </w:pPr>
      <w:bookmarkStart w:id="179" w:name="_Toc177675712"/>
      <w:bookmarkStart w:id="180" w:name="_Toc177675826"/>
      <w:bookmarkStart w:id="181" w:name="_Toc177676161"/>
      <w:bookmarkStart w:id="182" w:name="_Toc177752089"/>
      <w:r w:rsidRPr="009B2B11">
        <w:t>Hướng phát triển tiếp theo:</w:t>
      </w:r>
      <w:bookmarkEnd w:id="179"/>
      <w:bookmarkEnd w:id="180"/>
      <w:bookmarkEnd w:id="181"/>
      <w:bookmarkEnd w:id="182"/>
    </w:p>
    <w:p w14:paraId="06367B9A" w14:textId="77777777" w:rsidR="009B2B11" w:rsidRDefault="009B2B11" w:rsidP="009B2B11">
      <w:pPr>
        <w:pStyle w:val="StyleTr"/>
      </w:pPr>
      <w:r>
        <w:t>Mở rộng kiểm thử để bao gồm các tính năng bổ sung hoặc mở rộng trò chơi.</w:t>
      </w:r>
    </w:p>
    <w:p w14:paraId="73306BA1" w14:textId="77777777" w:rsidR="009B2B11" w:rsidRDefault="009B2B11" w:rsidP="009B2B11">
      <w:pPr>
        <w:pStyle w:val="StyleTr"/>
      </w:pPr>
      <w:r>
        <w:t>Cải thiện môi trường kiểm thử và công cụ kiểm thử để tăng hiệu quả và chính xác hơn.</w:t>
      </w:r>
    </w:p>
    <w:p w14:paraId="4AEF780D" w14:textId="239DF188" w:rsidR="009B2B11" w:rsidRPr="009B2B11" w:rsidRDefault="009B2B11" w:rsidP="009B2B11">
      <w:pPr>
        <w:pStyle w:val="StyleTr"/>
      </w:pPr>
      <w:r>
        <w:t>Thực hiện kiểm thử trên các nền tảng khác nhau để đảm bảo tính tương thích của trò chơi.</w:t>
      </w:r>
    </w:p>
    <w:sectPr w:rsidR="009B2B11" w:rsidRPr="009B2B11" w:rsidSect="004461C4">
      <w:footerReference w:type="default" r:id="rId11"/>
      <w:pgSz w:w="11907" w:h="16840" w:code="9"/>
      <w:pgMar w:top="1134" w:right="1134" w:bottom="1134" w:left="1701"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721AA" w14:textId="77777777" w:rsidR="00FA7B48" w:rsidRDefault="00FA7B48" w:rsidP="00936C93">
      <w:pPr>
        <w:spacing w:before="0" w:after="0" w:line="240" w:lineRule="auto"/>
      </w:pPr>
      <w:r>
        <w:separator/>
      </w:r>
    </w:p>
  </w:endnote>
  <w:endnote w:type="continuationSeparator" w:id="0">
    <w:p w14:paraId="0E2AB547" w14:textId="77777777" w:rsidR="00FA7B48" w:rsidRDefault="00FA7B48" w:rsidP="00936C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3342930"/>
      <w:docPartObj>
        <w:docPartGallery w:val="Page Numbers (Bottom of Page)"/>
        <w:docPartUnique/>
      </w:docPartObj>
    </w:sdtPr>
    <w:sdtEndPr>
      <w:rPr>
        <w:noProof/>
      </w:rPr>
    </w:sdtEndPr>
    <w:sdtContent>
      <w:p w14:paraId="11223FFF" w14:textId="29295A3C" w:rsidR="004461C4" w:rsidRDefault="004461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32B171" w14:textId="77777777" w:rsidR="00C46629" w:rsidRDefault="00C466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8537E" w14:textId="77777777" w:rsidR="00FA7B48" w:rsidRDefault="00FA7B48" w:rsidP="00936C93">
      <w:pPr>
        <w:spacing w:before="0" w:after="0" w:line="240" w:lineRule="auto"/>
      </w:pPr>
      <w:r>
        <w:separator/>
      </w:r>
    </w:p>
  </w:footnote>
  <w:footnote w:type="continuationSeparator" w:id="0">
    <w:p w14:paraId="4EA8BC47" w14:textId="77777777" w:rsidR="00FA7B48" w:rsidRDefault="00FA7B48" w:rsidP="00936C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5A8"/>
    <w:multiLevelType w:val="hybridMultilevel"/>
    <w:tmpl w:val="2212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0458C"/>
    <w:multiLevelType w:val="multilevel"/>
    <w:tmpl w:val="7CC0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57B9"/>
    <w:multiLevelType w:val="hybridMultilevel"/>
    <w:tmpl w:val="E08E578E"/>
    <w:lvl w:ilvl="0" w:tplc="45BE1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279A"/>
    <w:multiLevelType w:val="multilevel"/>
    <w:tmpl w:val="917CBE08"/>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A375D85"/>
    <w:multiLevelType w:val="hybridMultilevel"/>
    <w:tmpl w:val="EF401B80"/>
    <w:lvl w:ilvl="0" w:tplc="47FA8E36">
      <w:start w:val="1"/>
      <w:numFmt w:val="bullet"/>
      <w:pStyle w:val="StyleTr"/>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F4B1F"/>
    <w:multiLevelType w:val="hybridMultilevel"/>
    <w:tmpl w:val="3998E2A2"/>
    <w:lvl w:ilvl="0" w:tplc="534882CC">
      <w:numFmt w:val="bullet"/>
      <w:lvlText w:val=""/>
      <w:lvlJc w:val="left"/>
      <w:pPr>
        <w:ind w:left="1211" w:hanging="360"/>
      </w:pPr>
      <w:rPr>
        <w:rFonts w:ascii="Symbol" w:eastAsiaTheme="minorHAnsi" w:hAnsi="Symbol"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2DB70106"/>
    <w:multiLevelType w:val="hybridMultilevel"/>
    <w:tmpl w:val="173A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21BFB"/>
    <w:multiLevelType w:val="hybridMultilevel"/>
    <w:tmpl w:val="F738CC76"/>
    <w:lvl w:ilvl="0" w:tplc="1454379E">
      <w:start w:val="1"/>
      <w:numFmt w:val="bullet"/>
      <w:pStyle w:val="StyleC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85F48"/>
    <w:multiLevelType w:val="multilevel"/>
    <w:tmpl w:val="206A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E5370"/>
    <w:multiLevelType w:val="hybridMultilevel"/>
    <w:tmpl w:val="E3E4675E"/>
    <w:lvl w:ilvl="0" w:tplc="084CAEC2">
      <w:numFmt w:val="bullet"/>
      <w:lvlText w:val=""/>
      <w:lvlJc w:val="left"/>
      <w:pPr>
        <w:ind w:left="1211" w:hanging="360"/>
      </w:pPr>
      <w:rPr>
        <w:rFonts w:ascii="Symbol" w:eastAsiaTheme="minorHAnsi" w:hAnsi="Symbol"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6324209E"/>
    <w:multiLevelType w:val="hybridMultilevel"/>
    <w:tmpl w:val="51B62D8E"/>
    <w:lvl w:ilvl="0" w:tplc="F5FC83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D78B0"/>
    <w:multiLevelType w:val="hybridMultilevel"/>
    <w:tmpl w:val="F1BA040C"/>
    <w:lvl w:ilvl="0" w:tplc="2E3CF7F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102DF"/>
    <w:multiLevelType w:val="hybridMultilevel"/>
    <w:tmpl w:val="729E8B6A"/>
    <w:lvl w:ilvl="0" w:tplc="C87CD0A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C0774"/>
    <w:multiLevelType w:val="multilevel"/>
    <w:tmpl w:val="4EF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013FF"/>
    <w:multiLevelType w:val="multilevel"/>
    <w:tmpl w:val="C65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663A9"/>
    <w:multiLevelType w:val="hybridMultilevel"/>
    <w:tmpl w:val="858A88CA"/>
    <w:lvl w:ilvl="0" w:tplc="DE16A2F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50269">
    <w:abstractNumId w:val="4"/>
  </w:num>
  <w:num w:numId="2" w16cid:durableId="1133645134">
    <w:abstractNumId w:val="7"/>
  </w:num>
  <w:num w:numId="3" w16cid:durableId="557280615">
    <w:abstractNumId w:val="3"/>
  </w:num>
  <w:num w:numId="4" w16cid:durableId="729695880">
    <w:abstractNumId w:val="6"/>
  </w:num>
  <w:num w:numId="5" w16cid:durableId="269356435">
    <w:abstractNumId w:val="15"/>
  </w:num>
  <w:num w:numId="6" w16cid:durableId="1322852754">
    <w:abstractNumId w:val="2"/>
  </w:num>
  <w:num w:numId="7" w16cid:durableId="1578440592">
    <w:abstractNumId w:val="11"/>
  </w:num>
  <w:num w:numId="8" w16cid:durableId="683704194">
    <w:abstractNumId w:val="12"/>
  </w:num>
  <w:num w:numId="9" w16cid:durableId="1821190253">
    <w:abstractNumId w:val="0"/>
  </w:num>
  <w:num w:numId="10" w16cid:durableId="1948925741">
    <w:abstractNumId w:val="13"/>
  </w:num>
  <w:num w:numId="11" w16cid:durableId="2054424742">
    <w:abstractNumId w:val="14"/>
  </w:num>
  <w:num w:numId="12" w16cid:durableId="937367825">
    <w:abstractNumId w:val="1"/>
  </w:num>
  <w:num w:numId="13" w16cid:durableId="2070688345">
    <w:abstractNumId w:val="8"/>
  </w:num>
  <w:num w:numId="14" w16cid:durableId="733816810">
    <w:abstractNumId w:val="10"/>
  </w:num>
  <w:num w:numId="15" w16cid:durableId="958679584">
    <w:abstractNumId w:val="9"/>
  </w:num>
  <w:num w:numId="16" w16cid:durableId="210461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7FA"/>
    <w:rsid w:val="0001427E"/>
    <w:rsid w:val="000416EE"/>
    <w:rsid w:val="00063745"/>
    <w:rsid w:val="00077ED1"/>
    <w:rsid w:val="00094000"/>
    <w:rsid w:val="000B150A"/>
    <w:rsid w:val="000B5F4F"/>
    <w:rsid w:val="000C2D46"/>
    <w:rsid w:val="000E0626"/>
    <w:rsid w:val="000F374A"/>
    <w:rsid w:val="000F7192"/>
    <w:rsid w:val="0010058D"/>
    <w:rsid w:val="001042D5"/>
    <w:rsid w:val="00122889"/>
    <w:rsid w:val="0013090E"/>
    <w:rsid w:val="00133351"/>
    <w:rsid w:val="00155FE6"/>
    <w:rsid w:val="00156EE8"/>
    <w:rsid w:val="001A5F40"/>
    <w:rsid w:val="001C3ACB"/>
    <w:rsid w:val="001C5E6E"/>
    <w:rsid w:val="001D3A0E"/>
    <w:rsid w:val="001D4F1B"/>
    <w:rsid w:val="001F42EE"/>
    <w:rsid w:val="002003E6"/>
    <w:rsid w:val="00222BD3"/>
    <w:rsid w:val="002527FC"/>
    <w:rsid w:val="00260B16"/>
    <w:rsid w:val="00264A89"/>
    <w:rsid w:val="002919FA"/>
    <w:rsid w:val="00294956"/>
    <w:rsid w:val="002A1C04"/>
    <w:rsid w:val="002A4E1D"/>
    <w:rsid w:val="002C012D"/>
    <w:rsid w:val="002C494D"/>
    <w:rsid w:val="002E5D1C"/>
    <w:rsid w:val="0030080F"/>
    <w:rsid w:val="00327217"/>
    <w:rsid w:val="00340655"/>
    <w:rsid w:val="00347DFF"/>
    <w:rsid w:val="003500D4"/>
    <w:rsid w:val="00352A71"/>
    <w:rsid w:val="00367B9D"/>
    <w:rsid w:val="00375DCA"/>
    <w:rsid w:val="00381BCB"/>
    <w:rsid w:val="00395050"/>
    <w:rsid w:val="003E3ACA"/>
    <w:rsid w:val="003F3C23"/>
    <w:rsid w:val="00424909"/>
    <w:rsid w:val="00436160"/>
    <w:rsid w:val="00436C6F"/>
    <w:rsid w:val="004448A2"/>
    <w:rsid w:val="004461C4"/>
    <w:rsid w:val="00446E48"/>
    <w:rsid w:val="00455682"/>
    <w:rsid w:val="00460624"/>
    <w:rsid w:val="00462BE0"/>
    <w:rsid w:val="00463BA8"/>
    <w:rsid w:val="00464916"/>
    <w:rsid w:val="004807E4"/>
    <w:rsid w:val="004874C8"/>
    <w:rsid w:val="00493CAF"/>
    <w:rsid w:val="004A556D"/>
    <w:rsid w:val="004E54E0"/>
    <w:rsid w:val="005064E4"/>
    <w:rsid w:val="00511429"/>
    <w:rsid w:val="00523A84"/>
    <w:rsid w:val="00527316"/>
    <w:rsid w:val="0055318F"/>
    <w:rsid w:val="005878CF"/>
    <w:rsid w:val="005B6F6B"/>
    <w:rsid w:val="005E2668"/>
    <w:rsid w:val="005E4190"/>
    <w:rsid w:val="005E676D"/>
    <w:rsid w:val="006071DD"/>
    <w:rsid w:val="006111C5"/>
    <w:rsid w:val="00614C19"/>
    <w:rsid w:val="0061644D"/>
    <w:rsid w:val="00634B56"/>
    <w:rsid w:val="00642EF2"/>
    <w:rsid w:val="0065322D"/>
    <w:rsid w:val="006559BB"/>
    <w:rsid w:val="00666AE0"/>
    <w:rsid w:val="006A2B09"/>
    <w:rsid w:val="006C0E3E"/>
    <w:rsid w:val="006E27EB"/>
    <w:rsid w:val="00702D14"/>
    <w:rsid w:val="00713B8C"/>
    <w:rsid w:val="007360A8"/>
    <w:rsid w:val="007421D1"/>
    <w:rsid w:val="00752511"/>
    <w:rsid w:val="00755584"/>
    <w:rsid w:val="00763F6E"/>
    <w:rsid w:val="00770EA4"/>
    <w:rsid w:val="0078190B"/>
    <w:rsid w:val="00782997"/>
    <w:rsid w:val="00792A84"/>
    <w:rsid w:val="007937EB"/>
    <w:rsid w:val="007A565F"/>
    <w:rsid w:val="007F2C15"/>
    <w:rsid w:val="00854BDF"/>
    <w:rsid w:val="00854E41"/>
    <w:rsid w:val="00856C7A"/>
    <w:rsid w:val="00860540"/>
    <w:rsid w:val="00866C60"/>
    <w:rsid w:val="00870BD9"/>
    <w:rsid w:val="00872ABB"/>
    <w:rsid w:val="0087794A"/>
    <w:rsid w:val="00887CDB"/>
    <w:rsid w:val="00895BB8"/>
    <w:rsid w:val="008A1271"/>
    <w:rsid w:val="008B3655"/>
    <w:rsid w:val="008B4188"/>
    <w:rsid w:val="008D06C0"/>
    <w:rsid w:val="008D395A"/>
    <w:rsid w:val="008D41E1"/>
    <w:rsid w:val="008F0CBD"/>
    <w:rsid w:val="00925EF6"/>
    <w:rsid w:val="00927A5C"/>
    <w:rsid w:val="00930D7B"/>
    <w:rsid w:val="00936C93"/>
    <w:rsid w:val="00953ED4"/>
    <w:rsid w:val="009562BA"/>
    <w:rsid w:val="0095701B"/>
    <w:rsid w:val="00957641"/>
    <w:rsid w:val="0096432D"/>
    <w:rsid w:val="009718D0"/>
    <w:rsid w:val="00972434"/>
    <w:rsid w:val="00975682"/>
    <w:rsid w:val="0099538F"/>
    <w:rsid w:val="00995B0B"/>
    <w:rsid w:val="009B2B11"/>
    <w:rsid w:val="009D43D7"/>
    <w:rsid w:val="00A0754C"/>
    <w:rsid w:val="00A32316"/>
    <w:rsid w:val="00A35143"/>
    <w:rsid w:val="00A6057F"/>
    <w:rsid w:val="00A607C6"/>
    <w:rsid w:val="00A62077"/>
    <w:rsid w:val="00A80F22"/>
    <w:rsid w:val="00A83E1D"/>
    <w:rsid w:val="00A97E60"/>
    <w:rsid w:val="00AE1180"/>
    <w:rsid w:val="00AE306F"/>
    <w:rsid w:val="00AE35F9"/>
    <w:rsid w:val="00AF0273"/>
    <w:rsid w:val="00B03254"/>
    <w:rsid w:val="00B1060D"/>
    <w:rsid w:val="00B126E0"/>
    <w:rsid w:val="00B12BB2"/>
    <w:rsid w:val="00B14865"/>
    <w:rsid w:val="00B21FAB"/>
    <w:rsid w:val="00B30026"/>
    <w:rsid w:val="00B7574B"/>
    <w:rsid w:val="00BA6BDF"/>
    <w:rsid w:val="00BC00DB"/>
    <w:rsid w:val="00BC4A89"/>
    <w:rsid w:val="00BC778D"/>
    <w:rsid w:val="00BE5BBD"/>
    <w:rsid w:val="00BF26B6"/>
    <w:rsid w:val="00BF5E4C"/>
    <w:rsid w:val="00C067FA"/>
    <w:rsid w:val="00C15636"/>
    <w:rsid w:val="00C2526D"/>
    <w:rsid w:val="00C411F4"/>
    <w:rsid w:val="00C43375"/>
    <w:rsid w:val="00C46629"/>
    <w:rsid w:val="00C634FF"/>
    <w:rsid w:val="00C6676B"/>
    <w:rsid w:val="00C87EA6"/>
    <w:rsid w:val="00C90314"/>
    <w:rsid w:val="00CB174A"/>
    <w:rsid w:val="00CB3272"/>
    <w:rsid w:val="00CB546B"/>
    <w:rsid w:val="00CD03F9"/>
    <w:rsid w:val="00CE4AAB"/>
    <w:rsid w:val="00CE693A"/>
    <w:rsid w:val="00D04CB8"/>
    <w:rsid w:val="00D1544C"/>
    <w:rsid w:val="00D24142"/>
    <w:rsid w:val="00D33A1D"/>
    <w:rsid w:val="00D34DB7"/>
    <w:rsid w:val="00D439D5"/>
    <w:rsid w:val="00D45F90"/>
    <w:rsid w:val="00D46E15"/>
    <w:rsid w:val="00D55B18"/>
    <w:rsid w:val="00D67827"/>
    <w:rsid w:val="00D73856"/>
    <w:rsid w:val="00D76524"/>
    <w:rsid w:val="00D936FB"/>
    <w:rsid w:val="00DA77FD"/>
    <w:rsid w:val="00DC2581"/>
    <w:rsid w:val="00DC391A"/>
    <w:rsid w:val="00DC54F4"/>
    <w:rsid w:val="00DC6ECB"/>
    <w:rsid w:val="00DD64B6"/>
    <w:rsid w:val="00DF09C7"/>
    <w:rsid w:val="00E06129"/>
    <w:rsid w:val="00E21FB1"/>
    <w:rsid w:val="00E35A20"/>
    <w:rsid w:val="00E37111"/>
    <w:rsid w:val="00E51ABB"/>
    <w:rsid w:val="00E5218C"/>
    <w:rsid w:val="00E61F37"/>
    <w:rsid w:val="00E753FA"/>
    <w:rsid w:val="00E82EB6"/>
    <w:rsid w:val="00E83D9B"/>
    <w:rsid w:val="00E87E46"/>
    <w:rsid w:val="00EF174B"/>
    <w:rsid w:val="00F00B3B"/>
    <w:rsid w:val="00F30388"/>
    <w:rsid w:val="00F42BD7"/>
    <w:rsid w:val="00F77F9C"/>
    <w:rsid w:val="00F964AA"/>
    <w:rsid w:val="00FA7B48"/>
    <w:rsid w:val="00FC6D3D"/>
    <w:rsid w:val="00FD1AA7"/>
    <w:rsid w:val="00FD520D"/>
    <w:rsid w:val="00FE0A1A"/>
    <w:rsid w:val="00FE11B3"/>
    <w:rsid w:val="00FF1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18149"/>
  <w15:chartTrackingRefBased/>
  <w15:docId w15:val="{0BFACEFA-B0E5-4564-B962-A02CD6B2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50"/>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6C0E3E"/>
    <w:pPr>
      <w:keepNext/>
      <w:keepLines/>
      <w:pageBreakBefore/>
      <w:numPr>
        <w:numId w:val="3"/>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95050"/>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95050"/>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E82EB6"/>
    <w:pPr>
      <w:keepNext/>
      <w:keepLines/>
      <w:numPr>
        <w:ilvl w:val="3"/>
        <w:numId w:val="3"/>
      </w:numPr>
      <w:ind w:left="709" w:hanging="709"/>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770E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0E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0E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0E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0E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E3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39505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95050"/>
    <w:rPr>
      <w:rFonts w:ascii="Times New Roman" w:eastAsiaTheme="majorEastAsia" w:hAnsi="Times New Roman" w:cstheme="majorBidi"/>
      <w:b/>
      <w:i/>
      <w:sz w:val="26"/>
      <w:szCs w:val="24"/>
    </w:rPr>
  </w:style>
  <w:style w:type="paragraph" w:customStyle="1" w:styleId="DoanVB">
    <w:name w:val="DoanVB"/>
    <w:basedOn w:val="Normal"/>
    <w:qFormat/>
    <w:rsid w:val="00395050"/>
    <w:pPr>
      <w:ind w:firstLine="567"/>
    </w:pPr>
    <w:rPr>
      <w:rFonts w:eastAsiaTheme="majorEastAsia" w:cstheme="majorBidi"/>
      <w:szCs w:val="26"/>
    </w:rPr>
  </w:style>
  <w:style w:type="paragraph" w:customStyle="1" w:styleId="StyleTr">
    <w:name w:val="Style Trừ"/>
    <w:basedOn w:val="Normal"/>
    <w:qFormat/>
    <w:rsid w:val="00395050"/>
    <w:pPr>
      <w:numPr>
        <w:numId w:val="1"/>
      </w:numPr>
    </w:pPr>
  </w:style>
  <w:style w:type="paragraph" w:customStyle="1" w:styleId="StyleCng">
    <w:name w:val="Style Cộng"/>
    <w:basedOn w:val="Normal"/>
    <w:qFormat/>
    <w:rsid w:val="00395050"/>
    <w:pPr>
      <w:numPr>
        <w:numId w:val="2"/>
      </w:numPr>
    </w:pPr>
  </w:style>
  <w:style w:type="table" w:styleId="TableGrid">
    <w:name w:val="Table Grid"/>
    <w:basedOn w:val="TableNormal"/>
    <w:uiPriority w:val="39"/>
    <w:rsid w:val="00611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82EB6"/>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770EA4"/>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770EA4"/>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770EA4"/>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770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0E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36C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6C93"/>
    <w:rPr>
      <w:rFonts w:ascii="Times New Roman" w:hAnsi="Times New Roman"/>
      <w:sz w:val="26"/>
    </w:rPr>
  </w:style>
  <w:style w:type="paragraph" w:styleId="Footer">
    <w:name w:val="footer"/>
    <w:basedOn w:val="Normal"/>
    <w:link w:val="FooterChar"/>
    <w:uiPriority w:val="99"/>
    <w:unhideWhenUsed/>
    <w:rsid w:val="00936C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6C93"/>
    <w:rPr>
      <w:rFonts w:ascii="Times New Roman" w:hAnsi="Times New Roman"/>
      <w:sz w:val="26"/>
    </w:rPr>
  </w:style>
  <w:style w:type="character" w:styleId="Hyperlink">
    <w:name w:val="Hyperlink"/>
    <w:basedOn w:val="DefaultParagraphFont"/>
    <w:uiPriority w:val="99"/>
    <w:unhideWhenUsed/>
    <w:rsid w:val="00936C93"/>
    <w:rPr>
      <w:color w:val="0563C1" w:themeColor="hyperlink"/>
      <w:u w:val="single"/>
    </w:rPr>
  </w:style>
  <w:style w:type="paragraph" w:styleId="TOC1">
    <w:name w:val="toc 1"/>
    <w:basedOn w:val="Normal"/>
    <w:next w:val="Normal"/>
    <w:autoRedefine/>
    <w:uiPriority w:val="39"/>
    <w:unhideWhenUsed/>
    <w:rsid w:val="00936C93"/>
    <w:rPr>
      <w:b/>
      <w:caps/>
    </w:rPr>
  </w:style>
  <w:style w:type="paragraph" w:styleId="TOC2">
    <w:name w:val="toc 2"/>
    <w:basedOn w:val="Normal"/>
    <w:next w:val="Normal"/>
    <w:autoRedefine/>
    <w:uiPriority w:val="39"/>
    <w:unhideWhenUsed/>
    <w:rsid w:val="00936C93"/>
    <w:pPr>
      <w:ind w:left="851" w:hanging="567"/>
    </w:pPr>
    <w:rPr>
      <w:b/>
    </w:rPr>
  </w:style>
  <w:style w:type="paragraph" w:styleId="TOC3">
    <w:name w:val="toc 3"/>
    <w:basedOn w:val="Normal"/>
    <w:next w:val="Normal"/>
    <w:autoRedefine/>
    <w:uiPriority w:val="39"/>
    <w:unhideWhenUsed/>
    <w:rsid w:val="00936C93"/>
    <w:pPr>
      <w:adjustRightInd w:val="0"/>
      <w:ind w:left="1276" w:hanging="709"/>
    </w:pPr>
    <w:rPr>
      <w:i/>
    </w:rPr>
  </w:style>
  <w:style w:type="paragraph" w:styleId="Caption">
    <w:name w:val="caption"/>
    <w:basedOn w:val="Normal"/>
    <w:next w:val="Normal"/>
    <w:uiPriority w:val="35"/>
    <w:unhideWhenUsed/>
    <w:qFormat/>
    <w:rsid w:val="00DD64B6"/>
    <w:pPr>
      <w:jc w:val="center"/>
    </w:pPr>
    <w:rPr>
      <w:i/>
      <w:iCs/>
      <w:szCs w:val="18"/>
    </w:rPr>
  </w:style>
  <w:style w:type="paragraph" w:styleId="TableofFigures">
    <w:name w:val="table of figures"/>
    <w:basedOn w:val="Normal"/>
    <w:next w:val="Normal"/>
    <w:uiPriority w:val="99"/>
    <w:unhideWhenUsed/>
    <w:rsid w:val="00523A84"/>
    <w:pPr>
      <w:spacing w:after="0"/>
    </w:pPr>
  </w:style>
  <w:style w:type="paragraph" w:styleId="NoSpacing">
    <w:name w:val="No Spacing"/>
    <w:uiPriority w:val="1"/>
    <w:qFormat/>
    <w:rsid w:val="00C6676B"/>
    <w:pPr>
      <w:spacing w:after="0" w:line="240" w:lineRule="auto"/>
      <w:jc w:val="both"/>
    </w:pPr>
    <w:rPr>
      <w:rFonts w:ascii="Times New Roman" w:hAnsi="Times New Roman"/>
      <w:sz w:val="26"/>
    </w:rPr>
  </w:style>
  <w:style w:type="character" w:styleId="CommentReference">
    <w:name w:val="annotation reference"/>
    <w:basedOn w:val="DefaultParagraphFont"/>
    <w:uiPriority w:val="99"/>
    <w:semiHidden/>
    <w:unhideWhenUsed/>
    <w:rsid w:val="00063745"/>
    <w:rPr>
      <w:sz w:val="16"/>
      <w:szCs w:val="16"/>
    </w:rPr>
  </w:style>
  <w:style w:type="paragraph" w:styleId="CommentText">
    <w:name w:val="annotation text"/>
    <w:basedOn w:val="Normal"/>
    <w:link w:val="CommentTextChar"/>
    <w:uiPriority w:val="99"/>
    <w:semiHidden/>
    <w:unhideWhenUsed/>
    <w:rsid w:val="00063745"/>
    <w:pPr>
      <w:spacing w:line="240" w:lineRule="auto"/>
    </w:pPr>
    <w:rPr>
      <w:sz w:val="20"/>
      <w:szCs w:val="20"/>
    </w:rPr>
  </w:style>
  <w:style w:type="character" w:customStyle="1" w:styleId="CommentTextChar">
    <w:name w:val="Comment Text Char"/>
    <w:basedOn w:val="DefaultParagraphFont"/>
    <w:link w:val="CommentText"/>
    <w:uiPriority w:val="99"/>
    <w:semiHidden/>
    <w:rsid w:val="0006374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745"/>
    <w:rPr>
      <w:b/>
      <w:bCs/>
    </w:rPr>
  </w:style>
  <w:style w:type="character" w:customStyle="1" w:styleId="CommentSubjectChar">
    <w:name w:val="Comment Subject Char"/>
    <w:basedOn w:val="CommentTextChar"/>
    <w:link w:val="CommentSubject"/>
    <w:uiPriority w:val="99"/>
    <w:semiHidden/>
    <w:rsid w:val="00063745"/>
    <w:rPr>
      <w:rFonts w:ascii="Times New Roman" w:hAnsi="Times New Roman"/>
      <w:b/>
      <w:bCs/>
      <w:sz w:val="20"/>
      <w:szCs w:val="20"/>
    </w:rPr>
  </w:style>
  <w:style w:type="paragraph" w:styleId="BalloonText">
    <w:name w:val="Balloon Text"/>
    <w:basedOn w:val="Normal"/>
    <w:link w:val="BalloonTextChar"/>
    <w:uiPriority w:val="99"/>
    <w:semiHidden/>
    <w:unhideWhenUsed/>
    <w:rsid w:val="0006374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745"/>
    <w:rPr>
      <w:rFonts w:ascii="Segoe UI" w:hAnsi="Segoe UI" w:cs="Segoe UI"/>
      <w:sz w:val="18"/>
      <w:szCs w:val="18"/>
    </w:rPr>
  </w:style>
  <w:style w:type="paragraph" w:styleId="ListParagraph">
    <w:name w:val="List Paragraph"/>
    <w:basedOn w:val="Normal"/>
    <w:uiPriority w:val="34"/>
    <w:qFormat/>
    <w:rsid w:val="00C43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245">
      <w:bodyDiv w:val="1"/>
      <w:marLeft w:val="0"/>
      <w:marRight w:val="0"/>
      <w:marTop w:val="0"/>
      <w:marBottom w:val="0"/>
      <w:divBdr>
        <w:top w:val="none" w:sz="0" w:space="0" w:color="auto"/>
        <w:left w:val="none" w:sz="0" w:space="0" w:color="auto"/>
        <w:bottom w:val="none" w:sz="0" w:space="0" w:color="auto"/>
        <w:right w:val="none" w:sz="0" w:space="0" w:color="auto"/>
      </w:divBdr>
    </w:div>
    <w:div w:id="40594788">
      <w:bodyDiv w:val="1"/>
      <w:marLeft w:val="0"/>
      <w:marRight w:val="0"/>
      <w:marTop w:val="0"/>
      <w:marBottom w:val="0"/>
      <w:divBdr>
        <w:top w:val="none" w:sz="0" w:space="0" w:color="auto"/>
        <w:left w:val="none" w:sz="0" w:space="0" w:color="auto"/>
        <w:bottom w:val="none" w:sz="0" w:space="0" w:color="auto"/>
        <w:right w:val="none" w:sz="0" w:space="0" w:color="auto"/>
      </w:divBdr>
    </w:div>
    <w:div w:id="51582225">
      <w:bodyDiv w:val="1"/>
      <w:marLeft w:val="0"/>
      <w:marRight w:val="0"/>
      <w:marTop w:val="0"/>
      <w:marBottom w:val="0"/>
      <w:divBdr>
        <w:top w:val="none" w:sz="0" w:space="0" w:color="auto"/>
        <w:left w:val="none" w:sz="0" w:space="0" w:color="auto"/>
        <w:bottom w:val="none" w:sz="0" w:space="0" w:color="auto"/>
        <w:right w:val="none" w:sz="0" w:space="0" w:color="auto"/>
      </w:divBdr>
    </w:div>
    <w:div w:id="191647958">
      <w:bodyDiv w:val="1"/>
      <w:marLeft w:val="0"/>
      <w:marRight w:val="0"/>
      <w:marTop w:val="0"/>
      <w:marBottom w:val="0"/>
      <w:divBdr>
        <w:top w:val="none" w:sz="0" w:space="0" w:color="auto"/>
        <w:left w:val="none" w:sz="0" w:space="0" w:color="auto"/>
        <w:bottom w:val="none" w:sz="0" w:space="0" w:color="auto"/>
        <w:right w:val="none" w:sz="0" w:space="0" w:color="auto"/>
      </w:divBdr>
    </w:div>
    <w:div w:id="192816289">
      <w:bodyDiv w:val="1"/>
      <w:marLeft w:val="0"/>
      <w:marRight w:val="0"/>
      <w:marTop w:val="0"/>
      <w:marBottom w:val="0"/>
      <w:divBdr>
        <w:top w:val="none" w:sz="0" w:space="0" w:color="auto"/>
        <w:left w:val="none" w:sz="0" w:space="0" w:color="auto"/>
        <w:bottom w:val="none" w:sz="0" w:space="0" w:color="auto"/>
        <w:right w:val="none" w:sz="0" w:space="0" w:color="auto"/>
      </w:divBdr>
    </w:div>
    <w:div w:id="471020841">
      <w:bodyDiv w:val="1"/>
      <w:marLeft w:val="0"/>
      <w:marRight w:val="0"/>
      <w:marTop w:val="0"/>
      <w:marBottom w:val="0"/>
      <w:divBdr>
        <w:top w:val="none" w:sz="0" w:space="0" w:color="auto"/>
        <w:left w:val="none" w:sz="0" w:space="0" w:color="auto"/>
        <w:bottom w:val="none" w:sz="0" w:space="0" w:color="auto"/>
        <w:right w:val="none" w:sz="0" w:space="0" w:color="auto"/>
      </w:divBdr>
      <w:divsChild>
        <w:div w:id="1576091776">
          <w:marLeft w:val="0"/>
          <w:marRight w:val="0"/>
          <w:marTop w:val="0"/>
          <w:marBottom w:val="0"/>
          <w:divBdr>
            <w:top w:val="none" w:sz="0" w:space="0" w:color="auto"/>
            <w:left w:val="none" w:sz="0" w:space="0" w:color="auto"/>
            <w:bottom w:val="none" w:sz="0" w:space="0" w:color="auto"/>
            <w:right w:val="none" w:sz="0" w:space="0" w:color="auto"/>
          </w:divBdr>
          <w:divsChild>
            <w:div w:id="144471112">
              <w:marLeft w:val="0"/>
              <w:marRight w:val="0"/>
              <w:marTop w:val="0"/>
              <w:marBottom w:val="0"/>
              <w:divBdr>
                <w:top w:val="none" w:sz="0" w:space="0" w:color="auto"/>
                <w:left w:val="none" w:sz="0" w:space="0" w:color="auto"/>
                <w:bottom w:val="none" w:sz="0" w:space="0" w:color="auto"/>
                <w:right w:val="none" w:sz="0" w:space="0" w:color="auto"/>
              </w:divBdr>
            </w:div>
            <w:div w:id="565997589">
              <w:marLeft w:val="0"/>
              <w:marRight w:val="0"/>
              <w:marTop w:val="0"/>
              <w:marBottom w:val="0"/>
              <w:divBdr>
                <w:top w:val="none" w:sz="0" w:space="0" w:color="auto"/>
                <w:left w:val="none" w:sz="0" w:space="0" w:color="auto"/>
                <w:bottom w:val="none" w:sz="0" w:space="0" w:color="auto"/>
                <w:right w:val="none" w:sz="0" w:space="0" w:color="auto"/>
              </w:divBdr>
            </w:div>
            <w:div w:id="2129082295">
              <w:marLeft w:val="0"/>
              <w:marRight w:val="0"/>
              <w:marTop w:val="0"/>
              <w:marBottom w:val="0"/>
              <w:divBdr>
                <w:top w:val="none" w:sz="0" w:space="0" w:color="auto"/>
                <w:left w:val="none" w:sz="0" w:space="0" w:color="auto"/>
                <w:bottom w:val="none" w:sz="0" w:space="0" w:color="auto"/>
                <w:right w:val="none" w:sz="0" w:space="0" w:color="auto"/>
              </w:divBdr>
            </w:div>
            <w:div w:id="97721149">
              <w:marLeft w:val="0"/>
              <w:marRight w:val="0"/>
              <w:marTop w:val="0"/>
              <w:marBottom w:val="0"/>
              <w:divBdr>
                <w:top w:val="none" w:sz="0" w:space="0" w:color="auto"/>
                <w:left w:val="none" w:sz="0" w:space="0" w:color="auto"/>
                <w:bottom w:val="none" w:sz="0" w:space="0" w:color="auto"/>
                <w:right w:val="none" w:sz="0" w:space="0" w:color="auto"/>
              </w:divBdr>
            </w:div>
            <w:div w:id="145050220">
              <w:marLeft w:val="0"/>
              <w:marRight w:val="0"/>
              <w:marTop w:val="0"/>
              <w:marBottom w:val="0"/>
              <w:divBdr>
                <w:top w:val="none" w:sz="0" w:space="0" w:color="auto"/>
                <w:left w:val="none" w:sz="0" w:space="0" w:color="auto"/>
                <w:bottom w:val="none" w:sz="0" w:space="0" w:color="auto"/>
                <w:right w:val="none" w:sz="0" w:space="0" w:color="auto"/>
              </w:divBdr>
            </w:div>
            <w:div w:id="937323950">
              <w:marLeft w:val="0"/>
              <w:marRight w:val="0"/>
              <w:marTop w:val="0"/>
              <w:marBottom w:val="0"/>
              <w:divBdr>
                <w:top w:val="none" w:sz="0" w:space="0" w:color="auto"/>
                <w:left w:val="none" w:sz="0" w:space="0" w:color="auto"/>
                <w:bottom w:val="none" w:sz="0" w:space="0" w:color="auto"/>
                <w:right w:val="none" w:sz="0" w:space="0" w:color="auto"/>
              </w:divBdr>
            </w:div>
            <w:div w:id="1634940981">
              <w:marLeft w:val="0"/>
              <w:marRight w:val="0"/>
              <w:marTop w:val="0"/>
              <w:marBottom w:val="0"/>
              <w:divBdr>
                <w:top w:val="none" w:sz="0" w:space="0" w:color="auto"/>
                <w:left w:val="none" w:sz="0" w:space="0" w:color="auto"/>
                <w:bottom w:val="none" w:sz="0" w:space="0" w:color="auto"/>
                <w:right w:val="none" w:sz="0" w:space="0" w:color="auto"/>
              </w:divBdr>
            </w:div>
            <w:div w:id="1781795478">
              <w:marLeft w:val="0"/>
              <w:marRight w:val="0"/>
              <w:marTop w:val="0"/>
              <w:marBottom w:val="0"/>
              <w:divBdr>
                <w:top w:val="none" w:sz="0" w:space="0" w:color="auto"/>
                <w:left w:val="none" w:sz="0" w:space="0" w:color="auto"/>
                <w:bottom w:val="none" w:sz="0" w:space="0" w:color="auto"/>
                <w:right w:val="none" w:sz="0" w:space="0" w:color="auto"/>
              </w:divBdr>
            </w:div>
            <w:div w:id="401757216">
              <w:marLeft w:val="0"/>
              <w:marRight w:val="0"/>
              <w:marTop w:val="0"/>
              <w:marBottom w:val="0"/>
              <w:divBdr>
                <w:top w:val="none" w:sz="0" w:space="0" w:color="auto"/>
                <w:left w:val="none" w:sz="0" w:space="0" w:color="auto"/>
                <w:bottom w:val="none" w:sz="0" w:space="0" w:color="auto"/>
                <w:right w:val="none" w:sz="0" w:space="0" w:color="auto"/>
              </w:divBdr>
            </w:div>
            <w:div w:id="1877815527">
              <w:marLeft w:val="0"/>
              <w:marRight w:val="0"/>
              <w:marTop w:val="0"/>
              <w:marBottom w:val="0"/>
              <w:divBdr>
                <w:top w:val="none" w:sz="0" w:space="0" w:color="auto"/>
                <w:left w:val="none" w:sz="0" w:space="0" w:color="auto"/>
                <w:bottom w:val="none" w:sz="0" w:space="0" w:color="auto"/>
                <w:right w:val="none" w:sz="0" w:space="0" w:color="auto"/>
              </w:divBdr>
            </w:div>
            <w:div w:id="640230889">
              <w:marLeft w:val="0"/>
              <w:marRight w:val="0"/>
              <w:marTop w:val="0"/>
              <w:marBottom w:val="0"/>
              <w:divBdr>
                <w:top w:val="none" w:sz="0" w:space="0" w:color="auto"/>
                <w:left w:val="none" w:sz="0" w:space="0" w:color="auto"/>
                <w:bottom w:val="none" w:sz="0" w:space="0" w:color="auto"/>
                <w:right w:val="none" w:sz="0" w:space="0" w:color="auto"/>
              </w:divBdr>
            </w:div>
            <w:div w:id="2007591720">
              <w:marLeft w:val="0"/>
              <w:marRight w:val="0"/>
              <w:marTop w:val="0"/>
              <w:marBottom w:val="0"/>
              <w:divBdr>
                <w:top w:val="none" w:sz="0" w:space="0" w:color="auto"/>
                <w:left w:val="none" w:sz="0" w:space="0" w:color="auto"/>
                <w:bottom w:val="none" w:sz="0" w:space="0" w:color="auto"/>
                <w:right w:val="none" w:sz="0" w:space="0" w:color="auto"/>
              </w:divBdr>
            </w:div>
            <w:div w:id="252400160">
              <w:marLeft w:val="0"/>
              <w:marRight w:val="0"/>
              <w:marTop w:val="0"/>
              <w:marBottom w:val="0"/>
              <w:divBdr>
                <w:top w:val="none" w:sz="0" w:space="0" w:color="auto"/>
                <w:left w:val="none" w:sz="0" w:space="0" w:color="auto"/>
                <w:bottom w:val="none" w:sz="0" w:space="0" w:color="auto"/>
                <w:right w:val="none" w:sz="0" w:space="0" w:color="auto"/>
              </w:divBdr>
            </w:div>
            <w:div w:id="679501235">
              <w:marLeft w:val="0"/>
              <w:marRight w:val="0"/>
              <w:marTop w:val="0"/>
              <w:marBottom w:val="0"/>
              <w:divBdr>
                <w:top w:val="none" w:sz="0" w:space="0" w:color="auto"/>
                <w:left w:val="none" w:sz="0" w:space="0" w:color="auto"/>
                <w:bottom w:val="none" w:sz="0" w:space="0" w:color="auto"/>
                <w:right w:val="none" w:sz="0" w:space="0" w:color="auto"/>
              </w:divBdr>
            </w:div>
            <w:div w:id="1374186347">
              <w:marLeft w:val="0"/>
              <w:marRight w:val="0"/>
              <w:marTop w:val="0"/>
              <w:marBottom w:val="0"/>
              <w:divBdr>
                <w:top w:val="none" w:sz="0" w:space="0" w:color="auto"/>
                <w:left w:val="none" w:sz="0" w:space="0" w:color="auto"/>
                <w:bottom w:val="none" w:sz="0" w:space="0" w:color="auto"/>
                <w:right w:val="none" w:sz="0" w:space="0" w:color="auto"/>
              </w:divBdr>
            </w:div>
            <w:div w:id="19087181">
              <w:marLeft w:val="0"/>
              <w:marRight w:val="0"/>
              <w:marTop w:val="0"/>
              <w:marBottom w:val="0"/>
              <w:divBdr>
                <w:top w:val="none" w:sz="0" w:space="0" w:color="auto"/>
                <w:left w:val="none" w:sz="0" w:space="0" w:color="auto"/>
                <w:bottom w:val="none" w:sz="0" w:space="0" w:color="auto"/>
                <w:right w:val="none" w:sz="0" w:space="0" w:color="auto"/>
              </w:divBdr>
            </w:div>
            <w:div w:id="2046711738">
              <w:marLeft w:val="0"/>
              <w:marRight w:val="0"/>
              <w:marTop w:val="0"/>
              <w:marBottom w:val="0"/>
              <w:divBdr>
                <w:top w:val="none" w:sz="0" w:space="0" w:color="auto"/>
                <w:left w:val="none" w:sz="0" w:space="0" w:color="auto"/>
                <w:bottom w:val="none" w:sz="0" w:space="0" w:color="auto"/>
                <w:right w:val="none" w:sz="0" w:space="0" w:color="auto"/>
              </w:divBdr>
            </w:div>
            <w:div w:id="404691026">
              <w:marLeft w:val="0"/>
              <w:marRight w:val="0"/>
              <w:marTop w:val="0"/>
              <w:marBottom w:val="0"/>
              <w:divBdr>
                <w:top w:val="none" w:sz="0" w:space="0" w:color="auto"/>
                <w:left w:val="none" w:sz="0" w:space="0" w:color="auto"/>
                <w:bottom w:val="none" w:sz="0" w:space="0" w:color="auto"/>
                <w:right w:val="none" w:sz="0" w:space="0" w:color="auto"/>
              </w:divBdr>
            </w:div>
            <w:div w:id="185171013">
              <w:marLeft w:val="0"/>
              <w:marRight w:val="0"/>
              <w:marTop w:val="0"/>
              <w:marBottom w:val="0"/>
              <w:divBdr>
                <w:top w:val="none" w:sz="0" w:space="0" w:color="auto"/>
                <w:left w:val="none" w:sz="0" w:space="0" w:color="auto"/>
                <w:bottom w:val="none" w:sz="0" w:space="0" w:color="auto"/>
                <w:right w:val="none" w:sz="0" w:space="0" w:color="auto"/>
              </w:divBdr>
            </w:div>
            <w:div w:id="2146002959">
              <w:marLeft w:val="0"/>
              <w:marRight w:val="0"/>
              <w:marTop w:val="0"/>
              <w:marBottom w:val="0"/>
              <w:divBdr>
                <w:top w:val="none" w:sz="0" w:space="0" w:color="auto"/>
                <w:left w:val="none" w:sz="0" w:space="0" w:color="auto"/>
                <w:bottom w:val="none" w:sz="0" w:space="0" w:color="auto"/>
                <w:right w:val="none" w:sz="0" w:space="0" w:color="auto"/>
              </w:divBdr>
            </w:div>
            <w:div w:id="598417367">
              <w:marLeft w:val="0"/>
              <w:marRight w:val="0"/>
              <w:marTop w:val="0"/>
              <w:marBottom w:val="0"/>
              <w:divBdr>
                <w:top w:val="none" w:sz="0" w:space="0" w:color="auto"/>
                <w:left w:val="none" w:sz="0" w:space="0" w:color="auto"/>
                <w:bottom w:val="none" w:sz="0" w:space="0" w:color="auto"/>
                <w:right w:val="none" w:sz="0" w:space="0" w:color="auto"/>
              </w:divBdr>
            </w:div>
            <w:div w:id="362445866">
              <w:marLeft w:val="0"/>
              <w:marRight w:val="0"/>
              <w:marTop w:val="0"/>
              <w:marBottom w:val="0"/>
              <w:divBdr>
                <w:top w:val="none" w:sz="0" w:space="0" w:color="auto"/>
                <w:left w:val="none" w:sz="0" w:space="0" w:color="auto"/>
                <w:bottom w:val="none" w:sz="0" w:space="0" w:color="auto"/>
                <w:right w:val="none" w:sz="0" w:space="0" w:color="auto"/>
              </w:divBdr>
            </w:div>
            <w:div w:id="392586517">
              <w:marLeft w:val="0"/>
              <w:marRight w:val="0"/>
              <w:marTop w:val="0"/>
              <w:marBottom w:val="0"/>
              <w:divBdr>
                <w:top w:val="none" w:sz="0" w:space="0" w:color="auto"/>
                <w:left w:val="none" w:sz="0" w:space="0" w:color="auto"/>
                <w:bottom w:val="none" w:sz="0" w:space="0" w:color="auto"/>
                <w:right w:val="none" w:sz="0" w:space="0" w:color="auto"/>
              </w:divBdr>
            </w:div>
            <w:div w:id="132337763">
              <w:marLeft w:val="0"/>
              <w:marRight w:val="0"/>
              <w:marTop w:val="0"/>
              <w:marBottom w:val="0"/>
              <w:divBdr>
                <w:top w:val="none" w:sz="0" w:space="0" w:color="auto"/>
                <w:left w:val="none" w:sz="0" w:space="0" w:color="auto"/>
                <w:bottom w:val="none" w:sz="0" w:space="0" w:color="auto"/>
                <w:right w:val="none" w:sz="0" w:space="0" w:color="auto"/>
              </w:divBdr>
            </w:div>
            <w:div w:id="2003971920">
              <w:marLeft w:val="0"/>
              <w:marRight w:val="0"/>
              <w:marTop w:val="0"/>
              <w:marBottom w:val="0"/>
              <w:divBdr>
                <w:top w:val="none" w:sz="0" w:space="0" w:color="auto"/>
                <w:left w:val="none" w:sz="0" w:space="0" w:color="auto"/>
                <w:bottom w:val="none" w:sz="0" w:space="0" w:color="auto"/>
                <w:right w:val="none" w:sz="0" w:space="0" w:color="auto"/>
              </w:divBdr>
            </w:div>
            <w:div w:id="803037912">
              <w:marLeft w:val="0"/>
              <w:marRight w:val="0"/>
              <w:marTop w:val="0"/>
              <w:marBottom w:val="0"/>
              <w:divBdr>
                <w:top w:val="none" w:sz="0" w:space="0" w:color="auto"/>
                <w:left w:val="none" w:sz="0" w:space="0" w:color="auto"/>
                <w:bottom w:val="none" w:sz="0" w:space="0" w:color="auto"/>
                <w:right w:val="none" w:sz="0" w:space="0" w:color="auto"/>
              </w:divBdr>
            </w:div>
            <w:div w:id="514004645">
              <w:marLeft w:val="0"/>
              <w:marRight w:val="0"/>
              <w:marTop w:val="0"/>
              <w:marBottom w:val="0"/>
              <w:divBdr>
                <w:top w:val="none" w:sz="0" w:space="0" w:color="auto"/>
                <w:left w:val="none" w:sz="0" w:space="0" w:color="auto"/>
                <w:bottom w:val="none" w:sz="0" w:space="0" w:color="auto"/>
                <w:right w:val="none" w:sz="0" w:space="0" w:color="auto"/>
              </w:divBdr>
            </w:div>
            <w:div w:id="1304505021">
              <w:marLeft w:val="0"/>
              <w:marRight w:val="0"/>
              <w:marTop w:val="0"/>
              <w:marBottom w:val="0"/>
              <w:divBdr>
                <w:top w:val="none" w:sz="0" w:space="0" w:color="auto"/>
                <w:left w:val="none" w:sz="0" w:space="0" w:color="auto"/>
                <w:bottom w:val="none" w:sz="0" w:space="0" w:color="auto"/>
                <w:right w:val="none" w:sz="0" w:space="0" w:color="auto"/>
              </w:divBdr>
            </w:div>
            <w:div w:id="965893637">
              <w:marLeft w:val="0"/>
              <w:marRight w:val="0"/>
              <w:marTop w:val="0"/>
              <w:marBottom w:val="0"/>
              <w:divBdr>
                <w:top w:val="none" w:sz="0" w:space="0" w:color="auto"/>
                <w:left w:val="none" w:sz="0" w:space="0" w:color="auto"/>
                <w:bottom w:val="none" w:sz="0" w:space="0" w:color="auto"/>
                <w:right w:val="none" w:sz="0" w:space="0" w:color="auto"/>
              </w:divBdr>
            </w:div>
            <w:div w:id="2116441222">
              <w:marLeft w:val="0"/>
              <w:marRight w:val="0"/>
              <w:marTop w:val="0"/>
              <w:marBottom w:val="0"/>
              <w:divBdr>
                <w:top w:val="none" w:sz="0" w:space="0" w:color="auto"/>
                <w:left w:val="none" w:sz="0" w:space="0" w:color="auto"/>
                <w:bottom w:val="none" w:sz="0" w:space="0" w:color="auto"/>
                <w:right w:val="none" w:sz="0" w:space="0" w:color="auto"/>
              </w:divBdr>
            </w:div>
            <w:div w:id="1158156035">
              <w:marLeft w:val="0"/>
              <w:marRight w:val="0"/>
              <w:marTop w:val="0"/>
              <w:marBottom w:val="0"/>
              <w:divBdr>
                <w:top w:val="none" w:sz="0" w:space="0" w:color="auto"/>
                <w:left w:val="none" w:sz="0" w:space="0" w:color="auto"/>
                <w:bottom w:val="none" w:sz="0" w:space="0" w:color="auto"/>
                <w:right w:val="none" w:sz="0" w:space="0" w:color="auto"/>
              </w:divBdr>
            </w:div>
            <w:div w:id="30427771">
              <w:marLeft w:val="0"/>
              <w:marRight w:val="0"/>
              <w:marTop w:val="0"/>
              <w:marBottom w:val="0"/>
              <w:divBdr>
                <w:top w:val="none" w:sz="0" w:space="0" w:color="auto"/>
                <w:left w:val="none" w:sz="0" w:space="0" w:color="auto"/>
                <w:bottom w:val="none" w:sz="0" w:space="0" w:color="auto"/>
                <w:right w:val="none" w:sz="0" w:space="0" w:color="auto"/>
              </w:divBdr>
            </w:div>
            <w:div w:id="1642071878">
              <w:marLeft w:val="0"/>
              <w:marRight w:val="0"/>
              <w:marTop w:val="0"/>
              <w:marBottom w:val="0"/>
              <w:divBdr>
                <w:top w:val="none" w:sz="0" w:space="0" w:color="auto"/>
                <w:left w:val="none" w:sz="0" w:space="0" w:color="auto"/>
                <w:bottom w:val="none" w:sz="0" w:space="0" w:color="auto"/>
                <w:right w:val="none" w:sz="0" w:space="0" w:color="auto"/>
              </w:divBdr>
            </w:div>
            <w:div w:id="126820117">
              <w:marLeft w:val="0"/>
              <w:marRight w:val="0"/>
              <w:marTop w:val="0"/>
              <w:marBottom w:val="0"/>
              <w:divBdr>
                <w:top w:val="none" w:sz="0" w:space="0" w:color="auto"/>
                <w:left w:val="none" w:sz="0" w:space="0" w:color="auto"/>
                <w:bottom w:val="none" w:sz="0" w:space="0" w:color="auto"/>
                <w:right w:val="none" w:sz="0" w:space="0" w:color="auto"/>
              </w:divBdr>
            </w:div>
            <w:div w:id="2147237923">
              <w:marLeft w:val="0"/>
              <w:marRight w:val="0"/>
              <w:marTop w:val="0"/>
              <w:marBottom w:val="0"/>
              <w:divBdr>
                <w:top w:val="none" w:sz="0" w:space="0" w:color="auto"/>
                <w:left w:val="none" w:sz="0" w:space="0" w:color="auto"/>
                <w:bottom w:val="none" w:sz="0" w:space="0" w:color="auto"/>
                <w:right w:val="none" w:sz="0" w:space="0" w:color="auto"/>
              </w:divBdr>
            </w:div>
            <w:div w:id="249386446">
              <w:marLeft w:val="0"/>
              <w:marRight w:val="0"/>
              <w:marTop w:val="0"/>
              <w:marBottom w:val="0"/>
              <w:divBdr>
                <w:top w:val="none" w:sz="0" w:space="0" w:color="auto"/>
                <w:left w:val="none" w:sz="0" w:space="0" w:color="auto"/>
                <w:bottom w:val="none" w:sz="0" w:space="0" w:color="auto"/>
                <w:right w:val="none" w:sz="0" w:space="0" w:color="auto"/>
              </w:divBdr>
            </w:div>
            <w:div w:id="1733770469">
              <w:marLeft w:val="0"/>
              <w:marRight w:val="0"/>
              <w:marTop w:val="0"/>
              <w:marBottom w:val="0"/>
              <w:divBdr>
                <w:top w:val="none" w:sz="0" w:space="0" w:color="auto"/>
                <w:left w:val="none" w:sz="0" w:space="0" w:color="auto"/>
                <w:bottom w:val="none" w:sz="0" w:space="0" w:color="auto"/>
                <w:right w:val="none" w:sz="0" w:space="0" w:color="auto"/>
              </w:divBdr>
            </w:div>
            <w:div w:id="689065021">
              <w:marLeft w:val="0"/>
              <w:marRight w:val="0"/>
              <w:marTop w:val="0"/>
              <w:marBottom w:val="0"/>
              <w:divBdr>
                <w:top w:val="none" w:sz="0" w:space="0" w:color="auto"/>
                <w:left w:val="none" w:sz="0" w:space="0" w:color="auto"/>
                <w:bottom w:val="none" w:sz="0" w:space="0" w:color="auto"/>
                <w:right w:val="none" w:sz="0" w:space="0" w:color="auto"/>
              </w:divBdr>
            </w:div>
            <w:div w:id="1835686649">
              <w:marLeft w:val="0"/>
              <w:marRight w:val="0"/>
              <w:marTop w:val="0"/>
              <w:marBottom w:val="0"/>
              <w:divBdr>
                <w:top w:val="none" w:sz="0" w:space="0" w:color="auto"/>
                <w:left w:val="none" w:sz="0" w:space="0" w:color="auto"/>
                <w:bottom w:val="none" w:sz="0" w:space="0" w:color="auto"/>
                <w:right w:val="none" w:sz="0" w:space="0" w:color="auto"/>
              </w:divBdr>
            </w:div>
            <w:div w:id="750346844">
              <w:marLeft w:val="0"/>
              <w:marRight w:val="0"/>
              <w:marTop w:val="0"/>
              <w:marBottom w:val="0"/>
              <w:divBdr>
                <w:top w:val="none" w:sz="0" w:space="0" w:color="auto"/>
                <w:left w:val="none" w:sz="0" w:space="0" w:color="auto"/>
                <w:bottom w:val="none" w:sz="0" w:space="0" w:color="auto"/>
                <w:right w:val="none" w:sz="0" w:space="0" w:color="auto"/>
              </w:divBdr>
            </w:div>
            <w:div w:id="326174084">
              <w:marLeft w:val="0"/>
              <w:marRight w:val="0"/>
              <w:marTop w:val="0"/>
              <w:marBottom w:val="0"/>
              <w:divBdr>
                <w:top w:val="none" w:sz="0" w:space="0" w:color="auto"/>
                <w:left w:val="none" w:sz="0" w:space="0" w:color="auto"/>
                <w:bottom w:val="none" w:sz="0" w:space="0" w:color="auto"/>
                <w:right w:val="none" w:sz="0" w:space="0" w:color="auto"/>
              </w:divBdr>
            </w:div>
            <w:div w:id="744763713">
              <w:marLeft w:val="0"/>
              <w:marRight w:val="0"/>
              <w:marTop w:val="0"/>
              <w:marBottom w:val="0"/>
              <w:divBdr>
                <w:top w:val="none" w:sz="0" w:space="0" w:color="auto"/>
                <w:left w:val="none" w:sz="0" w:space="0" w:color="auto"/>
                <w:bottom w:val="none" w:sz="0" w:space="0" w:color="auto"/>
                <w:right w:val="none" w:sz="0" w:space="0" w:color="auto"/>
              </w:divBdr>
            </w:div>
            <w:div w:id="782261090">
              <w:marLeft w:val="0"/>
              <w:marRight w:val="0"/>
              <w:marTop w:val="0"/>
              <w:marBottom w:val="0"/>
              <w:divBdr>
                <w:top w:val="none" w:sz="0" w:space="0" w:color="auto"/>
                <w:left w:val="none" w:sz="0" w:space="0" w:color="auto"/>
                <w:bottom w:val="none" w:sz="0" w:space="0" w:color="auto"/>
                <w:right w:val="none" w:sz="0" w:space="0" w:color="auto"/>
              </w:divBdr>
            </w:div>
            <w:div w:id="1633055834">
              <w:marLeft w:val="0"/>
              <w:marRight w:val="0"/>
              <w:marTop w:val="0"/>
              <w:marBottom w:val="0"/>
              <w:divBdr>
                <w:top w:val="none" w:sz="0" w:space="0" w:color="auto"/>
                <w:left w:val="none" w:sz="0" w:space="0" w:color="auto"/>
                <w:bottom w:val="none" w:sz="0" w:space="0" w:color="auto"/>
                <w:right w:val="none" w:sz="0" w:space="0" w:color="auto"/>
              </w:divBdr>
            </w:div>
            <w:div w:id="1332414069">
              <w:marLeft w:val="0"/>
              <w:marRight w:val="0"/>
              <w:marTop w:val="0"/>
              <w:marBottom w:val="0"/>
              <w:divBdr>
                <w:top w:val="none" w:sz="0" w:space="0" w:color="auto"/>
                <w:left w:val="none" w:sz="0" w:space="0" w:color="auto"/>
                <w:bottom w:val="none" w:sz="0" w:space="0" w:color="auto"/>
                <w:right w:val="none" w:sz="0" w:space="0" w:color="auto"/>
              </w:divBdr>
            </w:div>
            <w:div w:id="1118572816">
              <w:marLeft w:val="0"/>
              <w:marRight w:val="0"/>
              <w:marTop w:val="0"/>
              <w:marBottom w:val="0"/>
              <w:divBdr>
                <w:top w:val="none" w:sz="0" w:space="0" w:color="auto"/>
                <w:left w:val="none" w:sz="0" w:space="0" w:color="auto"/>
                <w:bottom w:val="none" w:sz="0" w:space="0" w:color="auto"/>
                <w:right w:val="none" w:sz="0" w:space="0" w:color="auto"/>
              </w:divBdr>
            </w:div>
            <w:div w:id="526062193">
              <w:marLeft w:val="0"/>
              <w:marRight w:val="0"/>
              <w:marTop w:val="0"/>
              <w:marBottom w:val="0"/>
              <w:divBdr>
                <w:top w:val="none" w:sz="0" w:space="0" w:color="auto"/>
                <w:left w:val="none" w:sz="0" w:space="0" w:color="auto"/>
                <w:bottom w:val="none" w:sz="0" w:space="0" w:color="auto"/>
                <w:right w:val="none" w:sz="0" w:space="0" w:color="auto"/>
              </w:divBdr>
            </w:div>
            <w:div w:id="2037197703">
              <w:marLeft w:val="0"/>
              <w:marRight w:val="0"/>
              <w:marTop w:val="0"/>
              <w:marBottom w:val="0"/>
              <w:divBdr>
                <w:top w:val="none" w:sz="0" w:space="0" w:color="auto"/>
                <w:left w:val="none" w:sz="0" w:space="0" w:color="auto"/>
                <w:bottom w:val="none" w:sz="0" w:space="0" w:color="auto"/>
                <w:right w:val="none" w:sz="0" w:space="0" w:color="auto"/>
              </w:divBdr>
            </w:div>
            <w:div w:id="2071296200">
              <w:marLeft w:val="0"/>
              <w:marRight w:val="0"/>
              <w:marTop w:val="0"/>
              <w:marBottom w:val="0"/>
              <w:divBdr>
                <w:top w:val="none" w:sz="0" w:space="0" w:color="auto"/>
                <w:left w:val="none" w:sz="0" w:space="0" w:color="auto"/>
                <w:bottom w:val="none" w:sz="0" w:space="0" w:color="auto"/>
                <w:right w:val="none" w:sz="0" w:space="0" w:color="auto"/>
              </w:divBdr>
            </w:div>
            <w:div w:id="1213731841">
              <w:marLeft w:val="0"/>
              <w:marRight w:val="0"/>
              <w:marTop w:val="0"/>
              <w:marBottom w:val="0"/>
              <w:divBdr>
                <w:top w:val="none" w:sz="0" w:space="0" w:color="auto"/>
                <w:left w:val="none" w:sz="0" w:space="0" w:color="auto"/>
                <w:bottom w:val="none" w:sz="0" w:space="0" w:color="auto"/>
                <w:right w:val="none" w:sz="0" w:space="0" w:color="auto"/>
              </w:divBdr>
            </w:div>
            <w:div w:id="2146577001">
              <w:marLeft w:val="0"/>
              <w:marRight w:val="0"/>
              <w:marTop w:val="0"/>
              <w:marBottom w:val="0"/>
              <w:divBdr>
                <w:top w:val="none" w:sz="0" w:space="0" w:color="auto"/>
                <w:left w:val="none" w:sz="0" w:space="0" w:color="auto"/>
                <w:bottom w:val="none" w:sz="0" w:space="0" w:color="auto"/>
                <w:right w:val="none" w:sz="0" w:space="0" w:color="auto"/>
              </w:divBdr>
            </w:div>
            <w:div w:id="623266827">
              <w:marLeft w:val="0"/>
              <w:marRight w:val="0"/>
              <w:marTop w:val="0"/>
              <w:marBottom w:val="0"/>
              <w:divBdr>
                <w:top w:val="none" w:sz="0" w:space="0" w:color="auto"/>
                <w:left w:val="none" w:sz="0" w:space="0" w:color="auto"/>
                <w:bottom w:val="none" w:sz="0" w:space="0" w:color="auto"/>
                <w:right w:val="none" w:sz="0" w:space="0" w:color="auto"/>
              </w:divBdr>
            </w:div>
            <w:div w:id="1676179323">
              <w:marLeft w:val="0"/>
              <w:marRight w:val="0"/>
              <w:marTop w:val="0"/>
              <w:marBottom w:val="0"/>
              <w:divBdr>
                <w:top w:val="none" w:sz="0" w:space="0" w:color="auto"/>
                <w:left w:val="none" w:sz="0" w:space="0" w:color="auto"/>
                <w:bottom w:val="none" w:sz="0" w:space="0" w:color="auto"/>
                <w:right w:val="none" w:sz="0" w:space="0" w:color="auto"/>
              </w:divBdr>
            </w:div>
            <w:div w:id="1650985078">
              <w:marLeft w:val="0"/>
              <w:marRight w:val="0"/>
              <w:marTop w:val="0"/>
              <w:marBottom w:val="0"/>
              <w:divBdr>
                <w:top w:val="none" w:sz="0" w:space="0" w:color="auto"/>
                <w:left w:val="none" w:sz="0" w:space="0" w:color="auto"/>
                <w:bottom w:val="none" w:sz="0" w:space="0" w:color="auto"/>
                <w:right w:val="none" w:sz="0" w:space="0" w:color="auto"/>
              </w:divBdr>
            </w:div>
            <w:div w:id="470707289">
              <w:marLeft w:val="0"/>
              <w:marRight w:val="0"/>
              <w:marTop w:val="0"/>
              <w:marBottom w:val="0"/>
              <w:divBdr>
                <w:top w:val="none" w:sz="0" w:space="0" w:color="auto"/>
                <w:left w:val="none" w:sz="0" w:space="0" w:color="auto"/>
                <w:bottom w:val="none" w:sz="0" w:space="0" w:color="auto"/>
                <w:right w:val="none" w:sz="0" w:space="0" w:color="auto"/>
              </w:divBdr>
            </w:div>
            <w:div w:id="1298222023">
              <w:marLeft w:val="0"/>
              <w:marRight w:val="0"/>
              <w:marTop w:val="0"/>
              <w:marBottom w:val="0"/>
              <w:divBdr>
                <w:top w:val="none" w:sz="0" w:space="0" w:color="auto"/>
                <w:left w:val="none" w:sz="0" w:space="0" w:color="auto"/>
                <w:bottom w:val="none" w:sz="0" w:space="0" w:color="auto"/>
                <w:right w:val="none" w:sz="0" w:space="0" w:color="auto"/>
              </w:divBdr>
            </w:div>
            <w:div w:id="756362552">
              <w:marLeft w:val="0"/>
              <w:marRight w:val="0"/>
              <w:marTop w:val="0"/>
              <w:marBottom w:val="0"/>
              <w:divBdr>
                <w:top w:val="none" w:sz="0" w:space="0" w:color="auto"/>
                <w:left w:val="none" w:sz="0" w:space="0" w:color="auto"/>
                <w:bottom w:val="none" w:sz="0" w:space="0" w:color="auto"/>
                <w:right w:val="none" w:sz="0" w:space="0" w:color="auto"/>
              </w:divBdr>
            </w:div>
            <w:div w:id="1576672111">
              <w:marLeft w:val="0"/>
              <w:marRight w:val="0"/>
              <w:marTop w:val="0"/>
              <w:marBottom w:val="0"/>
              <w:divBdr>
                <w:top w:val="none" w:sz="0" w:space="0" w:color="auto"/>
                <w:left w:val="none" w:sz="0" w:space="0" w:color="auto"/>
                <w:bottom w:val="none" w:sz="0" w:space="0" w:color="auto"/>
                <w:right w:val="none" w:sz="0" w:space="0" w:color="auto"/>
              </w:divBdr>
            </w:div>
            <w:div w:id="2120681896">
              <w:marLeft w:val="0"/>
              <w:marRight w:val="0"/>
              <w:marTop w:val="0"/>
              <w:marBottom w:val="0"/>
              <w:divBdr>
                <w:top w:val="none" w:sz="0" w:space="0" w:color="auto"/>
                <w:left w:val="none" w:sz="0" w:space="0" w:color="auto"/>
                <w:bottom w:val="none" w:sz="0" w:space="0" w:color="auto"/>
                <w:right w:val="none" w:sz="0" w:space="0" w:color="auto"/>
              </w:divBdr>
            </w:div>
            <w:div w:id="251814565">
              <w:marLeft w:val="0"/>
              <w:marRight w:val="0"/>
              <w:marTop w:val="0"/>
              <w:marBottom w:val="0"/>
              <w:divBdr>
                <w:top w:val="none" w:sz="0" w:space="0" w:color="auto"/>
                <w:left w:val="none" w:sz="0" w:space="0" w:color="auto"/>
                <w:bottom w:val="none" w:sz="0" w:space="0" w:color="auto"/>
                <w:right w:val="none" w:sz="0" w:space="0" w:color="auto"/>
              </w:divBdr>
            </w:div>
            <w:div w:id="1922062725">
              <w:marLeft w:val="0"/>
              <w:marRight w:val="0"/>
              <w:marTop w:val="0"/>
              <w:marBottom w:val="0"/>
              <w:divBdr>
                <w:top w:val="none" w:sz="0" w:space="0" w:color="auto"/>
                <w:left w:val="none" w:sz="0" w:space="0" w:color="auto"/>
                <w:bottom w:val="none" w:sz="0" w:space="0" w:color="auto"/>
                <w:right w:val="none" w:sz="0" w:space="0" w:color="auto"/>
              </w:divBdr>
            </w:div>
            <w:div w:id="2012179838">
              <w:marLeft w:val="0"/>
              <w:marRight w:val="0"/>
              <w:marTop w:val="0"/>
              <w:marBottom w:val="0"/>
              <w:divBdr>
                <w:top w:val="none" w:sz="0" w:space="0" w:color="auto"/>
                <w:left w:val="none" w:sz="0" w:space="0" w:color="auto"/>
                <w:bottom w:val="none" w:sz="0" w:space="0" w:color="auto"/>
                <w:right w:val="none" w:sz="0" w:space="0" w:color="auto"/>
              </w:divBdr>
            </w:div>
            <w:div w:id="878594014">
              <w:marLeft w:val="0"/>
              <w:marRight w:val="0"/>
              <w:marTop w:val="0"/>
              <w:marBottom w:val="0"/>
              <w:divBdr>
                <w:top w:val="none" w:sz="0" w:space="0" w:color="auto"/>
                <w:left w:val="none" w:sz="0" w:space="0" w:color="auto"/>
                <w:bottom w:val="none" w:sz="0" w:space="0" w:color="auto"/>
                <w:right w:val="none" w:sz="0" w:space="0" w:color="auto"/>
              </w:divBdr>
            </w:div>
            <w:div w:id="894051053">
              <w:marLeft w:val="0"/>
              <w:marRight w:val="0"/>
              <w:marTop w:val="0"/>
              <w:marBottom w:val="0"/>
              <w:divBdr>
                <w:top w:val="none" w:sz="0" w:space="0" w:color="auto"/>
                <w:left w:val="none" w:sz="0" w:space="0" w:color="auto"/>
                <w:bottom w:val="none" w:sz="0" w:space="0" w:color="auto"/>
                <w:right w:val="none" w:sz="0" w:space="0" w:color="auto"/>
              </w:divBdr>
            </w:div>
            <w:div w:id="1971587165">
              <w:marLeft w:val="0"/>
              <w:marRight w:val="0"/>
              <w:marTop w:val="0"/>
              <w:marBottom w:val="0"/>
              <w:divBdr>
                <w:top w:val="none" w:sz="0" w:space="0" w:color="auto"/>
                <w:left w:val="none" w:sz="0" w:space="0" w:color="auto"/>
                <w:bottom w:val="none" w:sz="0" w:space="0" w:color="auto"/>
                <w:right w:val="none" w:sz="0" w:space="0" w:color="auto"/>
              </w:divBdr>
            </w:div>
            <w:div w:id="1622612954">
              <w:marLeft w:val="0"/>
              <w:marRight w:val="0"/>
              <w:marTop w:val="0"/>
              <w:marBottom w:val="0"/>
              <w:divBdr>
                <w:top w:val="none" w:sz="0" w:space="0" w:color="auto"/>
                <w:left w:val="none" w:sz="0" w:space="0" w:color="auto"/>
                <w:bottom w:val="none" w:sz="0" w:space="0" w:color="auto"/>
                <w:right w:val="none" w:sz="0" w:space="0" w:color="auto"/>
              </w:divBdr>
            </w:div>
            <w:div w:id="453719614">
              <w:marLeft w:val="0"/>
              <w:marRight w:val="0"/>
              <w:marTop w:val="0"/>
              <w:marBottom w:val="0"/>
              <w:divBdr>
                <w:top w:val="none" w:sz="0" w:space="0" w:color="auto"/>
                <w:left w:val="none" w:sz="0" w:space="0" w:color="auto"/>
                <w:bottom w:val="none" w:sz="0" w:space="0" w:color="auto"/>
                <w:right w:val="none" w:sz="0" w:space="0" w:color="auto"/>
              </w:divBdr>
            </w:div>
            <w:div w:id="232011166">
              <w:marLeft w:val="0"/>
              <w:marRight w:val="0"/>
              <w:marTop w:val="0"/>
              <w:marBottom w:val="0"/>
              <w:divBdr>
                <w:top w:val="none" w:sz="0" w:space="0" w:color="auto"/>
                <w:left w:val="none" w:sz="0" w:space="0" w:color="auto"/>
                <w:bottom w:val="none" w:sz="0" w:space="0" w:color="auto"/>
                <w:right w:val="none" w:sz="0" w:space="0" w:color="auto"/>
              </w:divBdr>
            </w:div>
            <w:div w:id="216860149">
              <w:marLeft w:val="0"/>
              <w:marRight w:val="0"/>
              <w:marTop w:val="0"/>
              <w:marBottom w:val="0"/>
              <w:divBdr>
                <w:top w:val="none" w:sz="0" w:space="0" w:color="auto"/>
                <w:left w:val="none" w:sz="0" w:space="0" w:color="auto"/>
                <w:bottom w:val="none" w:sz="0" w:space="0" w:color="auto"/>
                <w:right w:val="none" w:sz="0" w:space="0" w:color="auto"/>
              </w:divBdr>
            </w:div>
            <w:div w:id="99498928">
              <w:marLeft w:val="0"/>
              <w:marRight w:val="0"/>
              <w:marTop w:val="0"/>
              <w:marBottom w:val="0"/>
              <w:divBdr>
                <w:top w:val="none" w:sz="0" w:space="0" w:color="auto"/>
                <w:left w:val="none" w:sz="0" w:space="0" w:color="auto"/>
                <w:bottom w:val="none" w:sz="0" w:space="0" w:color="auto"/>
                <w:right w:val="none" w:sz="0" w:space="0" w:color="auto"/>
              </w:divBdr>
            </w:div>
            <w:div w:id="1753308812">
              <w:marLeft w:val="0"/>
              <w:marRight w:val="0"/>
              <w:marTop w:val="0"/>
              <w:marBottom w:val="0"/>
              <w:divBdr>
                <w:top w:val="none" w:sz="0" w:space="0" w:color="auto"/>
                <w:left w:val="none" w:sz="0" w:space="0" w:color="auto"/>
                <w:bottom w:val="none" w:sz="0" w:space="0" w:color="auto"/>
                <w:right w:val="none" w:sz="0" w:space="0" w:color="auto"/>
              </w:divBdr>
            </w:div>
            <w:div w:id="1328749043">
              <w:marLeft w:val="0"/>
              <w:marRight w:val="0"/>
              <w:marTop w:val="0"/>
              <w:marBottom w:val="0"/>
              <w:divBdr>
                <w:top w:val="none" w:sz="0" w:space="0" w:color="auto"/>
                <w:left w:val="none" w:sz="0" w:space="0" w:color="auto"/>
                <w:bottom w:val="none" w:sz="0" w:space="0" w:color="auto"/>
                <w:right w:val="none" w:sz="0" w:space="0" w:color="auto"/>
              </w:divBdr>
            </w:div>
            <w:div w:id="40595804">
              <w:marLeft w:val="0"/>
              <w:marRight w:val="0"/>
              <w:marTop w:val="0"/>
              <w:marBottom w:val="0"/>
              <w:divBdr>
                <w:top w:val="none" w:sz="0" w:space="0" w:color="auto"/>
                <w:left w:val="none" w:sz="0" w:space="0" w:color="auto"/>
                <w:bottom w:val="none" w:sz="0" w:space="0" w:color="auto"/>
                <w:right w:val="none" w:sz="0" w:space="0" w:color="auto"/>
              </w:divBdr>
            </w:div>
            <w:div w:id="274752211">
              <w:marLeft w:val="0"/>
              <w:marRight w:val="0"/>
              <w:marTop w:val="0"/>
              <w:marBottom w:val="0"/>
              <w:divBdr>
                <w:top w:val="none" w:sz="0" w:space="0" w:color="auto"/>
                <w:left w:val="none" w:sz="0" w:space="0" w:color="auto"/>
                <w:bottom w:val="none" w:sz="0" w:space="0" w:color="auto"/>
                <w:right w:val="none" w:sz="0" w:space="0" w:color="auto"/>
              </w:divBdr>
            </w:div>
            <w:div w:id="1670401939">
              <w:marLeft w:val="0"/>
              <w:marRight w:val="0"/>
              <w:marTop w:val="0"/>
              <w:marBottom w:val="0"/>
              <w:divBdr>
                <w:top w:val="none" w:sz="0" w:space="0" w:color="auto"/>
                <w:left w:val="none" w:sz="0" w:space="0" w:color="auto"/>
                <w:bottom w:val="none" w:sz="0" w:space="0" w:color="auto"/>
                <w:right w:val="none" w:sz="0" w:space="0" w:color="auto"/>
              </w:divBdr>
            </w:div>
            <w:div w:id="1493330661">
              <w:marLeft w:val="0"/>
              <w:marRight w:val="0"/>
              <w:marTop w:val="0"/>
              <w:marBottom w:val="0"/>
              <w:divBdr>
                <w:top w:val="none" w:sz="0" w:space="0" w:color="auto"/>
                <w:left w:val="none" w:sz="0" w:space="0" w:color="auto"/>
                <w:bottom w:val="none" w:sz="0" w:space="0" w:color="auto"/>
                <w:right w:val="none" w:sz="0" w:space="0" w:color="auto"/>
              </w:divBdr>
            </w:div>
            <w:div w:id="28531178">
              <w:marLeft w:val="0"/>
              <w:marRight w:val="0"/>
              <w:marTop w:val="0"/>
              <w:marBottom w:val="0"/>
              <w:divBdr>
                <w:top w:val="none" w:sz="0" w:space="0" w:color="auto"/>
                <w:left w:val="none" w:sz="0" w:space="0" w:color="auto"/>
                <w:bottom w:val="none" w:sz="0" w:space="0" w:color="auto"/>
                <w:right w:val="none" w:sz="0" w:space="0" w:color="auto"/>
              </w:divBdr>
            </w:div>
            <w:div w:id="106391440">
              <w:marLeft w:val="0"/>
              <w:marRight w:val="0"/>
              <w:marTop w:val="0"/>
              <w:marBottom w:val="0"/>
              <w:divBdr>
                <w:top w:val="none" w:sz="0" w:space="0" w:color="auto"/>
                <w:left w:val="none" w:sz="0" w:space="0" w:color="auto"/>
                <w:bottom w:val="none" w:sz="0" w:space="0" w:color="auto"/>
                <w:right w:val="none" w:sz="0" w:space="0" w:color="auto"/>
              </w:divBdr>
            </w:div>
            <w:div w:id="662045485">
              <w:marLeft w:val="0"/>
              <w:marRight w:val="0"/>
              <w:marTop w:val="0"/>
              <w:marBottom w:val="0"/>
              <w:divBdr>
                <w:top w:val="none" w:sz="0" w:space="0" w:color="auto"/>
                <w:left w:val="none" w:sz="0" w:space="0" w:color="auto"/>
                <w:bottom w:val="none" w:sz="0" w:space="0" w:color="auto"/>
                <w:right w:val="none" w:sz="0" w:space="0" w:color="auto"/>
              </w:divBdr>
            </w:div>
            <w:div w:id="1698500886">
              <w:marLeft w:val="0"/>
              <w:marRight w:val="0"/>
              <w:marTop w:val="0"/>
              <w:marBottom w:val="0"/>
              <w:divBdr>
                <w:top w:val="none" w:sz="0" w:space="0" w:color="auto"/>
                <w:left w:val="none" w:sz="0" w:space="0" w:color="auto"/>
                <w:bottom w:val="none" w:sz="0" w:space="0" w:color="auto"/>
                <w:right w:val="none" w:sz="0" w:space="0" w:color="auto"/>
              </w:divBdr>
            </w:div>
            <w:div w:id="369963660">
              <w:marLeft w:val="0"/>
              <w:marRight w:val="0"/>
              <w:marTop w:val="0"/>
              <w:marBottom w:val="0"/>
              <w:divBdr>
                <w:top w:val="none" w:sz="0" w:space="0" w:color="auto"/>
                <w:left w:val="none" w:sz="0" w:space="0" w:color="auto"/>
                <w:bottom w:val="none" w:sz="0" w:space="0" w:color="auto"/>
                <w:right w:val="none" w:sz="0" w:space="0" w:color="auto"/>
              </w:divBdr>
            </w:div>
            <w:div w:id="964000764">
              <w:marLeft w:val="0"/>
              <w:marRight w:val="0"/>
              <w:marTop w:val="0"/>
              <w:marBottom w:val="0"/>
              <w:divBdr>
                <w:top w:val="none" w:sz="0" w:space="0" w:color="auto"/>
                <w:left w:val="none" w:sz="0" w:space="0" w:color="auto"/>
                <w:bottom w:val="none" w:sz="0" w:space="0" w:color="auto"/>
                <w:right w:val="none" w:sz="0" w:space="0" w:color="auto"/>
              </w:divBdr>
            </w:div>
            <w:div w:id="381366084">
              <w:marLeft w:val="0"/>
              <w:marRight w:val="0"/>
              <w:marTop w:val="0"/>
              <w:marBottom w:val="0"/>
              <w:divBdr>
                <w:top w:val="none" w:sz="0" w:space="0" w:color="auto"/>
                <w:left w:val="none" w:sz="0" w:space="0" w:color="auto"/>
                <w:bottom w:val="none" w:sz="0" w:space="0" w:color="auto"/>
                <w:right w:val="none" w:sz="0" w:space="0" w:color="auto"/>
              </w:divBdr>
            </w:div>
            <w:div w:id="1672635097">
              <w:marLeft w:val="0"/>
              <w:marRight w:val="0"/>
              <w:marTop w:val="0"/>
              <w:marBottom w:val="0"/>
              <w:divBdr>
                <w:top w:val="none" w:sz="0" w:space="0" w:color="auto"/>
                <w:left w:val="none" w:sz="0" w:space="0" w:color="auto"/>
                <w:bottom w:val="none" w:sz="0" w:space="0" w:color="auto"/>
                <w:right w:val="none" w:sz="0" w:space="0" w:color="auto"/>
              </w:divBdr>
            </w:div>
            <w:div w:id="1439640923">
              <w:marLeft w:val="0"/>
              <w:marRight w:val="0"/>
              <w:marTop w:val="0"/>
              <w:marBottom w:val="0"/>
              <w:divBdr>
                <w:top w:val="none" w:sz="0" w:space="0" w:color="auto"/>
                <w:left w:val="none" w:sz="0" w:space="0" w:color="auto"/>
                <w:bottom w:val="none" w:sz="0" w:space="0" w:color="auto"/>
                <w:right w:val="none" w:sz="0" w:space="0" w:color="auto"/>
              </w:divBdr>
            </w:div>
            <w:div w:id="2125226250">
              <w:marLeft w:val="0"/>
              <w:marRight w:val="0"/>
              <w:marTop w:val="0"/>
              <w:marBottom w:val="0"/>
              <w:divBdr>
                <w:top w:val="none" w:sz="0" w:space="0" w:color="auto"/>
                <w:left w:val="none" w:sz="0" w:space="0" w:color="auto"/>
                <w:bottom w:val="none" w:sz="0" w:space="0" w:color="auto"/>
                <w:right w:val="none" w:sz="0" w:space="0" w:color="auto"/>
              </w:divBdr>
            </w:div>
            <w:div w:id="1778285801">
              <w:marLeft w:val="0"/>
              <w:marRight w:val="0"/>
              <w:marTop w:val="0"/>
              <w:marBottom w:val="0"/>
              <w:divBdr>
                <w:top w:val="none" w:sz="0" w:space="0" w:color="auto"/>
                <w:left w:val="none" w:sz="0" w:space="0" w:color="auto"/>
                <w:bottom w:val="none" w:sz="0" w:space="0" w:color="auto"/>
                <w:right w:val="none" w:sz="0" w:space="0" w:color="auto"/>
              </w:divBdr>
            </w:div>
            <w:div w:id="372077863">
              <w:marLeft w:val="0"/>
              <w:marRight w:val="0"/>
              <w:marTop w:val="0"/>
              <w:marBottom w:val="0"/>
              <w:divBdr>
                <w:top w:val="none" w:sz="0" w:space="0" w:color="auto"/>
                <w:left w:val="none" w:sz="0" w:space="0" w:color="auto"/>
                <w:bottom w:val="none" w:sz="0" w:space="0" w:color="auto"/>
                <w:right w:val="none" w:sz="0" w:space="0" w:color="auto"/>
              </w:divBdr>
            </w:div>
            <w:div w:id="161355470">
              <w:marLeft w:val="0"/>
              <w:marRight w:val="0"/>
              <w:marTop w:val="0"/>
              <w:marBottom w:val="0"/>
              <w:divBdr>
                <w:top w:val="none" w:sz="0" w:space="0" w:color="auto"/>
                <w:left w:val="none" w:sz="0" w:space="0" w:color="auto"/>
                <w:bottom w:val="none" w:sz="0" w:space="0" w:color="auto"/>
                <w:right w:val="none" w:sz="0" w:space="0" w:color="auto"/>
              </w:divBdr>
            </w:div>
            <w:div w:id="1570650416">
              <w:marLeft w:val="0"/>
              <w:marRight w:val="0"/>
              <w:marTop w:val="0"/>
              <w:marBottom w:val="0"/>
              <w:divBdr>
                <w:top w:val="none" w:sz="0" w:space="0" w:color="auto"/>
                <w:left w:val="none" w:sz="0" w:space="0" w:color="auto"/>
                <w:bottom w:val="none" w:sz="0" w:space="0" w:color="auto"/>
                <w:right w:val="none" w:sz="0" w:space="0" w:color="auto"/>
              </w:divBdr>
            </w:div>
            <w:div w:id="2023431131">
              <w:marLeft w:val="0"/>
              <w:marRight w:val="0"/>
              <w:marTop w:val="0"/>
              <w:marBottom w:val="0"/>
              <w:divBdr>
                <w:top w:val="none" w:sz="0" w:space="0" w:color="auto"/>
                <w:left w:val="none" w:sz="0" w:space="0" w:color="auto"/>
                <w:bottom w:val="none" w:sz="0" w:space="0" w:color="auto"/>
                <w:right w:val="none" w:sz="0" w:space="0" w:color="auto"/>
              </w:divBdr>
            </w:div>
            <w:div w:id="877354903">
              <w:marLeft w:val="0"/>
              <w:marRight w:val="0"/>
              <w:marTop w:val="0"/>
              <w:marBottom w:val="0"/>
              <w:divBdr>
                <w:top w:val="none" w:sz="0" w:space="0" w:color="auto"/>
                <w:left w:val="none" w:sz="0" w:space="0" w:color="auto"/>
                <w:bottom w:val="none" w:sz="0" w:space="0" w:color="auto"/>
                <w:right w:val="none" w:sz="0" w:space="0" w:color="auto"/>
              </w:divBdr>
            </w:div>
            <w:div w:id="935794183">
              <w:marLeft w:val="0"/>
              <w:marRight w:val="0"/>
              <w:marTop w:val="0"/>
              <w:marBottom w:val="0"/>
              <w:divBdr>
                <w:top w:val="none" w:sz="0" w:space="0" w:color="auto"/>
                <w:left w:val="none" w:sz="0" w:space="0" w:color="auto"/>
                <w:bottom w:val="none" w:sz="0" w:space="0" w:color="auto"/>
                <w:right w:val="none" w:sz="0" w:space="0" w:color="auto"/>
              </w:divBdr>
            </w:div>
            <w:div w:id="147406735">
              <w:marLeft w:val="0"/>
              <w:marRight w:val="0"/>
              <w:marTop w:val="0"/>
              <w:marBottom w:val="0"/>
              <w:divBdr>
                <w:top w:val="none" w:sz="0" w:space="0" w:color="auto"/>
                <w:left w:val="none" w:sz="0" w:space="0" w:color="auto"/>
                <w:bottom w:val="none" w:sz="0" w:space="0" w:color="auto"/>
                <w:right w:val="none" w:sz="0" w:space="0" w:color="auto"/>
              </w:divBdr>
            </w:div>
            <w:div w:id="1812939878">
              <w:marLeft w:val="0"/>
              <w:marRight w:val="0"/>
              <w:marTop w:val="0"/>
              <w:marBottom w:val="0"/>
              <w:divBdr>
                <w:top w:val="none" w:sz="0" w:space="0" w:color="auto"/>
                <w:left w:val="none" w:sz="0" w:space="0" w:color="auto"/>
                <w:bottom w:val="none" w:sz="0" w:space="0" w:color="auto"/>
                <w:right w:val="none" w:sz="0" w:space="0" w:color="auto"/>
              </w:divBdr>
            </w:div>
            <w:div w:id="345206321">
              <w:marLeft w:val="0"/>
              <w:marRight w:val="0"/>
              <w:marTop w:val="0"/>
              <w:marBottom w:val="0"/>
              <w:divBdr>
                <w:top w:val="none" w:sz="0" w:space="0" w:color="auto"/>
                <w:left w:val="none" w:sz="0" w:space="0" w:color="auto"/>
                <w:bottom w:val="none" w:sz="0" w:space="0" w:color="auto"/>
                <w:right w:val="none" w:sz="0" w:space="0" w:color="auto"/>
              </w:divBdr>
            </w:div>
            <w:div w:id="2122332284">
              <w:marLeft w:val="0"/>
              <w:marRight w:val="0"/>
              <w:marTop w:val="0"/>
              <w:marBottom w:val="0"/>
              <w:divBdr>
                <w:top w:val="none" w:sz="0" w:space="0" w:color="auto"/>
                <w:left w:val="none" w:sz="0" w:space="0" w:color="auto"/>
                <w:bottom w:val="none" w:sz="0" w:space="0" w:color="auto"/>
                <w:right w:val="none" w:sz="0" w:space="0" w:color="auto"/>
              </w:divBdr>
            </w:div>
            <w:div w:id="171536516">
              <w:marLeft w:val="0"/>
              <w:marRight w:val="0"/>
              <w:marTop w:val="0"/>
              <w:marBottom w:val="0"/>
              <w:divBdr>
                <w:top w:val="none" w:sz="0" w:space="0" w:color="auto"/>
                <w:left w:val="none" w:sz="0" w:space="0" w:color="auto"/>
                <w:bottom w:val="none" w:sz="0" w:space="0" w:color="auto"/>
                <w:right w:val="none" w:sz="0" w:space="0" w:color="auto"/>
              </w:divBdr>
            </w:div>
            <w:div w:id="697006221">
              <w:marLeft w:val="0"/>
              <w:marRight w:val="0"/>
              <w:marTop w:val="0"/>
              <w:marBottom w:val="0"/>
              <w:divBdr>
                <w:top w:val="none" w:sz="0" w:space="0" w:color="auto"/>
                <w:left w:val="none" w:sz="0" w:space="0" w:color="auto"/>
                <w:bottom w:val="none" w:sz="0" w:space="0" w:color="auto"/>
                <w:right w:val="none" w:sz="0" w:space="0" w:color="auto"/>
              </w:divBdr>
            </w:div>
            <w:div w:id="1735812325">
              <w:marLeft w:val="0"/>
              <w:marRight w:val="0"/>
              <w:marTop w:val="0"/>
              <w:marBottom w:val="0"/>
              <w:divBdr>
                <w:top w:val="none" w:sz="0" w:space="0" w:color="auto"/>
                <w:left w:val="none" w:sz="0" w:space="0" w:color="auto"/>
                <w:bottom w:val="none" w:sz="0" w:space="0" w:color="auto"/>
                <w:right w:val="none" w:sz="0" w:space="0" w:color="auto"/>
              </w:divBdr>
            </w:div>
            <w:div w:id="1071931560">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79060607">
              <w:marLeft w:val="0"/>
              <w:marRight w:val="0"/>
              <w:marTop w:val="0"/>
              <w:marBottom w:val="0"/>
              <w:divBdr>
                <w:top w:val="none" w:sz="0" w:space="0" w:color="auto"/>
                <w:left w:val="none" w:sz="0" w:space="0" w:color="auto"/>
                <w:bottom w:val="none" w:sz="0" w:space="0" w:color="auto"/>
                <w:right w:val="none" w:sz="0" w:space="0" w:color="auto"/>
              </w:divBdr>
            </w:div>
            <w:div w:id="1475561351">
              <w:marLeft w:val="0"/>
              <w:marRight w:val="0"/>
              <w:marTop w:val="0"/>
              <w:marBottom w:val="0"/>
              <w:divBdr>
                <w:top w:val="none" w:sz="0" w:space="0" w:color="auto"/>
                <w:left w:val="none" w:sz="0" w:space="0" w:color="auto"/>
                <w:bottom w:val="none" w:sz="0" w:space="0" w:color="auto"/>
                <w:right w:val="none" w:sz="0" w:space="0" w:color="auto"/>
              </w:divBdr>
            </w:div>
            <w:div w:id="354423485">
              <w:marLeft w:val="0"/>
              <w:marRight w:val="0"/>
              <w:marTop w:val="0"/>
              <w:marBottom w:val="0"/>
              <w:divBdr>
                <w:top w:val="none" w:sz="0" w:space="0" w:color="auto"/>
                <w:left w:val="none" w:sz="0" w:space="0" w:color="auto"/>
                <w:bottom w:val="none" w:sz="0" w:space="0" w:color="auto"/>
                <w:right w:val="none" w:sz="0" w:space="0" w:color="auto"/>
              </w:divBdr>
            </w:div>
            <w:div w:id="1808741419">
              <w:marLeft w:val="0"/>
              <w:marRight w:val="0"/>
              <w:marTop w:val="0"/>
              <w:marBottom w:val="0"/>
              <w:divBdr>
                <w:top w:val="none" w:sz="0" w:space="0" w:color="auto"/>
                <w:left w:val="none" w:sz="0" w:space="0" w:color="auto"/>
                <w:bottom w:val="none" w:sz="0" w:space="0" w:color="auto"/>
                <w:right w:val="none" w:sz="0" w:space="0" w:color="auto"/>
              </w:divBdr>
            </w:div>
            <w:div w:id="2028479681">
              <w:marLeft w:val="0"/>
              <w:marRight w:val="0"/>
              <w:marTop w:val="0"/>
              <w:marBottom w:val="0"/>
              <w:divBdr>
                <w:top w:val="none" w:sz="0" w:space="0" w:color="auto"/>
                <w:left w:val="none" w:sz="0" w:space="0" w:color="auto"/>
                <w:bottom w:val="none" w:sz="0" w:space="0" w:color="auto"/>
                <w:right w:val="none" w:sz="0" w:space="0" w:color="auto"/>
              </w:divBdr>
            </w:div>
            <w:div w:id="244146908">
              <w:marLeft w:val="0"/>
              <w:marRight w:val="0"/>
              <w:marTop w:val="0"/>
              <w:marBottom w:val="0"/>
              <w:divBdr>
                <w:top w:val="none" w:sz="0" w:space="0" w:color="auto"/>
                <w:left w:val="none" w:sz="0" w:space="0" w:color="auto"/>
                <w:bottom w:val="none" w:sz="0" w:space="0" w:color="auto"/>
                <w:right w:val="none" w:sz="0" w:space="0" w:color="auto"/>
              </w:divBdr>
            </w:div>
            <w:div w:id="822426180">
              <w:marLeft w:val="0"/>
              <w:marRight w:val="0"/>
              <w:marTop w:val="0"/>
              <w:marBottom w:val="0"/>
              <w:divBdr>
                <w:top w:val="none" w:sz="0" w:space="0" w:color="auto"/>
                <w:left w:val="none" w:sz="0" w:space="0" w:color="auto"/>
                <w:bottom w:val="none" w:sz="0" w:space="0" w:color="auto"/>
                <w:right w:val="none" w:sz="0" w:space="0" w:color="auto"/>
              </w:divBdr>
            </w:div>
            <w:div w:id="1832797607">
              <w:marLeft w:val="0"/>
              <w:marRight w:val="0"/>
              <w:marTop w:val="0"/>
              <w:marBottom w:val="0"/>
              <w:divBdr>
                <w:top w:val="none" w:sz="0" w:space="0" w:color="auto"/>
                <w:left w:val="none" w:sz="0" w:space="0" w:color="auto"/>
                <w:bottom w:val="none" w:sz="0" w:space="0" w:color="auto"/>
                <w:right w:val="none" w:sz="0" w:space="0" w:color="auto"/>
              </w:divBdr>
            </w:div>
            <w:div w:id="1072001818">
              <w:marLeft w:val="0"/>
              <w:marRight w:val="0"/>
              <w:marTop w:val="0"/>
              <w:marBottom w:val="0"/>
              <w:divBdr>
                <w:top w:val="none" w:sz="0" w:space="0" w:color="auto"/>
                <w:left w:val="none" w:sz="0" w:space="0" w:color="auto"/>
                <w:bottom w:val="none" w:sz="0" w:space="0" w:color="auto"/>
                <w:right w:val="none" w:sz="0" w:space="0" w:color="auto"/>
              </w:divBdr>
            </w:div>
            <w:div w:id="1339310616">
              <w:marLeft w:val="0"/>
              <w:marRight w:val="0"/>
              <w:marTop w:val="0"/>
              <w:marBottom w:val="0"/>
              <w:divBdr>
                <w:top w:val="none" w:sz="0" w:space="0" w:color="auto"/>
                <w:left w:val="none" w:sz="0" w:space="0" w:color="auto"/>
                <w:bottom w:val="none" w:sz="0" w:space="0" w:color="auto"/>
                <w:right w:val="none" w:sz="0" w:space="0" w:color="auto"/>
              </w:divBdr>
            </w:div>
            <w:div w:id="5743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8322">
      <w:bodyDiv w:val="1"/>
      <w:marLeft w:val="0"/>
      <w:marRight w:val="0"/>
      <w:marTop w:val="0"/>
      <w:marBottom w:val="0"/>
      <w:divBdr>
        <w:top w:val="none" w:sz="0" w:space="0" w:color="auto"/>
        <w:left w:val="none" w:sz="0" w:space="0" w:color="auto"/>
        <w:bottom w:val="none" w:sz="0" w:space="0" w:color="auto"/>
        <w:right w:val="none" w:sz="0" w:space="0" w:color="auto"/>
      </w:divBdr>
    </w:div>
    <w:div w:id="599988601">
      <w:bodyDiv w:val="1"/>
      <w:marLeft w:val="0"/>
      <w:marRight w:val="0"/>
      <w:marTop w:val="0"/>
      <w:marBottom w:val="0"/>
      <w:divBdr>
        <w:top w:val="none" w:sz="0" w:space="0" w:color="auto"/>
        <w:left w:val="none" w:sz="0" w:space="0" w:color="auto"/>
        <w:bottom w:val="none" w:sz="0" w:space="0" w:color="auto"/>
        <w:right w:val="none" w:sz="0" w:space="0" w:color="auto"/>
      </w:divBdr>
      <w:divsChild>
        <w:div w:id="249239105">
          <w:marLeft w:val="0"/>
          <w:marRight w:val="0"/>
          <w:marTop w:val="0"/>
          <w:marBottom w:val="0"/>
          <w:divBdr>
            <w:top w:val="none" w:sz="0" w:space="0" w:color="auto"/>
            <w:left w:val="none" w:sz="0" w:space="0" w:color="auto"/>
            <w:bottom w:val="none" w:sz="0" w:space="0" w:color="auto"/>
            <w:right w:val="none" w:sz="0" w:space="0" w:color="auto"/>
          </w:divBdr>
          <w:divsChild>
            <w:div w:id="341788397">
              <w:marLeft w:val="0"/>
              <w:marRight w:val="0"/>
              <w:marTop w:val="0"/>
              <w:marBottom w:val="0"/>
              <w:divBdr>
                <w:top w:val="none" w:sz="0" w:space="0" w:color="auto"/>
                <w:left w:val="none" w:sz="0" w:space="0" w:color="auto"/>
                <w:bottom w:val="none" w:sz="0" w:space="0" w:color="auto"/>
                <w:right w:val="none" w:sz="0" w:space="0" w:color="auto"/>
              </w:divBdr>
            </w:div>
          </w:divsChild>
        </w:div>
        <w:div w:id="668993502">
          <w:marLeft w:val="0"/>
          <w:marRight w:val="0"/>
          <w:marTop w:val="0"/>
          <w:marBottom w:val="0"/>
          <w:divBdr>
            <w:top w:val="none" w:sz="0" w:space="0" w:color="auto"/>
            <w:left w:val="none" w:sz="0" w:space="0" w:color="auto"/>
            <w:bottom w:val="none" w:sz="0" w:space="0" w:color="auto"/>
            <w:right w:val="none" w:sz="0" w:space="0" w:color="auto"/>
          </w:divBdr>
          <w:divsChild>
            <w:div w:id="1031877713">
              <w:marLeft w:val="0"/>
              <w:marRight w:val="0"/>
              <w:marTop w:val="0"/>
              <w:marBottom w:val="0"/>
              <w:divBdr>
                <w:top w:val="none" w:sz="0" w:space="0" w:color="auto"/>
                <w:left w:val="none" w:sz="0" w:space="0" w:color="auto"/>
                <w:bottom w:val="none" w:sz="0" w:space="0" w:color="auto"/>
                <w:right w:val="none" w:sz="0" w:space="0" w:color="auto"/>
              </w:divBdr>
            </w:div>
          </w:divsChild>
        </w:div>
        <w:div w:id="481891692">
          <w:marLeft w:val="0"/>
          <w:marRight w:val="0"/>
          <w:marTop w:val="0"/>
          <w:marBottom w:val="0"/>
          <w:divBdr>
            <w:top w:val="none" w:sz="0" w:space="0" w:color="auto"/>
            <w:left w:val="none" w:sz="0" w:space="0" w:color="auto"/>
            <w:bottom w:val="none" w:sz="0" w:space="0" w:color="auto"/>
            <w:right w:val="none" w:sz="0" w:space="0" w:color="auto"/>
          </w:divBdr>
          <w:divsChild>
            <w:div w:id="1457331019">
              <w:marLeft w:val="0"/>
              <w:marRight w:val="0"/>
              <w:marTop w:val="0"/>
              <w:marBottom w:val="0"/>
              <w:divBdr>
                <w:top w:val="none" w:sz="0" w:space="0" w:color="auto"/>
                <w:left w:val="none" w:sz="0" w:space="0" w:color="auto"/>
                <w:bottom w:val="none" w:sz="0" w:space="0" w:color="auto"/>
                <w:right w:val="none" w:sz="0" w:space="0" w:color="auto"/>
              </w:divBdr>
            </w:div>
          </w:divsChild>
        </w:div>
        <w:div w:id="401295412">
          <w:marLeft w:val="0"/>
          <w:marRight w:val="0"/>
          <w:marTop w:val="0"/>
          <w:marBottom w:val="0"/>
          <w:divBdr>
            <w:top w:val="none" w:sz="0" w:space="0" w:color="auto"/>
            <w:left w:val="none" w:sz="0" w:space="0" w:color="auto"/>
            <w:bottom w:val="none" w:sz="0" w:space="0" w:color="auto"/>
            <w:right w:val="none" w:sz="0" w:space="0" w:color="auto"/>
          </w:divBdr>
          <w:divsChild>
            <w:div w:id="1674380372">
              <w:marLeft w:val="0"/>
              <w:marRight w:val="0"/>
              <w:marTop w:val="0"/>
              <w:marBottom w:val="0"/>
              <w:divBdr>
                <w:top w:val="none" w:sz="0" w:space="0" w:color="auto"/>
                <w:left w:val="none" w:sz="0" w:space="0" w:color="auto"/>
                <w:bottom w:val="none" w:sz="0" w:space="0" w:color="auto"/>
                <w:right w:val="none" w:sz="0" w:space="0" w:color="auto"/>
              </w:divBdr>
            </w:div>
          </w:divsChild>
        </w:div>
        <w:div w:id="51320953">
          <w:marLeft w:val="0"/>
          <w:marRight w:val="0"/>
          <w:marTop w:val="0"/>
          <w:marBottom w:val="0"/>
          <w:divBdr>
            <w:top w:val="none" w:sz="0" w:space="0" w:color="auto"/>
            <w:left w:val="none" w:sz="0" w:space="0" w:color="auto"/>
            <w:bottom w:val="none" w:sz="0" w:space="0" w:color="auto"/>
            <w:right w:val="none" w:sz="0" w:space="0" w:color="auto"/>
          </w:divBdr>
          <w:divsChild>
            <w:div w:id="498084250">
              <w:marLeft w:val="0"/>
              <w:marRight w:val="0"/>
              <w:marTop w:val="0"/>
              <w:marBottom w:val="0"/>
              <w:divBdr>
                <w:top w:val="none" w:sz="0" w:space="0" w:color="auto"/>
                <w:left w:val="none" w:sz="0" w:space="0" w:color="auto"/>
                <w:bottom w:val="none" w:sz="0" w:space="0" w:color="auto"/>
                <w:right w:val="none" w:sz="0" w:space="0" w:color="auto"/>
              </w:divBdr>
            </w:div>
          </w:divsChild>
        </w:div>
        <w:div w:id="1115900772">
          <w:marLeft w:val="0"/>
          <w:marRight w:val="0"/>
          <w:marTop w:val="0"/>
          <w:marBottom w:val="0"/>
          <w:divBdr>
            <w:top w:val="none" w:sz="0" w:space="0" w:color="auto"/>
            <w:left w:val="none" w:sz="0" w:space="0" w:color="auto"/>
            <w:bottom w:val="none" w:sz="0" w:space="0" w:color="auto"/>
            <w:right w:val="none" w:sz="0" w:space="0" w:color="auto"/>
          </w:divBdr>
          <w:divsChild>
            <w:div w:id="1737893228">
              <w:marLeft w:val="0"/>
              <w:marRight w:val="0"/>
              <w:marTop w:val="0"/>
              <w:marBottom w:val="0"/>
              <w:divBdr>
                <w:top w:val="none" w:sz="0" w:space="0" w:color="auto"/>
                <w:left w:val="none" w:sz="0" w:space="0" w:color="auto"/>
                <w:bottom w:val="none" w:sz="0" w:space="0" w:color="auto"/>
                <w:right w:val="none" w:sz="0" w:space="0" w:color="auto"/>
              </w:divBdr>
            </w:div>
          </w:divsChild>
        </w:div>
        <w:div w:id="1705128348">
          <w:marLeft w:val="0"/>
          <w:marRight w:val="0"/>
          <w:marTop w:val="0"/>
          <w:marBottom w:val="0"/>
          <w:divBdr>
            <w:top w:val="none" w:sz="0" w:space="0" w:color="auto"/>
            <w:left w:val="none" w:sz="0" w:space="0" w:color="auto"/>
            <w:bottom w:val="none" w:sz="0" w:space="0" w:color="auto"/>
            <w:right w:val="none" w:sz="0" w:space="0" w:color="auto"/>
          </w:divBdr>
          <w:divsChild>
            <w:div w:id="1505779701">
              <w:marLeft w:val="0"/>
              <w:marRight w:val="0"/>
              <w:marTop w:val="0"/>
              <w:marBottom w:val="0"/>
              <w:divBdr>
                <w:top w:val="none" w:sz="0" w:space="0" w:color="auto"/>
                <w:left w:val="none" w:sz="0" w:space="0" w:color="auto"/>
                <w:bottom w:val="none" w:sz="0" w:space="0" w:color="auto"/>
                <w:right w:val="none" w:sz="0" w:space="0" w:color="auto"/>
              </w:divBdr>
            </w:div>
          </w:divsChild>
        </w:div>
        <w:div w:id="258418143">
          <w:marLeft w:val="0"/>
          <w:marRight w:val="0"/>
          <w:marTop w:val="0"/>
          <w:marBottom w:val="0"/>
          <w:divBdr>
            <w:top w:val="none" w:sz="0" w:space="0" w:color="auto"/>
            <w:left w:val="none" w:sz="0" w:space="0" w:color="auto"/>
            <w:bottom w:val="none" w:sz="0" w:space="0" w:color="auto"/>
            <w:right w:val="none" w:sz="0" w:space="0" w:color="auto"/>
          </w:divBdr>
          <w:divsChild>
            <w:div w:id="1289046255">
              <w:marLeft w:val="0"/>
              <w:marRight w:val="0"/>
              <w:marTop w:val="0"/>
              <w:marBottom w:val="0"/>
              <w:divBdr>
                <w:top w:val="none" w:sz="0" w:space="0" w:color="auto"/>
                <w:left w:val="none" w:sz="0" w:space="0" w:color="auto"/>
                <w:bottom w:val="none" w:sz="0" w:space="0" w:color="auto"/>
                <w:right w:val="none" w:sz="0" w:space="0" w:color="auto"/>
              </w:divBdr>
            </w:div>
          </w:divsChild>
        </w:div>
        <w:div w:id="1630477102">
          <w:marLeft w:val="0"/>
          <w:marRight w:val="0"/>
          <w:marTop w:val="0"/>
          <w:marBottom w:val="0"/>
          <w:divBdr>
            <w:top w:val="none" w:sz="0" w:space="0" w:color="auto"/>
            <w:left w:val="none" w:sz="0" w:space="0" w:color="auto"/>
            <w:bottom w:val="none" w:sz="0" w:space="0" w:color="auto"/>
            <w:right w:val="none" w:sz="0" w:space="0" w:color="auto"/>
          </w:divBdr>
          <w:divsChild>
            <w:div w:id="1714191271">
              <w:marLeft w:val="0"/>
              <w:marRight w:val="0"/>
              <w:marTop w:val="0"/>
              <w:marBottom w:val="0"/>
              <w:divBdr>
                <w:top w:val="none" w:sz="0" w:space="0" w:color="auto"/>
                <w:left w:val="none" w:sz="0" w:space="0" w:color="auto"/>
                <w:bottom w:val="none" w:sz="0" w:space="0" w:color="auto"/>
                <w:right w:val="none" w:sz="0" w:space="0" w:color="auto"/>
              </w:divBdr>
            </w:div>
          </w:divsChild>
        </w:div>
        <w:div w:id="2102143928">
          <w:marLeft w:val="0"/>
          <w:marRight w:val="0"/>
          <w:marTop w:val="0"/>
          <w:marBottom w:val="0"/>
          <w:divBdr>
            <w:top w:val="none" w:sz="0" w:space="0" w:color="auto"/>
            <w:left w:val="none" w:sz="0" w:space="0" w:color="auto"/>
            <w:bottom w:val="none" w:sz="0" w:space="0" w:color="auto"/>
            <w:right w:val="none" w:sz="0" w:space="0" w:color="auto"/>
          </w:divBdr>
          <w:divsChild>
            <w:div w:id="1334839914">
              <w:marLeft w:val="0"/>
              <w:marRight w:val="0"/>
              <w:marTop w:val="0"/>
              <w:marBottom w:val="0"/>
              <w:divBdr>
                <w:top w:val="none" w:sz="0" w:space="0" w:color="auto"/>
                <w:left w:val="none" w:sz="0" w:space="0" w:color="auto"/>
                <w:bottom w:val="none" w:sz="0" w:space="0" w:color="auto"/>
                <w:right w:val="none" w:sz="0" w:space="0" w:color="auto"/>
              </w:divBdr>
            </w:div>
          </w:divsChild>
        </w:div>
        <w:div w:id="1355687129">
          <w:marLeft w:val="0"/>
          <w:marRight w:val="0"/>
          <w:marTop w:val="0"/>
          <w:marBottom w:val="0"/>
          <w:divBdr>
            <w:top w:val="none" w:sz="0" w:space="0" w:color="auto"/>
            <w:left w:val="none" w:sz="0" w:space="0" w:color="auto"/>
            <w:bottom w:val="none" w:sz="0" w:space="0" w:color="auto"/>
            <w:right w:val="none" w:sz="0" w:space="0" w:color="auto"/>
          </w:divBdr>
          <w:divsChild>
            <w:div w:id="1374159087">
              <w:marLeft w:val="0"/>
              <w:marRight w:val="0"/>
              <w:marTop w:val="0"/>
              <w:marBottom w:val="0"/>
              <w:divBdr>
                <w:top w:val="none" w:sz="0" w:space="0" w:color="auto"/>
                <w:left w:val="none" w:sz="0" w:space="0" w:color="auto"/>
                <w:bottom w:val="none" w:sz="0" w:space="0" w:color="auto"/>
                <w:right w:val="none" w:sz="0" w:space="0" w:color="auto"/>
              </w:divBdr>
            </w:div>
          </w:divsChild>
        </w:div>
        <w:div w:id="2052681972">
          <w:marLeft w:val="0"/>
          <w:marRight w:val="0"/>
          <w:marTop w:val="0"/>
          <w:marBottom w:val="0"/>
          <w:divBdr>
            <w:top w:val="none" w:sz="0" w:space="0" w:color="auto"/>
            <w:left w:val="none" w:sz="0" w:space="0" w:color="auto"/>
            <w:bottom w:val="none" w:sz="0" w:space="0" w:color="auto"/>
            <w:right w:val="none" w:sz="0" w:space="0" w:color="auto"/>
          </w:divBdr>
          <w:divsChild>
            <w:div w:id="740061692">
              <w:marLeft w:val="0"/>
              <w:marRight w:val="0"/>
              <w:marTop w:val="0"/>
              <w:marBottom w:val="0"/>
              <w:divBdr>
                <w:top w:val="none" w:sz="0" w:space="0" w:color="auto"/>
                <w:left w:val="none" w:sz="0" w:space="0" w:color="auto"/>
                <w:bottom w:val="none" w:sz="0" w:space="0" w:color="auto"/>
                <w:right w:val="none" w:sz="0" w:space="0" w:color="auto"/>
              </w:divBdr>
            </w:div>
          </w:divsChild>
        </w:div>
        <w:div w:id="140082857">
          <w:marLeft w:val="0"/>
          <w:marRight w:val="0"/>
          <w:marTop w:val="0"/>
          <w:marBottom w:val="0"/>
          <w:divBdr>
            <w:top w:val="none" w:sz="0" w:space="0" w:color="auto"/>
            <w:left w:val="none" w:sz="0" w:space="0" w:color="auto"/>
            <w:bottom w:val="none" w:sz="0" w:space="0" w:color="auto"/>
            <w:right w:val="none" w:sz="0" w:space="0" w:color="auto"/>
          </w:divBdr>
          <w:divsChild>
            <w:div w:id="2072340264">
              <w:marLeft w:val="0"/>
              <w:marRight w:val="0"/>
              <w:marTop w:val="0"/>
              <w:marBottom w:val="0"/>
              <w:divBdr>
                <w:top w:val="none" w:sz="0" w:space="0" w:color="auto"/>
                <w:left w:val="none" w:sz="0" w:space="0" w:color="auto"/>
                <w:bottom w:val="none" w:sz="0" w:space="0" w:color="auto"/>
                <w:right w:val="none" w:sz="0" w:space="0" w:color="auto"/>
              </w:divBdr>
            </w:div>
          </w:divsChild>
        </w:div>
        <w:div w:id="1394738047">
          <w:marLeft w:val="0"/>
          <w:marRight w:val="0"/>
          <w:marTop w:val="0"/>
          <w:marBottom w:val="0"/>
          <w:divBdr>
            <w:top w:val="none" w:sz="0" w:space="0" w:color="auto"/>
            <w:left w:val="none" w:sz="0" w:space="0" w:color="auto"/>
            <w:bottom w:val="none" w:sz="0" w:space="0" w:color="auto"/>
            <w:right w:val="none" w:sz="0" w:space="0" w:color="auto"/>
          </w:divBdr>
          <w:divsChild>
            <w:div w:id="928927742">
              <w:marLeft w:val="0"/>
              <w:marRight w:val="0"/>
              <w:marTop w:val="0"/>
              <w:marBottom w:val="0"/>
              <w:divBdr>
                <w:top w:val="none" w:sz="0" w:space="0" w:color="auto"/>
                <w:left w:val="none" w:sz="0" w:space="0" w:color="auto"/>
                <w:bottom w:val="none" w:sz="0" w:space="0" w:color="auto"/>
                <w:right w:val="none" w:sz="0" w:space="0" w:color="auto"/>
              </w:divBdr>
            </w:div>
          </w:divsChild>
        </w:div>
        <w:div w:id="1433816547">
          <w:marLeft w:val="0"/>
          <w:marRight w:val="0"/>
          <w:marTop w:val="0"/>
          <w:marBottom w:val="0"/>
          <w:divBdr>
            <w:top w:val="none" w:sz="0" w:space="0" w:color="auto"/>
            <w:left w:val="none" w:sz="0" w:space="0" w:color="auto"/>
            <w:bottom w:val="none" w:sz="0" w:space="0" w:color="auto"/>
            <w:right w:val="none" w:sz="0" w:space="0" w:color="auto"/>
          </w:divBdr>
          <w:divsChild>
            <w:div w:id="728844288">
              <w:marLeft w:val="0"/>
              <w:marRight w:val="0"/>
              <w:marTop w:val="0"/>
              <w:marBottom w:val="0"/>
              <w:divBdr>
                <w:top w:val="none" w:sz="0" w:space="0" w:color="auto"/>
                <w:left w:val="none" w:sz="0" w:space="0" w:color="auto"/>
                <w:bottom w:val="none" w:sz="0" w:space="0" w:color="auto"/>
                <w:right w:val="none" w:sz="0" w:space="0" w:color="auto"/>
              </w:divBdr>
            </w:div>
          </w:divsChild>
        </w:div>
        <w:div w:id="1456755943">
          <w:marLeft w:val="0"/>
          <w:marRight w:val="0"/>
          <w:marTop w:val="0"/>
          <w:marBottom w:val="0"/>
          <w:divBdr>
            <w:top w:val="none" w:sz="0" w:space="0" w:color="auto"/>
            <w:left w:val="none" w:sz="0" w:space="0" w:color="auto"/>
            <w:bottom w:val="none" w:sz="0" w:space="0" w:color="auto"/>
            <w:right w:val="none" w:sz="0" w:space="0" w:color="auto"/>
          </w:divBdr>
          <w:divsChild>
            <w:div w:id="281764923">
              <w:marLeft w:val="0"/>
              <w:marRight w:val="0"/>
              <w:marTop w:val="0"/>
              <w:marBottom w:val="0"/>
              <w:divBdr>
                <w:top w:val="none" w:sz="0" w:space="0" w:color="auto"/>
                <w:left w:val="none" w:sz="0" w:space="0" w:color="auto"/>
                <w:bottom w:val="none" w:sz="0" w:space="0" w:color="auto"/>
                <w:right w:val="none" w:sz="0" w:space="0" w:color="auto"/>
              </w:divBdr>
            </w:div>
          </w:divsChild>
        </w:div>
        <w:div w:id="1547252676">
          <w:marLeft w:val="0"/>
          <w:marRight w:val="0"/>
          <w:marTop w:val="0"/>
          <w:marBottom w:val="0"/>
          <w:divBdr>
            <w:top w:val="none" w:sz="0" w:space="0" w:color="auto"/>
            <w:left w:val="none" w:sz="0" w:space="0" w:color="auto"/>
            <w:bottom w:val="none" w:sz="0" w:space="0" w:color="auto"/>
            <w:right w:val="none" w:sz="0" w:space="0" w:color="auto"/>
          </w:divBdr>
          <w:divsChild>
            <w:div w:id="1316495011">
              <w:marLeft w:val="0"/>
              <w:marRight w:val="0"/>
              <w:marTop w:val="0"/>
              <w:marBottom w:val="0"/>
              <w:divBdr>
                <w:top w:val="none" w:sz="0" w:space="0" w:color="auto"/>
                <w:left w:val="none" w:sz="0" w:space="0" w:color="auto"/>
                <w:bottom w:val="none" w:sz="0" w:space="0" w:color="auto"/>
                <w:right w:val="none" w:sz="0" w:space="0" w:color="auto"/>
              </w:divBdr>
            </w:div>
          </w:divsChild>
        </w:div>
        <w:div w:id="368410301">
          <w:marLeft w:val="0"/>
          <w:marRight w:val="0"/>
          <w:marTop w:val="0"/>
          <w:marBottom w:val="0"/>
          <w:divBdr>
            <w:top w:val="none" w:sz="0" w:space="0" w:color="auto"/>
            <w:left w:val="none" w:sz="0" w:space="0" w:color="auto"/>
            <w:bottom w:val="none" w:sz="0" w:space="0" w:color="auto"/>
            <w:right w:val="none" w:sz="0" w:space="0" w:color="auto"/>
          </w:divBdr>
          <w:divsChild>
            <w:div w:id="2059166177">
              <w:marLeft w:val="0"/>
              <w:marRight w:val="0"/>
              <w:marTop w:val="0"/>
              <w:marBottom w:val="0"/>
              <w:divBdr>
                <w:top w:val="none" w:sz="0" w:space="0" w:color="auto"/>
                <w:left w:val="none" w:sz="0" w:space="0" w:color="auto"/>
                <w:bottom w:val="none" w:sz="0" w:space="0" w:color="auto"/>
                <w:right w:val="none" w:sz="0" w:space="0" w:color="auto"/>
              </w:divBdr>
            </w:div>
          </w:divsChild>
        </w:div>
        <w:div w:id="1095631566">
          <w:marLeft w:val="0"/>
          <w:marRight w:val="0"/>
          <w:marTop w:val="0"/>
          <w:marBottom w:val="0"/>
          <w:divBdr>
            <w:top w:val="none" w:sz="0" w:space="0" w:color="auto"/>
            <w:left w:val="none" w:sz="0" w:space="0" w:color="auto"/>
            <w:bottom w:val="none" w:sz="0" w:space="0" w:color="auto"/>
            <w:right w:val="none" w:sz="0" w:space="0" w:color="auto"/>
          </w:divBdr>
          <w:divsChild>
            <w:div w:id="11832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6231">
      <w:bodyDiv w:val="1"/>
      <w:marLeft w:val="0"/>
      <w:marRight w:val="0"/>
      <w:marTop w:val="0"/>
      <w:marBottom w:val="0"/>
      <w:divBdr>
        <w:top w:val="none" w:sz="0" w:space="0" w:color="auto"/>
        <w:left w:val="none" w:sz="0" w:space="0" w:color="auto"/>
        <w:bottom w:val="none" w:sz="0" w:space="0" w:color="auto"/>
        <w:right w:val="none" w:sz="0" w:space="0" w:color="auto"/>
      </w:divBdr>
    </w:div>
    <w:div w:id="809589955">
      <w:bodyDiv w:val="1"/>
      <w:marLeft w:val="0"/>
      <w:marRight w:val="0"/>
      <w:marTop w:val="0"/>
      <w:marBottom w:val="0"/>
      <w:divBdr>
        <w:top w:val="none" w:sz="0" w:space="0" w:color="auto"/>
        <w:left w:val="none" w:sz="0" w:space="0" w:color="auto"/>
        <w:bottom w:val="none" w:sz="0" w:space="0" w:color="auto"/>
        <w:right w:val="none" w:sz="0" w:space="0" w:color="auto"/>
      </w:divBdr>
    </w:div>
    <w:div w:id="975338555">
      <w:bodyDiv w:val="1"/>
      <w:marLeft w:val="0"/>
      <w:marRight w:val="0"/>
      <w:marTop w:val="0"/>
      <w:marBottom w:val="0"/>
      <w:divBdr>
        <w:top w:val="none" w:sz="0" w:space="0" w:color="auto"/>
        <w:left w:val="none" w:sz="0" w:space="0" w:color="auto"/>
        <w:bottom w:val="none" w:sz="0" w:space="0" w:color="auto"/>
        <w:right w:val="none" w:sz="0" w:space="0" w:color="auto"/>
      </w:divBdr>
    </w:div>
    <w:div w:id="1079324718">
      <w:bodyDiv w:val="1"/>
      <w:marLeft w:val="0"/>
      <w:marRight w:val="0"/>
      <w:marTop w:val="0"/>
      <w:marBottom w:val="0"/>
      <w:divBdr>
        <w:top w:val="none" w:sz="0" w:space="0" w:color="auto"/>
        <w:left w:val="none" w:sz="0" w:space="0" w:color="auto"/>
        <w:bottom w:val="none" w:sz="0" w:space="0" w:color="auto"/>
        <w:right w:val="none" w:sz="0" w:space="0" w:color="auto"/>
      </w:divBdr>
    </w:div>
    <w:div w:id="1129084309">
      <w:bodyDiv w:val="1"/>
      <w:marLeft w:val="0"/>
      <w:marRight w:val="0"/>
      <w:marTop w:val="0"/>
      <w:marBottom w:val="0"/>
      <w:divBdr>
        <w:top w:val="none" w:sz="0" w:space="0" w:color="auto"/>
        <w:left w:val="none" w:sz="0" w:space="0" w:color="auto"/>
        <w:bottom w:val="none" w:sz="0" w:space="0" w:color="auto"/>
        <w:right w:val="none" w:sz="0" w:space="0" w:color="auto"/>
      </w:divBdr>
      <w:divsChild>
        <w:div w:id="736438621">
          <w:marLeft w:val="0"/>
          <w:marRight w:val="0"/>
          <w:marTop w:val="0"/>
          <w:marBottom w:val="0"/>
          <w:divBdr>
            <w:top w:val="none" w:sz="0" w:space="0" w:color="auto"/>
            <w:left w:val="none" w:sz="0" w:space="0" w:color="auto"/>
            <w:bottom w:val="none" w:sz="0" w:space="0" w:color="auto"/>
            <w:right w:val="none" w:sz="0" w:space="0" w:color="auto"/>
          </w:divBdr>
          <w:divsChild>
            <w:div w:id="1945725410">
              <w:marLeft w:val="0"/>
              <w:marRight w:val="0"/>
              <w:marTop w:val="0"/>
              <w:marBottom w:val="0"/>
              <w:divBdr>
                <w:top w:val="none" w:sz="0" w:space="0" w:color="auto"/>
                <w:left w:val="none" w:sz="0" w:space="0" w:color="auto"/>
                <w:bottom w:val="none" w:sz="0" w:space="0" w:color="auto"/>
                <w:right w:val="none" w:sz="0" w:space="0" w:color="auto"/>
              </w:divBdr>
            </w:div>
          </w:divsChild>
        </w:div>
        <w:div w:id="959800275">
          <w:marLeft w:val="0"/>
          <w:marRight w:val="0"/>
          <w:marTop w:val="0"/>
          <w:marBottom w:val="0"/>
          <w:divBdr>
            <w:top w:val="none" w:sz="0" w:space="0" w:color="auto"/>
            <w:left w:val="none" w:sz="0" w:space="0" w:color="auto"/>
            <w:bottom w:val="none" w:sz="0" w:space="0" w:color="auto"/>
            <w:right w:val="none" w:sz="0" w:space="0" w:color="auto"/>
          </w:divBdr>
          <w:divsChild>
            <w:div w:id="2008902441">
              <w:marLeft w:val="0"/>
              <w:marRight w:val="0"/>
              <w:marTop w:val="0"/>
              <w:marBottom w:val="0"/>
              <w:divBdr>
                <w:top w:val="none" w:sz="0" w:space="0" w:color="auto"/>
                <w:left w:val="none" w:sz="0" w:space="0" w:color="auto"/>
                <w:bottom w:val="none" w:sz="0" w:space="0" w:color="auto"/>
                <w:right w:val="none" w:sz="0" w:space="0" w:color="auto"/>
              </w:divBdr>
            </w:div>
          </w:divsChild>
        </w:div>
        <w:div w:id="341474833">
          <w:marLeft w:val="0"/>
          <w:marRight w:val="0"/>
          <w:marTop w:val="0"/>
          <w:marBottom w:val="0"/>
          <w:divBdr>
            <w:top w:val="none" w:sz="0" w:space="0" w:color="auto"/>
            <w:left w:val="none" w:sz="0" w:space="0" w:color="auto"/>
            <w:bottom w:val="none" w:sz="0" w:space="0" w:color="auto"/>
            <w:right w:val="none" w:sz="0" w:space="0" w:color="auto"/>
          </w:divBdr>
          <w:divsChild>
            <w:div w:id="1263413478">
              <w:marLeft w:val="0"/>
              <w:marRight w:val="0"/>
              <w:marTop w:val="0"/>
              <w:marBottom w:val="0"/>
              <w:divBdr>
                <w:top w:val="none" w:sz="0" w:space="0" w:color="auto"/>
                <w:left w:val="none" w:sz="0" w:space="0" w:color="auto"/>
                <w:bottom w:val="none" w:sz="0" w:space="0" w:color="auto"/>
                <w:right w:val="none" w:sz="0" w:space="0" w:color="auto"/>
              </w:divBdr>
            </w:div>
          </w:divsChild>
        </w:div>
        <w:div w:id="198209158">
          <w:marLeft w:val="0"/>
          <w:marRight w:val="0"/>
          <w:marTop w:val="0"/>
          <w:marBottom w:val="0"/>
          <w:divBdr>
            <w:top w:val="none" w:sz="0" w:space="0" w:color="auto"/>
            <w:left w:val="none" w:sz="0" w:space="0" w:color="auto"/>
            <w:bottom w:val="none" w:sz="0" w:space="0" w:color="auto"/>
            <w:right w:val="none" w:sz="0" w:space="0" w:color="auto"/>
          </w:divBdr>
          <w:divsChild>
            <w:div w:id="175577614">
              <w:marLeft w:val="0"/>
              <w:marRight w:val="0"/>
              <w:marTop w:val="0"/>
              <w:marBottom w:val="0"/>
              <w:divBdr>
                <w:top w:val="none" w:sz="0" w:space="0" w:color="auto"/>
                <w:left w:val="none" w:sz="0" w:space="0" w:color="auto"/>
                <w:bottom w:val="none" w:sz="0" w:space="0" w:color="auto"/>
                <w:right w:val="none" w:sz="0" w:space="0" w:color="auto"/>
              </w:divBdr>
            </w:div>
          </w:divsChild>
        </w:div>
        <w:div w:id="1941059450">
          <w:marLeft w:val="0"/>
          <w:marRight w:val="0"/>
          <w:marTop w:val="0"/>
          <w:marBottom w:val="0"/>
          <w:divBdr>
            <w:top w:val="none" w:sz="0" w:space="0" w:color="auto"/>
            <w:left w:val="none" w:sz="0" w:space="0" w:color="auto"/>
            <w:bottom w:val="none" w:sz="0" w:space="0" w:color="auto"/>
            <w:right w:val="none" w:sz="0" w:space="0" w:color="auto"/>
          </w:divBdr>
          <w:divsChild>
            <w:div w:id="555556722">
              <w:marLeft w:val="0"/>
              <w:marRight w:val="0"/>
              <w:marTop w:val="0"/>
              <w:marBottom w:val="0"/>
              <w:divBdr>
                <w:top w:val="none" w:sz="0" w:space="0" w:color="auto"/>
                <w:left w:val="none" w:sz="0" w:space="0" w:color="auto"/>
                <w:bottom w:val="none" w:sz="0" w:space="0" w:color="auto"/>
                <w:right w:val="none" w:sz="0" w:space="0" w:color="auto"/>
              </w:divBdr>
            </w:div>
          </w:divsChild>
        </w:div>
        <w:div w:id="1595092219">
          <w:marLeft w:val="0"/>
          <w:marRight w:val="0"/>
          <w:marTop w:val="0"/>
          <w:marBottom w:val="0"/>
          <w:divBdr>
            <w:top w:val="none" w:sz="0" w:space="0" w:color="auto"/>
            <w:left w:val="none" w:sz="0" w:space="0" w:color="auto"/>
            <w:bottom w:val="none" w:sz="0" w:space="0" w:color="auto"/>
            <w:right w:val="none" w:sz="0" w:space="0" w:color="auto"/>
          </w:divBdr>
          <w:divsChild>
            <w:div w:id="1628463997">
              <w:marLeft w:val="0"/>
              <w:marRight w:val="0"/>
              <w:marTop w:val="0"/>
              <w:marBottom w:val="0"/>
              <w:divBdr>
                <w:top w:val="none" w:sz="0" w:space="0" w:color="auto"/>
                <w:left w:val="none" w:sz="0" w:space="0" w:color="auto"/>
                <w:bottom w:val="none" w:sz="0" w:space="0" w:color="auto"/>
                <w:right w:val="none" w:sz="0" w:space="0" w:color="auto"/>
              </w:divBdr>
            </w:div>
          </w:divsChild>
        </w:div>
        <w:div w:id="1459953939">
          <w:marLeft w:val="0"/>
          <w:marRight w:val="0"/>
          <w:marTop w:val="0"/>
          <w:marBottom w:val="0"/>
          <w:divBdr>
            <w:top w:val="none" w:sz="0" w:space="0" w:color="auto"/>
            <w:left w:val="none" w:sz="0" w:space="0" w:color="auto"/>
            <w:bottom w:val="none" w:sz="0" w:space="0" w:color="auto"/>
            <w:right w:val="none" w:sz="0" w:space="0" w:color="auto"/>
          </w:divBdr>
          <w:divsChild>
            <w:div w:id="985207928">
              <w:marLeft w:val="0"/>
              <w:marRight w:val="0"/>
              <w:marTop w:val="0"/>
              <w:marBottom w:val="0"/>
              <w:divBdr>
                <w:top w:val="none" w:sz="0" w:space="0" w:color="auto"/>
                <w:left w:val="none" w:sz="0" w:space="0" w:color="auto"/>
                <w:bottom w:val="none" w:sz="0" w:space="0" w:color="auto"/>
                <w:right w:val="none" w:sz="0" w:space="0" w:color="auto"/>
              </w:divBdr>
            </w:div>
          </w:divsChild>
        </w:div>
        <w:div w:id="348794544">
          <w:marLeft w:val="0"/>
          <w:marRight w:val="0"/>
          <w:marTop w:val="0"/>
          <w:marBottom w:val="0"/>
          <w:divBdr>
            <w:top w:val="none" w:sz="0" w:space="0" w:color="auto"/>
            <w:left w:val="none" w:sz="0" w:space="0" w:color="auto"/>
            <w:bottom w:val="none" w:sz="0" w:space="0" w:color="auto"/>
            <w:right w:val="none" w:sz="0" w:space="0" w:color="auto"/>
          </w:divBdr>
          <w:divsChild>
            <w:div w:id="1504124690">
              <w:marLeft w:val="0"/>
              <w:marRight w:val="0"/>
              <w:marTop w:val="0"/>
              <w:marBottom w:val="0"/>
              <w:divBdr>
                <w:top w:val="none" w:sz="0" w:space="0" w:color="auto"/>
                <w:left w:val="none" w:sz="0" w:space="0" w:color="auto"/>
                <w:bottom w:val="none" w:sz="0" w:space="0" w:color="auto"/>
                <w:right w:val="none" w:sz="0" w:space="0" w:color="auto"/>
              </w:divBdr>
            </w:div>
          </w:divsChild>
        </w:div>
        <w:div w:id="1604537697">
          <w:marLeft w:val="0"/>
          <w:marRight w:val="0"/>
          <w:marTop w:val="0"/>
          <w:marBottom w:val="0"/>
          <w:divBdr>
            <w:top w:val="none" w:sz="0" w:space="0" w:color="auto"/>
            <w:left w:val="none" w:sz="0" w:space="0" w:color="auto"/>
            <w:bottom w:val="none" w:sz="0" w:space="0" w:color="auto"/>
            <w:right w:val="none" w:sz="0" w:space="0" w:color="auto"/>
          </w:divBdr>
          <w:divsChild>
            <w:div w:id="954824291">
              <w:marLeft w:val="0"/>
              <w:marRight w:val="0"/>
              <w:marTop w:val="0"/>
              <w:marBottom w:val="0"/>
              <w:divBdr>
                <w:top w:val="none" w:sz="0" w:space="0" w:color="auto"/>
                <w:left w:val="none" w:sz="0" w:space="0" w:color="auto"/>
                <w:bottom w:val="none" w:sz="0" w:space="0" w:color="auto"/>
                <w:right w:val="none" w:sz="0" w:space="0" w:color="auto"/>
              </w:divBdr>
            </w:div>
          </w:divsChild>
        </w:div>
        <w:div w:id="1483230612">
          <w:marLeft w:val="0"/>
          <w:marRight w:val="0"/>
          <w:marTop w:val="0"/>
          <w:marBottom w:val="0"/>
          <w:divBdr>
            <w:top w:val="none" w:sz="0" w:space="0" w:color="auto"/>
            <w:left w:val="none" w:sz="0" w:space="0" w:color="auto"/>
            <w:bottom w:val="none" w:sz="0" w:space="0" w:color="auto"/>
            <w:right w:val="none" w:sz="0" w:space="0" w:color="auto"/>
          </w:divBdr>
          <w:divsChild>
            <w:div w:id="831527006">
              <w:marLeft w:val="0"/>
              <w:marRight w:val="0"/>
              <w:marTop w:val="0"/>
              <w:marBottom w:val="0"/>
              <w:divBdr>
                <w:top w:val="none" w:sz="0" w:space="0" w:color="auto"/>
                <w:left w:val="none" w:sz="0" w:space="0" w:color="auto"/>
                <w:bottom w:val="none" w:sz="0" w:space="0" w:color="auto"/>
                <w:right w:val="none" w:sz="0" w:space="0" w:color="auto"/>
              </w:divBdr>
            </w:div>
          </w:divsChild>
        </w:div>
        <w:div w:id="776753186">
          <w:marLeft w:val="0"/>
          <w:marRight w:val="0"/>
          <w:marTop w:val="0"/>
          <w:marBottom w:val="0"/>
          <w:divBdr>
            <w:top w:val="none" w:sz="0" w:space="0" w:color="auto"/>
            <w:left w:val="none" w:sz="0" w:space="0" w:color="auto"/>
            <w:bottom w:val="none" w:sz="0" w:space="0" w:color="auto"/>
            <w:right w:val="none" w:sz="0" w:space="0" w:color="auto"/>
          </w:divBdr>
          <w:divsChild>
            <w:div w:id="1032388679">
              <w:marLeft w:val="0"/>
              <w:marRight w:val="0"/>
              <w:marTop w:val="0"/>
              <w:marBottom w:val="0"/>
              <w:divBdr>
                <w:top w:val="none" w:sz="0" w:space="0" w:color="auto"/>
                <w:left w:val="none" w:sz="0" w:space="0" w:color="auto"/>
                <w:bottom w:val="none" w:sz="0" w:space="0" w:color="auto"/>
                <w:right w:val="none" w:sz="0" w:space="0" w:color="auto"/>
              </w:divBdr>
            </w:div>
          </w:divsChild>
        </w:div>
        <w:div w:id="1727296254">
          <w:marLeft w:val="0"/>
          <w:marRight w:val="0"/>
          <w:marTop w:val="0"/>
          <w:marBottom w:val="0"/>
          <w:divBdr>
            <w:top w:val="none" w:sz="0" w:space="0" w:color="auto"/>
            <w:left w:val="none" w:sz="0" w:space="0" w:color="auto"/>
            <w:bottom w:val="none" w:sz="0" w:space="0" w:color="auto"/>
            <w:right w:val="none" w:sz="0" w:space="0" w:color="auto"/>
          </w:divBdr>
          <w:divsChild>
            <w:div w:id="1174536448">
              <w:marLeft w:val="0"/>
              <w:marRight w:val="0"/>
              <w:marTop w:val="0"/>
              <w:marBottom w:val="0"/>
              <w:divBdr>
                <w:top w:val="none" w:sz="0" w:space="0" w:color="auto"/>
                <w:left w:val="none" w:sz="0" w:space="0" w:color="auto"/>
                <w:bottom w:val="none" w:sz="0" w:space="0" w:color="auto"/>
                <w:right w:val="none" w:sz="0" w:space="0" w:color="auto"/>
              </w:divBdr>
            </w:div>
          </w:divsChild>
        </w:div>
        <w:div w:id="1335645331">
          <w:marLeft w:val="0"/>
          <w:marRight w:val="0"/>
          <w:marTop w:val="0"/>
          <w:marBottom w:val="0"/>
          <w:divBdr>
            <w:top w:val="none" w:sz="0" w:space="0" w:color="auto"/>
            <w:left w:val="none" w:sz="0" w:space="0" w:color="auto"/>
            <w:bottom w:val="none" w:sz="0" w:space="0" w:color="auto"/>
            <w:right w:val="none" w:sz="0" w:space="0" w:color="auto"/>
          </w:divBdr>
          <w:divsChild>
            <w:div w:id="738288699">
              <w:marLeft w:val="0"/>
              <w:marRight w:val="0"/>
              <w:marTop w:val="0"/>
              <w:marBottom w:val="0"/>
              <w:divBdr>
                <w:top w:val="none" w:sz="0" w:space="0" w:color="auto"/>
                <w:left w:val="none" w:sz="0" w:space="0" w:color="auto"/>
                <w:bottom w:val="none" w:sz="0" w:space="0" w:color="auto"/>
                <w:right w:val="none" w:sz="0" w:space="0" w:color="auto"/>
              </w:divBdr>
            </w:div>
          </w:divsChild>
        </w:div>
        <w:div w:id="1734693916">
          <w:marLeft w:val="0"/>
          <w:marRight w:val="0"/>
          <w:marTop w:val="0"/>
          <w:marBottom w:val="0"/>
          <w:divBdr>
            <w:top w:val="none" w:sz="0" w:space="0" w:color="auto"/>
            <w:left w:val="none" w:sz="0" w:space="0" w:color="auto"/>
            <w:bottom w:val="none" w:sz="0" w:space="0" w:color="auto"/>
            <w:right w:val="none" w:sz="0" w:space="0" w:color="auto"/>
          </w:divBdr>
          <w:divsChild>
            <w:div w:id="1037513337">
              <w:marLeft w:val="0"/>
              <w:marRight w:val="0"/>
              <w:marTop w:val="0"/>
              <w:marBottom w:val="0"/>
              <w:divBdr>
                <w:top w:val="none" w:sz="0" w:space="0" w:color="auto"/>
                <w:left w:val="none" w:sz="0" w:space="0" w:color="auto"/>
                <w:bottom w:val="none" w:sz="0" w:space="0" w:color="auto"/>
                <w:right w:val="none" w:sz="0" w:space="0" w:color="auto"/>
              </w:divBdr>
            </w:div>
          </w:divsChild>
        </w:div>
        <w:div w:id="740905376">
          <w:marLeft w:val="0"/>
          <w:marRight w:val="0"/>
          <w:marTop w:val="0"/>
          <w:marBottom w:val="0"/>
          <w:divBdr>
            <w:top w:val="none" w:sz="0" w:space="0" w:color="auto"/>
            <w:left w:val="none" w:sz="0" w:space="0" w:color="auto"/>
            <w:bottom w:val="none" w:sz="0" w:space="0" w:color="auto"/>
            <w:right w:val="none" w:sz="0" w:space="0" w:color="auto"/>
          </w:divBdr>
          <w:divsChild>
            <w:div w:id="1306813882">
              <w:marLeft w:val="0"/>
              <w:marRight w:val="0"/>
              <w:marTop w:val="0"/>
              <w:marBottom w:val="0"/>
              <w:divBdr>
                <w:top w:val="none" w:sz="0" w:space="0" w:color="auto"/>
                <w:left w:val="none" w:sz="0" w:space="0" w:color="auto"/>
                <w:bottom w:val="none" w:sz="0" w:space="0" w:color="auto"/>
                <w:right w:val="none" w:sz="0" w:space="0" w:color="auto"/>
              </w:divBdr>
            </w:div>
          </w:divsChild>
        </w:div>
        <w:div w:id="1533028929">
          <w:marLeft w:val="0"/>
          <w:marRight w:val="0"/>
          <w:marTop w:val="0"/>
          <w:marBottom w:val="0"/>
          <w:divBdr>
            <w:top w:val="none" w:sz="0" w:space="0" w:color="auto"/>
            <w:left w:val="none" w:sz="0" w:space="0" w:color="auto"/>
            <w:bottom w:val="none" w:sz="0" w:space="0" w:color="auto"/>
            <w:right w:val="none" w:sz="0" w:space="0" w:color="auto"/>
          </w:divBdr>
          <w:divsChild>
            <w:div w:id="84814319">
              <w:marLeft w:val="0"/>
              <w:marRight w:val="0"/>
              <w:marTop w:val="0"/>
              <w:marBottom w:val="0"/>
              <w:divBdr>
                <w:top w:val="none" w:sz="0" w:space="0" w:color="auto"/>
                <w:left w:val="none" w:sz="0" w:space="0" w:color="auto"/>
                <w:bottom w:val="none" w:sz="0" w:space="0" w:color="auto"/>
                <w:right w:val="none" w:sz="0" w:space="0" w:color="auto"/>
              </w:divBdr>
            </w:div>
          </w:divsChild>
        </w:div>
        <w:div w:id="2118134108">
          <w:marLeft w:val="0"/>
          <w:marRight w:val="0"/>
          <w:marTop w:val="0"/>
          <w:marBottom w:val="0"/>
          <w:divBdr>
            <w:top w:val="none" w:sz="0" w:space="0" w:color="auto"/>
            <w:left w:val="none" w:sz="0" w:space="0" w:color="auto"/>
            <w:bottom w:val="none" w:sz="0" w:space="0" w:color="auto"/>
            <w:right w:val="none" w:sz="0" w:space="0" w:color="auto"/>
          </w:divBdr>
          <w:divsChild>
            <w:div w:id="410591898">
              <w:marLeft w:val="0"/>
              <w:marRight w:val="0"/>
              <w:marTop w:val="0"/>
              <w:marBottom w:val="0"/>
              <w:divBdr>
                <w:top w:val="none" w:sz="0" w:space="0" w:color="auto"/>
                <w:left w:val="none" w:sz="0" w:space="0" w:color="auto"/>
                <w:bottom w:val="none" w:sz="0" w:space="0" w:color="auto"/>
                <w:right w:val="none" w:sz="0" w:space="0" w:color="auto"/>
              </w:divBdr>
            </w:div>
          </w:divsChild>
        </w:div>
        <w:div w:id="1354190820">
          <w:marLeft w:val="0"/>
          <w:marRight w:val="0"/>
          <w:marTop w:val="0"/>
          <w:marBottom w:val="0"/>
          <w:divBdr>
            <w:top w:val="none" w:sz="0" w:space="0" w:color="auto"/>
            <w:left w:val="none" w:sz="0" w:space="0" w:color="auto"/>
            <w:bottom w:val="none" w:sz="0" w:space="0" w:color="auto"/>
            <w:right w:val="none" w:sz="0" w:space="0" w:color="auto"/>
          </w:divBdr>
          <w:divsChild>
            <w:div w:id="1389496863">
              <w:marLeft w:val="0"/>
              <w:marRight w:val="0"/>
              <w:marTop w:val="0"/>
              <w:marBottom w:val="0"/>
              <w:divBdr>
                <w:top w:val="none" w:sz="0" w:space="0" w:color="auto"/>
                <w:left w:val="none" w:sz="0" w:space="0" w:color="auto"/>
                <w:bottom w:val="none" w:sz="0" w:space="0" w:color="auto"/>
                <w:right w:val="none" w:sz="0" w:space="0" w:color="auto"/>
              </w:divBdr>
            </w:div>
          </w:divsChild>
        </w:div>
        <w:div w:id="1428501252">
          <w:marLeft w:val="0"/>
          <w:marRight w:val="0"/>
          <w:marTop w:val="0"/>
          <w:marBottom w:val="0"/>
          <w:divBdr>
            <w:top w:val="none" w:sz="0" w:space="0" w:color="auto"/>
            <w:left w:val="none" w:sz="0" w:space="0" w:color="auto"/>
            <w:bottom w:val="none" w:sz="0" w:space="0" w:color="auto"/>
            <w:right w:val="none" w:sz="0" w:space="0" w:color="auto"/>
          </w:divBdr>
          <w:divsChild>
            <w:div w:id="18259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1163">
      <w:bodyDiv w:val="1"/>
      <w:marLeft w:val="0"/>
      <w:marRight w:val="0"/>
      <w:marTop w:val="0"/>
      <w:marBottom w:val="0"/>
      <w:divBdr>
        <w:top w:val="none" w:sz="0" w:space="0" w:color="auto"/>
        <w:left w:val="none" w:sz="0" w:space="0" w:color="auto"/>
        <w:bottom w:val="none" w:sz="0" w:space="0" w:color="auto"/>
        <w:right w:val="none" w:sz="0" w:space="0" w:color="auto"/>
      </w:divBdr>
      <w:divsChild>
        <w:div w:id="960501323">
          <w:marLeft w:val="0"/>
          <w:marRight w:val="0"/>
          <w:marTop w:val="0"/>
          <w:marBottom w:val="0"/>
          <w:divBdr>
            <w:top w:val="none" w:sz="0" w:space="0" w:color="auto"/>
            <w:left w:val="none" w:sz="0" w:space="0" w:color="auto"/>
            <w:bottom w:val="none" w:sz="0" w:space="0" w:color="auto"/>
            <w:right w:val="none" w:sz="0" w:space="0" w:color="auto"/>
          </w:divBdr>
        </w:div>
        <w:div w:id="1349939947">
          <w:marLeft w:val="0"/>
          <w:marRight w:val="0"/>
          <w:marTop w:val="0"/>
          <w:marBottom w:val="0"/>
          <w:divBdr>
            <w:top w:val="none" w:sz="0" w:space="0" w:color="auto"/>
            <w:left w:val="none" w:sz="0" w:space="0" w:color="auto"/>
            <w:bottom w:val="none" w:sz="0" w:space="0" w:color="auto"/>
            <w:right w:val="none" w:sz="0" w:space="0" w:color="auto"/>
          </w:divBdr>
        </w:div>
      </w:divsChild>
    </w:div>
    <w:div w:id="1303391635">
      <w:bodyDiv w:val="1"/>
      <w:marLeft w:val="0"/>
      <w:marRight w:val="0"/>
      <w:marTop w:val="0"/>
      <w:marBottom w:val="0"/>
      <w:divBdr>
        <w:top w:val="none" w:sz="0" w:space="0" w:color="auto"/>
        <w:left w:val="none" w:sz="0" w:space="0" w:color="auto"/>
        <w:bottom w:val="none" w:sz="0" w:space="0" w:color="auto"/>
        <w:right w:val="none" w:sz="0" w:space="0" w:color="auto"/>
      </w:divBdr>
    </w:div>
    <w:div w:id="1401250284">
      <w:bodyDiv w:val="1"/>
      <w:marLeft w:val="0"/>
      <w:marRight w:val="0"/>
      <w:marTop w:val="0"/>
      <w:marBottom w:val="0"/>
      <w:divBdr>
        <w:top w:val="none" w:sz="0" w:space="0" w:color="auto"/>
        <w:left w:val="none" w:sz="0" w:space="0" w:color="auto"/>
        <w:bottom w:val="none" w:sz="0" w:space="0" w:color="auto"/>
        <w:right w:val="none" w:sz="0" w:space="0" w:color="auto"/>
      </w:divBdr>
      <w:divsChild>
        <w:div w:id="1296371366">
          <w:marLeft w:val="0"/>
          <w:marRight w:val="0"/>
          <w:marTop w:val="0"/>
          <w:marBottom w:val="0"/>
          <w:divBdr>
            <w:top w:val="none" w:sz="0" w:space="0" w:color="auto"/>
            <w:left w:val="none" w:sz="0" w:space="0" w:color="auto"/>
            <w:bottom w:val="none" w:sz="0" w:space="0" w:color="auto"/>
            <w:right w:val="none" w:sz="0" w:space="0" w:color="auto"/>
          </w:divBdr>
          <w:divsChild>
            <w:div w:id="1741245220">
              <w:marLeft w:val="0"/>
              <w:marRight w:val="0"/>
              <w:marTop w:val="0"/>
              <w:marBottom w:val="0"/>
              <w:divBdr>
                <w:top w:val="none" w:sz="0" w:space="0" w:color="auto"/>
                <w:left w:val="none" w:sz="0" w:space="0" w:color="auto"/>
                <w:bottom w:val="none" w:sz="0" w:space="0" w:color="auto"/>
                <w:right w:val="none" w:sz="0" w:space="0" w:color="auto"/>
              </w:divBdr>
            </w:div>
          </w:divsChild>
        </w:div>
        <w:div w:id="1300382789">
          <w:marLeft w:val="0"/>
          <w:marRight w:val="0"/>
          <w:marTop w:val="0"/>
          <w:marBottom w:val="0"/>
          <w:divBdr>
            <w:top w:val="none" w:sz="0" w:space="0" w:color="auto"/>
            <w:left w:val="none" w:sz="0" w:space="0" w:color="auto"/>
            <w:bottom w:val="none" w:sz="0" w:space="0" w:color="auto"/>
            <w:right w:val="none" w:sz="0" w:space="0" w:color="auto"/>
          </w:divBdr>
          <w:divsChild>
            <w:div w:id="314526227">
              <w:marLeft w:val="0"/>
              <w:marRight w:val="0"/>
              <w:marTop w:val="0"/>
              <w:marBottom w:val="0"/>
              <w:divBdr>
                <w:top w:val="none" w:sz="0" w:space="0" w:color="auto"/>
                <w:left w:val="none" w:sz="0" w:space="0" w:color="auto"/>
                <w:bottom w:val="none" w:sz="0" w:space="0" w:color="auto"/>
                <w:right w:val="none" w:sz="0" w:space="0" w:color="auto"/>
              </w:divBdr>
            </w:div>
          </w:divsChild>
        </w:div>
        <w:div w:id="1389648009">
          <w:marLeft w:val="0"/>
          <w:marRight w:val="0"/>
          <w:marTop w:val="0"/>
          <w:marBottom w:val="0"/>
          <w:divBdr>
            <w:top w:val="none" w:sz="0" w:space="0" w:color="auto"/>
            <w:left w:val="none" w:sz="0" w:space="0" w:color="auto"/>
            <w:bottom w:val="none" w:sz="0" w:space="0" w:color="auto"/>
            <w:right w:val="none" w:sz="0" w:space="0" w:color="auto"/>
          </w:divBdr>
          <w:divsChild>
            <w:div w:id="932663984">
              <w:marLeft w:val="0"/>
              <w:marRight w:val="0"/>
              <w:marTop w:val="0"/>
              <w:marBottom w:val="0"/>
              <w:divBdr>
                <w:top w:val="none" w:sz="0" w:space="0" w:color="auto"/>
                <w:left w:val="none" w:sz="0" w:space="0" w:color="auto"/>
                <w:bottom w:val="none" w:sz="0" w:space="0" w:color="auto"/>
                <w:right w:val="none" w:sz="0" w:space="0" w:color="auto"/>
              </w:divBdr>
            </w:div>
          </w:divsChild>
        </w:div>
        <w:div w:id="1170605388">
          <w:marLeft w:val="0"/>
          <w:marRight w:val="0"/>
          <w:marTop w:val="0"/>
          <w:marBottom w:val="0"/>
          <w:divBdr>
            <w:top w:val="none" w:sz="0" w:space="0" w:color="auto"/>
            <w:left w:val="none" w:sz="0" w:space="0" w:color="auto"/>
            <w:bottom w:val="none" w:sz="0" w:space="0" w:color="auto"/>
            <w:right w:val="none" w:sz="0" w:space="0" w:color="auto"/>
          </w:divBdr>
          <w:divsChild>
            <w:div w:id="736823932">
              <w:marLeft w:val="0"/>
              <w:marRight w:val="0"/>
              <w:marTop w:val="0"/>
              <w:marBottom w:val="0"/>
              <w:divBdr>
                <w:top w:val="none" w:sz="0" w:space="0" w:color="auto"/>
                <w:left w:val="none" w:sz="0" w:space="0" w:color="auto"/>
                <w:bottom w:val="none" w:sz="0" w:space="0" w:color="auto"/>
                <w:right w:val="none" w:sz="0" w:space="0" w:color="auto"/>
              </w:divBdr>
            </w:div>
          </w:divsChild>
        </w:div>
        <w:div w:id="1501773159">
          <w:marLeft w:val="0"/>
          <w:marRight w:val="0"/>
          <w:marTop w:val="0"/>
          <w:marBottom w:val="0"/>
          <w:divBdr>
            <w:top w:val="none" w:sz="0" w:space="0" w:color="auto"/>
            <w:left w:val="none" w:sz="0" w:space="0" w:color="auto"/>
            <w:bottom w:val="none" w:sz="0" w:space="0" w:color="auto"/>
            <w:right w:val="none" w:sz="0" w:space="0" w:color="auto"/>
          </w:divBdr>
          <w:divsChild>
            <w:div w:id="1152596094">
              <w:marLeft w:val="0"/>
              <w:marRight w:val="0"/>
              <w:marTop w:val="0"/>
              <w:marBottom w:val="0"/>
              <w:divBdr>
                <w:top w:val="none" w:sz="0" w:space="0" w:color="auto"/>
                <w:left w:val="none" w:sz="0" w:space="0" w:color="auto"/>
                <w:bottom w:val="none" w:sz="0" w:space="0" w:color="auto"/>
                <w:right w:val="none" w:sz="0" w:space="0" w:color="auto"/>
              </w:divBdr>
            </w:div>
          </w:divsChild>
        </w:div>
        <w:div w:id="852111261">
          <w:marLeft w:val="0"/>
          <w:marRight w:val="0"/>
          <w:marTop w:val="0"/>
          <w:marBottom w:val="0"/>
          <w:divBdr>
            <w:top w:val="none" w:sz="0" w:space="0" w:color="auto"/>
            <w:left w:val="none" w:sz="0" w:space="0" w:color="auto"/>
            <w:bottom w:val="none" w:sz="0" w:space="0" w:color="auto"/>
            <w:right w:val="none" w:sz="0" w:space="0" w:color="auto"/>
          </w:divBdr>
          <w:divsChild>
            <w:div w:id="589706402">
              <w:marLeft w:val="0"/>
              <w:marRight w:val="0"/>
              <w:marTop w:val="0"/>
              <w:marBottom w:val="0"/>
              <w:divBdr>
                <w:top w:val="none" w:sz="0" w:space="0" w:color="auto"/>
                <w:left w:val="none" w:sz="0" w:space="0" w:color="auto"/>
                <w:bottom w:val="none" w:sz="0" w:space="0" w:color="auto"/>
                <w:right w:val="none" w:sz="0" w:space="0" w:color="auto"/>
              </w:divBdr>
            </w:div>
          </w:divsChild>
        </w:div>
        <w:div w:id="54932758">
          <w:marLeft w:val="0"/>
          <w:marRight w:val="0"/>
          <w:marTop w:val="0"/>
          <w:marBottom w:val="0"/>
          <w:divBdr>
            <w:top w:val="none" w:sz="0" w:space="0" w:color="auto"/>
            <w:left w:val="none" w:sz="0" w:space="0" w:color="auto"/>
            <w:bottom w:val="none" w:sz="0" w:space="0" w:color="auto"/>
            <w:right w:val="none" w:sz="0" w:space="0" w:color="auto"/>
          </w:divBdr>
          <w:divsChild>
            <w:div w:id="800685448">
              <w:marLeft w:val="0"/>
              <w:marRight w:val="0"/>
              <w:marTop w:val="0"/>
              <w:marBottom w:val="0"/>
              <w:divBdr>
                <w:top w:val="none" w:sz="0" w:space="0" w:color="auto"/>
                <w:left w:val="none" w:sz="0" w:space="0" w:color="auto"/>
                <w:bottom w:val="none" w:sz="0" w:space="0" w:color="auto"/>
                <w:right w:val="none" w:sz="0" w:space="0" w:color="auto"/>
              </w:divBdr>
            </w:div>
          </w:divsChild>
        </w:div>
        <w:div w:id="1641183322">
          <w:marLeft w:val="0"/>
          <w:marRight w:val="0"/>
          <w:marTop w:val="0"/>
          <w:marBottom w:val="0"/>
          <w:divBdr>
            <w:top w:val="none" w:sz="0" w:space="0" w:color="auto"/>
            <w:left w:val="none" w:sz="0" w:space="0" w:color="auto"/>
            <w:bottom w:val="none" w:sz="0" w:space="0" w:color="auto"/>
            <w:right w:val="none" w:sz="0" w:space="0" w:color="auto"/>
          </w:divBdr>
          <w:divsChild>
            <w:div w:id="648633827">
              <w:marLeft w:val="0"/>
              <w:marRight w:val="0"/>
              <w:marTop w:val="0"/>
              <w:marBottom w:val="0"/>
              <w:divBdr>
                <w:top w:val="none" w:sz="0" w:space="0" w:color="auto"/>
                <w:left w:val="none" w:sz="0" w:space="0" w:color="auto"/>
                <w:bottom w:val="none" w:sz="0" w:space="0" w:color="auto"/>
                <w:right w:val="none" w:sz="0" w:space="0" w:color="auto"/>
              </w:divBdr>
            </w:div>
          </w:divsChild>
        </w:div>
        <w:div w:id="1481724461">
          <w:marLeft w:val="0"/>
          <w:marRight w:val="0"/>
          <w:marTop w:val="0"/>
          <w:marBottom w:val="0"/>
          <w:divBdr>
            <w:top w:val="none" w:sz="0" w:space="0" w:color="auto"/>
            <w:left w:val="none" w:sz="0" w:space="0" w:color="auto"/>
            <w:bottom w:val="none" w:sz="0" w:space="0" w:color="auto"/>
            <w:right w:val="none" w:sz="0" w:space="0" w:color="auto"/>
          </w:divBdr>
          <w:divsChild>
            <w:div w:id="1231309555">
              <w:marLeft w:val="0"/>
              <w:marRight w:val="0"/>
              <w:marTop w:val="0"/>
              <w:marBottom w:val="0"/>
              <w:divBdr>
                <w:top w:val="none" w:sz="0" w:space="0" w:color="auto"/>
                <w:left w:val="none" w:sz="0" w:space="0" w:color="auto"/>
                <w:bottom w:val="none" w:sz="0" w:space="0" w:color="auto"/>
                <w:right w:val="none" w:sz="0" w:space="0" w:color="auto"/>
              </w:divBdr>
            </w:div>
          </w:divsChild>
        </w:div>
        <w:div w:id="520124145">
          <w:marLeft w:val="0"/>
          <w:marRight w:val="0"/>
          <w:marTop w:val="0"/>
          <w:marBottom w:val="0"/>
          <w:divBdr>
            <w:top w:val="none" w:sz="0" w:space="0" w:color="auto"/>
            <w:left w:val="none" w:sz="0" w:space="0" w:color="auto"/>
            <w:bottom w:val="none" w:sz="0" w:space="0" w:color="auto"/>
            <w:right w:val="none" w:sz="0" w:space="0" w:color="auto"/>
          </w:divBdr>
          <w:divsChild>
            <w:div w:id="427655074">
              <w:marLeft w:val="0"/>
              <w:marRight w:val="0"/>
              <w:marTop w:val="0"/>
              <w:marBottom w:val="0"/>
              <w:divBdr>
                <w:top w:val="none" w:sz="0" w:space="0" w:color="auto"/>
                <w:left w:val="none" w:sz="0" w:space="0" w:color="auto"/>
                <w:bottom w:val="none" w:sz="0" w:space="0" w:color="auto"/>
                <w:right w:val="none" w:sz="0" w:space="0" w:color="auto"/>
              </w:divBdr>
            </w:div>
          </w:divsChild>
        </w:div>
        <w:div w:id="1188367358">
          <w:marLeft w:val="0"/>
          <w:marRight w:val="0"/>
          <w:marTop w:val="0"/>
          <w:marBottom w:val="0"/>
          <w:divBdr>
            <w:top w:val="none" w:sz="0" w:space="0" w:color="auto"/>
            <w:left w:val="none" w:sz="0" w:space="0" w:color="auto"/>
            <w:bottom w:val="none" w:sz="0" w:space="0" w:color="auto"/>
            <w:right w:val="none" w:sz="0" w:space="0" w:color="auto"/>
          </w:divBdr>
          <w:divsChild>
            <w:div w:id="374890331">
              <w:marLeft w:val="0"/>
              <w:marRight w:val="0"/>
              <w:marTop w:val="0"/>
              <w:marBottom w:val="0"/>
              <w:divBdr>
                <w:top w:val="none" w:sz="0" w:space="0" w:color="auto"/>
                <w:left w:val="none" w:sz="0" w:space="0" w:color="auto"/>
                <w:bottom w:val="none" w:sz="0" w:space="0" w:color="auto"/>
                <w:right w:val="none" w:sz="0" w:space="0" w:color="auto"/>
              </w:divBdr>
            </w:div>
          </w:divsChild>
        </w:div>
        <w:div w:id="1088160209">
          <w:marLeft w:val="0"/>
          <w:marRight w:val="0"/>
          <w:marTop w:val="0"/>
          <w:marBottom w:val="0"/>
          <w:divBdr>
            <w:top w:val="none" w:sz="0" w:space="0" w:color="auto"/>
            <w:left w:val="none" w:sz="0" w:space="0" w:color="auto"/>
            <w:bottom w:val="none" w:sz="0" w:space="0" w:color="auto"/>
            <w:right w:val="none" w:sz="0" w:space="0" w:color="auto"/>
          </w:divBdr>
          <w:divsChild>
            <w:div w:id="127474721">
              <w:marLeft w:val="0"/>
              <w:marRight w:val="0"/>
              <w:marTop w:val="0"/>
              <w:marBottom w:val="0"/>
              <w:divBdr>
                <w:top w:val="none" w:sz="0" w:space="0" w:color="auto"/>
                <w:left w:val="none" w:sz="0" w:space="0" w:color="auto"/>
                <w:bottom w:val="none" w:sz="0" w:space="0" w:color="auto"/>
                <w:right w:val="none" w:sz="0" w:space="0" w:color="auto"/>
              </w:divBdr>
            </w:div>
          </w:divsChild>
        </w:div>
        <w:div w:id="282660100">
          <w:marLeft w:val="0"/>
          <w:marRight w:val="0"/>
          <w:marTop w:val="0"/>
          <w:marBottom w:val="0"/>
          <w:divBdr>
            <w:top w:val="none" w:sz="0" w:space="0" w:color="auto"/>
            <w:left w:val="none" w:sz="0" w:space="0" w:color="auto"/>
            <w:bottom w:val="none" w:sz="0" w:space="0" w:color="auto"/>
            <w:right w:val="none" w:sz="0" w:space="0" w:color="auto"/>
          </w:divBdr>
          <w:divsChild>
            <w:div w:id="1040128019">
              <w:marLeft w:val="0"/>
              <w:marRight w:val="0"/>
              <w:marTop w:val="0"/>
              <w:marBottom w:val="0"/>
              <w:divBdr>
                <w:top w:val="none" w:sz="0" w:space="0" w:color="auto"/>
                <w:left w:val="none" w:sz="0" w:space="0" w:color="auto"/>
                <w:bottom w:val="none" w:sz="0" w:space="0" w:color="auto"/>
                <w:right w:val="none" w:sz="0" w:space="0" w:color="auto"/>
              </w:divBdr>
            </w:div>
          </w:divsChild>
        </w:div>
        <w:div w:id="1219390723">
          <w:marLeft w:val="0"/>
          <w:marRight w:val="0"/>
          <w:marTop w:val="0"/>
          <w:marBottom w:val="0"/>
          <w:divBdr>
            <w:top w:val="none" w:sz="0" w:space="0" w:color="auto"/>
            <w:left w:val="none" w:sz="0" w:space="0" w:color="auto"/>
            <w:bottom w:val="none" w:sz="0" w:space="0" w:color="auto"/>
            <w:right w:val="none" w:sz="0" w:space="0" w:color="auto"/>
          </w:divBdr>
          <w:divsChild>
            <w:div w:id="1665738740">
              <w:marLeft w:val="0"/>
              <w:marRight w:val="0"/>
              <w:marTop w:val="0"/>
              <w:marBottom w:val="0"/>
              <w:divBdr>
                <w:top w:val="none" w:sz="0" w:space="0" w:color="auto"/>
                <w:left w:val="none" w:sz="0" w:space="0" w:color="auto"/>
                <w:bottom w:val="none" w:sz="0" w:space="0" w:color="auto"/>
                <w:right w:val="none" w:sz="0" w:space="0" w:color="auto"/>
              </w:divBdr>
            </w:div>
          </w:divsChild>
        </w:div>
        <w:div w:id="1081289844">
          <w:marLeft w:val="0"/>
          <w:marRight w:val="0"/>
          <w:marTop w:val="0"/>
          <w:marBottom w:val="0"/>
          <w:divBdr>
            <w:top w:val="none" w:sz="0" w:space="0" w:color="auto"/>
            <w:left w:val="none" w:sz="0" w:space="0" w:color="auto"/>
            <w:bottom w:val="none" w:sz="0" w:space="0" w:color="auto"/>
            <w:right w:val="none" w:sz="0" w:space="0" w:color="auto"/>
          </w:divBdr>
          <w:divsChild>
            <w:div w:id="646737946">
              <w:marLeft w:val="0"/>
              <w:marRight w:val="0"/>
              <w:marTop w:val="0"/>
              <w:marBottom w:val="0"/>
              <w:divBdr>
                <w:top w:val="none" w:sz="0" w:space="0" w:color="auto"/>
                <w:left w:val="none" w:sz="0" w:space="0" w:color="auto"/>
                <w:bottom w:val="none" w:sz="0" w:space="0" w:color="auto"/>
                <w:right w:val="none" w:sz="0" w:space="0" w:color="auto"/>
              </w:divBdr>
            </w:div>
          </w:divsChild>
        </w:div>
        <w:div w:id="1635913025">
          <w:marLeft w:val="0"/>
          <w:marRight w:val="0"/>
          <w:marTop w:val="0"/>
          <w:marBottom w:val="0"/>
          <w:divBdr>
            <w:top w:val="none" w:sz="0" w:space="0" w:color="auto"/>
            <w:left w:val="none" w:sz="0" w:space="0" w:color="auto"/>
            <w:bottom w:val="none" w:sz="0" w:space="0" w:color="auto"/>
            <w:right w:val="none" w:sz="0" w:space="0" w:color="auto"/>
          </w:divBdr>
          <w:divsChild>
            <w:div w:id="1904876809">
              <w:marLeft w:val="0"/>
              <w:marRight w:val="0"/>
              <w:marTop w:val="0"/>
              <w:marBottom w:val="0"/>
              <w:divBdr>
                <w:top w:val="none" w:sz="0" w:space="0" w:color="auto"/>
                <w:left w:val="none" w:sz="0" w:space="0" w:color="auto"/>
                <w:bottom w:val="none" w:sz="0" w:space="0" w:color="auto"/>
                <w:right w:val="none" w:sz="0" w:space="0" w:color="auto"/>
              </w:divBdr>
            </w:div>
          </w:divsChild>
        </w:div>
        <w:div w:id="1998420016">
          <w:marLeft w:val="0"/>
          <w:marRight w:val="0"/>
          <w:marTop w:val="0"/>
          <w:marBottom w:val="0"/>
          <w:divBdr>
            <w:top w:val="none" w:sz="0" w:space="0" w:color="auto"/>
            <w:left w:val="none" w:sz="0" w:space="0" w:color="auto"/>
            <w:bottom w:val="none" w:sz="0" w:space="0" w:color="auto"/>
            <w:right w:val="none" w:sz="0" w:space="0" w:color="auto"/>
          </w:divBdr>
          <w:divsChild>
            <w:div w:id="2019770065">
              <w:marLeft w:val="0"/>
              <w:marRight w:val="0"/>
              <w:marTop w:val="0"/>
              <w:marBottom w:val="0"/>
              <w:divBdr>
                <w:top w:val="none" w:sz="0" w:space="0" w:color="auto"/>
                <w:left w:val="none" w:sz="0" w:space="0" w:color="auto"/>
                <w:bottom w:val="none" w:sz="0" w:space="0" w:color="auto"/>
                <w:right w:val="none" w:sz="0" w:space="0" w:color="auto"/>
              </w:divBdr>
            </w:div>
          </w:divsChild>
        </w:div>
        <w:div w:id="317459675">
          <w:marLeft w:val="0"/>
          <w:marRight w:val="0"/>
          <w:marTop w:val="0"/>
          <w:marBottom w:val="0"/>
          <w:divBdr>
            <w:top w:val="none" w:sz="0" w:space="0" w:color="auto"/>
            <w:left w:val="none" w:sz="0" w:space="0" w:color="auto"/>
            <w:bottom w:val="none" w:sz="0" w:space="0" w:color="auto"/>
            <w:right w:val="none" w:sz="0" w:space="0" w:color="auto"/>
          </w:divBdr>
          <w:divsChild>
            <w:div w:id="1668097114">
              <w:marLeft w:val="0"/>
              <w:marRight w:val="0"/>
              <w:marTop w:val="0"/>
              <w:marBottom w:val="0"/>
              <w:divBdr>
                <w:top w:val="none" w:sz="0" w:space="0" w:color="auto"/>
                <w:left w:val="none" w:sz="0" w:space="0" w:color="auto"/>
                <w:bottom w:val="none" w:sz="0" w:space="0" w:color="auto"/>
                <w:right w:val="none" w:sz="0" w:space="0" w:color="auto"/>
              </w:divBdr>
            </w:div>
          </w:divsChild>
        </w:div>
        <w:div w:id="2114469641">
          <w:marLeft w:val="0"/>
          <w:marRight w:val="0"/>
          <w:marTop w:val="0"/>
          <w:marBottom w:val="0"/>
          <w:divBdr>
            <w:top w:val="none" w:sz="0" w:space="0" w:color="auto"/>
            <w:left w:val="none" w:sz="0" w:space="0" w:color="auto"/>
            <w:bottom w:val="none" w:sz="0" w:space="0" w:color="auto"/>
            <w:right w:val="none" w:sz="0" w:space="0" w:color="auto"/>
          </w:divBdr>
          <w:divsChild>
            <w:div w:id="1208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1907">
      <w:bodyDiv w:val="1"/>
      <w:marLeft w:val="0"/>
      <w:marRight w:val="0"/>
      <w:marTop w:val="0"/>
      <w:marBottom w:val="0"/>
      <w:divBdr>
        <w:top w:val="none" w:sz="0" w:space="0" w:color="auto"/>
        <w:left w:val="none" w:sz="0" w:space="0" w:color="auto"/>
        <w:bottom w:val="none" w:sz="0" w:space="0" w:color="auto"/>
        <w:right w:val="none" w:sz="0" w:space="0" w:color="auto"/>
      </w:divBdr>
    </w:div>
    <w:div w:id="1477869373">
      <w:bodyDiv w:val="1"/>
      <w:marLeft w:val="0"/>
      <w:marRight w:val="0"/>
      <w:marTop w:val="0"/>
      <w:marBottom w:val="0"/>
      <w:divBdr>
        <w:top w:val="none" w:sz="0" w:space="0" w:color="auto"/>
        <w:left w:val="none" w:sz="0" w:space="0" w:color="auto"/>
        <w:bottom w:val="none" w:sz="0" w:space="0" w:color="auto"/>
        <w:right w:val="none" w:sz="0" w:space="0" w:color="auto"/>
      </w:divBdr>
    </w:div>
    <w:div w:id="1659842384">
      <w:bodyDiv w:val="1"/>
      <w:marLeft w:val="0"/>
      <w:marRight w:val="0"/>
      <w:marTop w:val="0"/>
      <w:marBottom w:val="0"/>
      <w:divBdr>
        <w:top w:val="none" w:sz="0" w:space="0" w:color="auto"/>
        <w:left w:val="none" w:sz="0" w:space="0" w:color="auto"/>
        <w:bottom w:val="none" w:sz="0" w:space="0" w:color="auto"/>
        <w:right w:val="none" w:sz="0" w:space="0" w:color="auto"/>
      </w:divBdr>
      <w:divsChild>
        <w:div w:id="1507748517">
          <w:marLeft w:val="0"/>
          <w:marRight w:val="0"/>
          <w:marTop w:val="0"/>
          <w:marBottom w:val="0"/>
          <w:divBdr>
            <w:top w:val="none" w:sz="0" w:space="0" w:color="auto"/>
            <w:left w:val="none" w:sz="0" w:space="0" w:color="auto"/>
            <w:bottom w:val="none" w:sz="0" w:space="0" w:color="auto"/>
            <w:right w:val="none" w:sz="0" w:space="0" w:color="auto"/>
          </w:divBdr>
          <w:divsChild>
            <w:div w:id="1243953426">
              <w:marLeft w:val="0"/>
              <w:marRight w:val="0"/>
              <w:marTop w:val="0"/>
              <w:marBottom w:val="0"/>
              <w:divBdr>
                <w:top w:val="none" w:sz="0" w:space="0" w:color="auto"/>
                <w:left w:val="none" w:sz="0" w:space="0" w:color="auto"/>
                <w:bottom w:val="none" w:sz="0" w:space="0" w:color="auto"/>
                <w:right w:val="none" w:sz="0" w:space="0" w:color="auto"/>
              </w:divBdr>
            </w:div>
            <w:div w:id="1921984263">
              <w:marLeft w:val="0"/>
              <w:marRight w:val="0"/>
              <w:marTop w:val="0"/>
              <w:marBottom w:val="0"/>
              <w:divBdr>
                <w:top w:val="none" w:sz="0" w:space="0" w:color="auto"/>
                <w:left w:val="none" w:sz="0" w:space="0" w:color="auto"/>
                <w:bottom w:val="none" w:sz="0" w:space="0" w:color="auto"/>
                <w:right w:val="none" w:sz="0" w:space="0" w:color="auto"/>
              </w:divBdr>
            </w:div>
            <w:div w:id="13096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4659">
      <w:bodyDiv w:val="1"/>
      <w:marLeft w:val="0"/>
      <w:marRight w:val="0"/>
      <w:marTop w:val="0"/>
      <w:marBottom w:val="0"/>
      <w:divBdr>
        <w:top w:val="none" w:sz="0" w:space="0" w:color="auto"/>
        <w:left w:val="none" w:sz="0" w:space="0" w:color="auto"/>
        <w:bottom w:val="none" w:sz="0" w:space="0" w:color="auto"/>
        <w:right w:val="none" w:sz="0" w:space="0" w:color="auto"/>
      </w:divBdr>
    </w:div>
    <w:div w:id="1745955759">
      <w:bodyDiv w:val="1"/>
      <w:marLeft w:val="0"/>
      <w:marRight w:val="0"/>
      <w:marTop w:val="0"/>
      <w:marBottom w:val="0"/>
      <w:divBdr>
        <w:top w:val="none" w:sz="0" w:space="0" w:color="auto"/>
        <w:left w:val="none" w:sz="0" w:space="0" w:color="auto"/>
        <w:bottom w:val="none" w:sz="0" w:space="0" w:color="auto"/>
        <w:right w:val="none" w:sz="0" w:space="0" w:color="auto"/>
      </w:divBdr>
      <w:divsChild>
        <w:div w:id="346829383">
          <w:marLeft w:val="0"/>
          <w:marRight w:val="0"/>
          <w:marTop w:val="0"/>
          <w:marBottom w:val="0"/>
          <w:divBdr>
            <w:top w:val="none" w:sz="0" w:space="0" w:color="auto"/>
            <w:left w:val="none" w:sz="0" w:space="0" w:color="auto"/>
            <w:bottom w:val="none" w:sz="0" w:space="0" w:color="auto"/>
            <w:right w:val="none" w:sz="0" w:space="0" w:color="auto"/>
          </w:divBdr>
          <w:divsChild>
            <w:div w:id="828637454">
              <w:marLeft w:val="0"/>
              <w:marRight w:val="0"/>
              <w:marTop w:val="0"/>
              <w:marBottom w:val="0"/>
              <w:divBdr>
                <w:top w:val="none" w:sz="0" w:space="0" w:color="auto"/>
                <w:left w:val="none" w:sz="0" w:space="0" w:color="auto"/>
                <w:bottom w:val="none" w:sz="0" w:space="0" w:color="auto"/>
                <w:right w:val="none" w:sz="0" w:space="0" w:color="auto"/>
              </w:divBdr>
            </w:div>
            <w:div w:id="1951623382">
              <w:marLeft w:val="0"/>
              <w:marRight w:val="0"/>
              <w:marTop w:val="0"/>
              <w:marBottom w:val="0"/>
              <w:divBdr>
                <w:top w:val="none" w:sz="0" w:space="0" w:color="auto"/>
                <w:left w:val="none" w:sz="0" w:space="0" w:color="auto"/>
                <w:bottom w:val="none" w:sz="0" w:space="0" w:color="auto"/>
                <w:right w:val="none" w:sz="0" w:space="0" w:color="auto"/>
              </w:divBdr>
            </w:div>
            <w:div w:id="20953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851">
      <w:bodyDiv w:val="1"/>
      <w:marLeft w:val="0"/>
      <w:marRight w:val="0"/>
      <w:marTop w:val="0"/>
      <w:marBottom w:val="0"/>
      <w:divBdr>
        <w:top w:val="none" w:sz="0" w:space="0" w:color="auto"/>
        <w:left w:val="none" w:sz="0" w:space="0" w:color="auto"/>
        <w:bottom w:val="none" w:sz="0" w:space="0" w:color="auto"/>
        <w:right w:val="none" w:sz="0" w:space="0" w:color="auto"/>
      </w:divBdr>
    </w:div>
    <w:div w:id="1936982943">
      <w:bodyDiv w:val="1"/>
      <w:marLeft w:val="0"/>
      <w:marRight w:val="0"/>
      <w:marTop w:val="0"/>
      <w:marBottom w:val="0"/>
      <w:divBdr>
        <w:top w:val="none" w:sz="0" w:space="0" w:color="auto"/>
        <w:left w:val="none" w:sz="0" w:space="0" w:color="auto"/>
        <w:bottom w:val="none" w:sz="0" w:space="0" w:color="auto"/>
        <w:right w:val="none" w:sz="0" w:space="0" w:color="auto"/>
      </w:divBdr>
    </w:div>
    <w:div w:id="2034726779">
      <w:bodyDiv w:val="1"/>
      <w:marLeft w:val="0"/>
      <w:marRight w:val="0"/>
      <w:marTop w:val="0"/>
      <w:marBottom w:val="0"/>
      <w:divBdr>
        <w:top w:val="none" w:sz="0" w:space="0" w:color="auto"/>
        <w:left w:val="none" w:sz="0" w:space="0" w:color="auto"/>
        <w:bottom w:val="none" w:sz="0" w:space="0" w:color="auto"/>
        <w:right w:val="none" w:sz="0" w:space="0" w:color="auto"/>
      </w:divBdr>
    </w:div>
    <w:div w:id="21381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35069_thigiuaki_CDS\KTGK_CS102_Bai1_De4\BaiLam_Bai1_D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04BF4-50DD-4D52-B3CA-622E94B0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BaiLam_Bai1_De4.dotx</Template>
  <TotalTime>1117</TotalTime>
  <Pages>22</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PCB7211</dc:creator>
  <cp:keywords/>
  <dc:description/>
  <cp:lastModifiedBy>A38215 TRƯƠNG ĐỨC NGUYÊN</cp:lastModifiedBy>
  <cp:revision>67</cp:revision>
  <dcterms:created xsi:type="dcterms:W3CDTF">2022-05-11T00:43:00Z</dcterms:created>
  <dcterms:modified xsi:type="dcterms:W3CDTF">2024-09-20T18:27:00Z</dcterms:modified>
</cp:coreProperties>
</file>